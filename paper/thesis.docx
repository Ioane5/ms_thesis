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54DE0" w14:textId="77777777" w:rsidR="005268D3" w:rsidRPr="00C53FD5" w:rsidRDefault="006D5127" w:rsidP="00361E37">
      <w:pPr>
        <w:pStyle w:val="Tiitellehtpis1"/>
        <w:spacing w:line="360" w:lineRule="auto"/>
        <w:rPr>
          <w:lang w:val="en-US"/>
        </w:rPr>
      </w:pPr>
      <w:r w:rsidRPr="00C53FD5">
        <w:rPr>
          <w:lang w:val="en-US"/>
        </w:rPr>
        <w:t>UNIVERSITY OF TARTU</w:t>
      </w:r>
    </w:p>
    <w:p w14:paraId="7C295D64" w14:textId="77777777" w:rsidR="005268D3" w:rsidRPr="00C53FD5" w:rsidRDefault="006D5127" w:rsidP="00361E37">
      <w:pPr>
        <w:pStyle w:val="Tiitellehtpis2"/>
        <w:spacing w:line="360" w:lineRule="auto"/>
        <w:rPr>
          <w:lang w:val="en-US"/>
        </w:rPr>
      </w:pPr>
      <w:r w:rsidRPr="00C53FD5">
        <w:rPr>
          <w:lang w:val="en-US"/>
        </w:rPr>
        <w:t>Institute of Computer Science</w:t>
      </w:r>
    </w:p>
    <w:p w14:paraId="59F0CF6B" w14:textId="77777777" w:rsidR="00AF3345" w:rsidRPr="00C53FD5" w:rsidRDefault="00844C00" w:rsidP="00361E37">
      <w:pPr>
        <w:pBdr>
          <w:top w:val="nil"/>
          <w:left w:val="nil"/>
          <w:bottom w:val="nil"/>
          <w:right w:val="nil"/>
          <w:between w:val="nil"/>
        </w:pBdr>
        <w:autoSpaceDE/>
        <w:spacing w:before="0" w:after="0" w:line="360" w:lineRule="auto"/>
        <w:jc w:val="center"/>
        <w:rPr>
          <w:lang w:val="en-US"/>
        </w:rPr>
      </w:pPr>
      <w:r w:rsidRPr="00C53FD5">
        <w:rPr>
          <w:rFonts w:eastAsia="Times New Roman" w:cs="Times New Roman"/>
          <w:color w:val="000000"/>
          <w:sz w:val="28"/>
          <w:szCs w:val="28"/>
          <w:lang w:val="en-US" w:eastAsia="en-US"/>
        </w:rPr>
        <w:t>Software Engineering Curriculum</w:t>
      </w:r>
    </w:p>
    <w:p w14:paraId="06523316" w14:textId="77777777" w:rsidR="00F56399" w:rsidRPr="00C53FD5" w:rsidRDefault="00AD5D25" w:rsidP="00361E37">
      <w:pPr>
        <w:pStyle w:val="Tiitellehtautor"/>
        <w:spacing w:before="3200" w:line="360" w:lineRule="auto"/>
        <w:rPr>
          <w:lang w:val="en-US"/>
        </w:rPr>
      </w:pPr>
      <w:sdt>
        <w:sdtPr>
          <w:rPr>
            <w:lang w:val="en-US"/>
          </w:rPr>
          <w:alias w:val="Autor"/>
          <w:tag w:val=""/>
          <w:id w:val="1811587896"/>
          <w:placeholder>
            <w:docPart w:val="A26812C86608EA4381A6017F35F59592"/>
          </w:placeholder>
          <w:dataBinding w:prefixMappings="xmlns:ns0='http://purl.org/dc/elements/1.1/' xmlns:ns1='http://schemas.openxmlformats.org/package/2006/metadata/core-properties' " w:xpath="/ns1:coreProperties[1]/ns0:creator[1]" w:storeItemID="{6C3C8BC8-F283-45AE-878A-BAB7291924A1}"/>
          <w:text/>
        </w:sdtPr>
        <w:sdtContent>
          <w:r w:rsidR="00844C00" w:rsidRPr="00C53FD5">
            <w:rPr>
              <w:lang w:val="en-US"/>
            </w:rPr>
            <w:t>Ioane Sharvadze</w:t>
          </w:r>
        </w:sdtContent>
      </w:sdt>
    </w:p>
    <w:bookmarkStart w:id="0" w:name="OLE_LINK2" w:displacedByCustomXml="next"/>
    <w:bookmarkStart w:id="1" w:name="OLE_LINK1" w:displacedByCustomXml="next"/>
    <w:sdt>
      <w:sdtPr>
        <w:rPr>
          <w:lang w:val="en-US"/>
        </w:rPr>
        <w:alias w:val="Tiitel"/>
        <w:tag w:val=""/>
        <w:id w:val="-1537812548"/>
        <w:placeholder>
          <w:docPart w:val="0309F3806D2656429FAD4C1EE77738ED"/>
        </w:placeholder>
        <w:dataBinding w:prefixMappings="xmlns:ns0='http://purl.org/dc/elements/1.1/' xmlns:ns1='http://schemas.openxmlformats.org/package/2006/metadata/core-properties' " w:xpath="/ns1:coreProperties[1]/ns0:title[1]" w:storeItemID="{6C3C8BC8-F283-45AE-878A-BAB7291924A1}"/>
        <w:text/>
      </w:sdtPr>
      <w:sdtContent>
        <w:p w14:paraId="1A7E8619" w14:textId="6C0347EF" w:rsidR="005268D3" w:rsidRPr="00C53FD5" w:rsidRDefault="00605D36" w:rsidP="00361E37">
          <w:pPr>
            <w:pStyle w:val="Tiitellehttiitel"/>
            <w:spacing w:line="360" w:lineRule="auto"/>
            <w:rPr>
              <w:lang w:val="en-US"/>
            </w:rPr>
          </w:pPr>
          <w:r w:rsidRPr="00C53FD5">
            <w:rPr>
              <w:rFonts w:eastAsia="Times New Roman" w:cs="Arial"/>
              <w:color w:val="000000"/>
              <w:lang w:val="en-US" w:eastAsia="en-US"/>
            </w:rPr>
            <w:t>Implementation of WebWeaver Platform over P2P Network</w:t>
          </w:r>
        </w:p>
      </w:sdtContent>
    </w:sdt>
    <w:bookmarkEnd w:id="1"/>
    <w:bookmarkEnd w:id="0"/>
    <w:p w14:paraId="02EB1BEB" w14:textId="77777777" w:rsidR="005268D3" w:rsidRPr="00C53FD5" w:rsidRDefault="00AD5D25" w:rsidP="00361E37">
      <w:pPr>
        <w:pStyle w:val="Tiitellehtttp"/>
        <w:tabs>
          <w:tab w:val="center" w:pos="4371"/>
          <w:tab w:val="left" w:pos="6340"/>
        </w:tabs>
        <w:spacing w:line="360" w:lineRule="auto"/>
        <w:rPr>
          <w:lang w:val="en-US"/>
        </w:rPr>
      </w:pPr>
      <w:sdt>
        <w:sdtPr>
          <w:rPr>
            <w:lang w:val="en-US"/>
          </w:rPr>
          <w:alias w:val="Type of Document"/>
          <w:tag w:val=""/>
          <w:id w:val="-789963932"/>
          <w:placeholder>
            <w:docPart w:val="407B3312EFD97B4DAA33B913DB1580C7"/>
          </w:placeholder>
          <w:dataBinding w:prefixMappings="xmlns:ns0='http://purl.org/dc/elements/1.1/' xmlns:ns1='http://schemas.openxmlformats.org/package/2006/metadata/core-properties' " w:xpath="/ns1:coreProperties[1]/ns0:subject[1]" w:storeItemID="{6C3C8BC8-F283-45AE-878A-BAB7291924A1}"/>
          <w:text/>
        </w:sdtPr>
        <w:sdtContent>
          <w:r w:rsidR="00A420E4" w:rsidRPr="00C53FD5">
            <w:rPr>
              <w:lang w:val="en-US"/>
            </w:rPr>
            <w:t>Master’s Thesis (30 EC</w:t>
          </w:r>
          <w:r w:rsidR="00EF4CBF" w:rsidRPr="00C53FD5">
            <w:rPr>
              <w:lang w:val="en-US"/>
            </w:rPr>
            <w:t>TS</w:t>
          </w:r>
          <w:r w:rsidR="00A420E4" w:rsidRPr="00C53FD5">
            <w:rPr>
              <w:lang w:val="en-US"/>
            </w:rPr>
            <w:t>)</w:t>
          </w:r>
        </w:sdtContent>
      </w:sdt>
    </w:p>
    <w:p w14:paraId="109AA7A4" w14:textId="2BE8DE88" w:rsidR="009A0A61" w:rsidRPr="00C53FD5" w:rsidRDefault="001968D7" w:rsidP="00361E37">
      <w:pPr>
        <w:spacing w:before="1134" w:after="400" w:line="360" w:lineRule="auto"/>
        <w:jc w:val="right"/>
        <w:rPr>
          <w:sz w:val="28"/>
          <w:szCs w:val="28"/>
          <w:lang w:val="en-US"/>
        </w:rPr>
      </w:pPr>
      <w:r w:rsidRPr="00C53FD5">
        <w:rPr>
          <w:noProof/>
          <w:lang w:val="en-US" w:eastAsia="en-US"/>
        </w:rPr>
        <mc:AlternateContent>
          <mc:Choice Requires="wps">
            <w:drawing>
              <wp:anchor distT="0" distB="0" distL="114300" distR="114300" simplePos="0" relativeHeight="251661312" behindDoc="0" locked="0" layoutInCell="0" allowOverlap="0" wp14:anchorId="4122D55D" wp14:editId="706029B9">
                <wp:simplePos x="1714500" y="8648700"/>
                <wp:positionH relativeFrom="margin">
                  <wp:align>center</wp:align>
                </wp:positionH>
                <wp:positionV relativeFrom="margin">
                  <wp:align>bottom</wp:align>
                </wp:positionV>
                <wp:extent cx="5551805" cy="42545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51970" w14:textId="02D76F8F" w:rsidR="00AD5D25" w:rsidRPr="00AE695C" w:rsidRDefault="00AD5D2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22D55D" id="_x0000_t202" coordsize="21600,21600" o:spt="202" path="m,l,21600r21600,l21600,xe">
                <v:stroke joinstyle="miter"/>
                <v:path gradientshapeok="t" o:connecttype="rect"/>
              </v:shapetype>
              <v:shape id="Tekstiväli 8" o:spid="_x0000_s1026" type="#_x0000_t202" style="position:absolute;left:0;text-align:left;margin-left:0;margin-top:0;width:437.15pt;height:33.5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" o:allowincell="f" o:allowoverlap="f" filled="f" stroked="f" strokeweight=".5pt">
                <v:textbox style="mso-fit-shape-to-text:t">
                  <w:txbxContent>
                    <w:p w14:paraId="3DE51970" w14:textId="02D76F8F" w:rsidR="00AD5D25" w:rsidRPr="00AE695C" w:rsidRDefault="00AD5D25"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Pr>
                          <w:noProof/>
                          <w:color w:val="000000" w:themeColor="text2"/>
                          <w:lang w:val="en-GB"/>
                        </w:rPr>
                        <w:t>2018</w:t>
                      </w:r>
                      <w:r w:rsidRPr="00AE695C">
                        <w:rPr>
                          <w:color w:val="000000" w:themeColor="text2"/>
                          <w:lang w:val="en-GB"/>
                        </w:rPr>
                        <w:fldChar w:fldCharType="end"/>
                      </w:r>
                    </w:p>
                  </w:txbxContent>
                </v:textbox>
                <w10:wrap type="square" anchorx="margin" anchory="margin"/>
              </v:shape>
            </w:pict>
          </mc:Fallback>
        </mc:AlternateContent>
      </w:r>
      <w:r w:rsidR="006D5127" w:rsidRPr="00C53FD5">
        <w:rPr>
          <w:sz w:val="28"/>
          <w:szCs w:val="28"/>
          <w:lang w:val="en-US"/>
        </w:rPr>
        <w:t>Supervisor</w:t>
      </w:r>
      <w:r w:rsidRPr="00C53FD5">
        <w:rPr>
          <w:sz w:val="28"/>
          <w:szCs w:val="28"/>
          <w:lang w:val="en-US"/>
        </w:rPr>
        <w:t>(s)</w:t>
      </w:r>
      <w:r w:rsidR="006D5127" w:rsidRPr="00C53FD5">
        <w:rPr>
          <w:sz w:val="28"/>
          <w:szCs w:val="28"/>
          <w:lang w:val="en-US"/>
        </w:rPr>
        <w:t>:</w:t>
      </w:r>
      <w:r w:rsidRPr="00C53FD5">
        <w:rPr>
          <w:sz w:val="28"/>
          <w:szCs w:val="28"/>
          <w:lang w:val="en-US"/>
        </w:rPr>
        <w:t xml:space="preserve"> </w:t>
      </w:r>
      <w:r w:rsidR="0030705A" w:rsidRPr="00C53FD5">
        <w:rPr>
          <w:sz w:val="28"/>
          <w:szCs w:val="28"/>
          <w:lang w:val="en-US"/>
        </w:rPr>
        <w:t>Vishwajeet Pattanaik, PhD</w:t>
      </w:r>
    </w:p>
    <w:p w14:paraId="181E0AEF" w14:textId="77777777" w:rsidR="009C3F3F" w:rsidRPr="00C53FD5" w:rsidRDefault="009C3F3F" w:rsidP="00361E37">
      <w:pPr>
        <w:autoSpaceDE/>
        <w:spacing w:before="0" w:after="200" w:line="360" w:lineRule="auto"/>
        <w:jc w:val="left"/>
        <w:rPr>
          <w:sz w:val="28"/>
          <w:szCs w:val="28"/>
          <w:lang w:val="en-US"/>
        </w:rPr>
      </w:pPr>
      <w:r w:rsidRPr="00C53FD5">
        <w:rPr>
          <w:sz w:val="28"/>
          <w:szCs w:val="28"/>
          <w:lang w:val="en-US"/>
        </w:rPr>
        <w:br w:type="page"/>
      </w:r>
    </w:p>
    <w:p w14:paraId="395E1468" w14:textId="77777777" w:rsidR="0030705A" w:rsidRPr="00C53FD5" w:rsidRDefault="0030705A" w:rsidP="00361E37">
      <w:pPr>
        <w:spacing w:before="113" w:line="360" w:lineRule="auto"/>
        <w:jc w:val="left"/>
        <w:rPr>
          <w:b/>
          <w:sz w:val="28"/>
          <w:szCs w:val="28"/>
          <w:lang w:val="en-US"/>
        </w:rPr>
      </w:pPr>
      <w:r w:rsidRPr="00C53FD5">
        <w:rPr>
          <w:rFonts w:eastAsia="Times New Roman" w:cs="Times New Roman"/>
          <w:b/>
          <w:color w:val="000000"/>
          <w:sz w:val="28"/>
          <w:szCs w:val="28"/>
          <w:lang w:val="en-US"/>
        </w:rPr>
        <w:lastRenderedPageBreak/>
        <w:t>Title</w:t>
      </w:r>
    </w:p>
    <w:p w14:paraId="6941A1A3" w14:textId="77777777" w:rsidR="0030705A" w:rsidRPr="00C53FD5" w:rsidRDefault="0030705A" w:rsidP="00361E37">
      <w:pPr>
        <w:spacing w:line="360" w:lineRule="auto"/>
        <w:jc w:val="left"/>
        <w:rPr>
          <w:b/>
          <w:lang w:val="en-US"/>
        </w:rPr>
      </w:pPr>
      <w:r w:rsidRPr="00C53FD5">
        <w:rPr>
          <w:rFonts w:eastAsia="Times New Roman" w:cs="Times New Roman"/>
          <w:b/>
          <w:color w:val="000000"/>
          <w:lang w:val="en-US"/>
        </w:rPr>
        <w:t>Abstract:</w:t>
      </w:r>
    </w:p>
    <w:p w14:paraId="15E2CB7A" w14:textId="77777777" w:rsidR="0030705A" w:rsidRPr="00C53FD5" w:rsidRDefault="0030705A" w:rsidP="00361E37">
      <w:pPr>
        <w:spacing w:line="360" w:lineRule="auto"/>
        <w:rPr>
          <w:lang w:val="en-US"/>
        </w:rPr>
      </w:pPr>
      <w:r w:rsidRPr="00C53FD5">
        <w:rPr>
          <w:lang w:val="en-US"/>
        </w:rPr>
        <w:t xml:space="preserve"> In the era of Web 2.0 we are using numerous applications that store and manage user data. Switching one application with competitor seems a problem, since we are losing data. While there are numerous approaches to this problem, we propose P2P solution, that gives users real ownership of the data. The goal of this thesis is to show how we enable to have similar functionality of centralized database while storing data on user’s devices.</w:t>
      </w:r>
    </w:p>
    <w:p w14:paraId="38A4B1F5" w14:textId="77777777" w:rsidR="0030705A" w:rsidRPr="00C53FD5" w:rsidRDefault="0030705A" w:rsidP="00361E37">
      <w:pPr>
        <w:spacing w:line="360" w:lineRule="auto"/>
        <w:rPr>
          <w:lang w:val="en-US"/>
        </w:rPr>
      </w:pPr>
      <w:r w:rsidRPr="00C53FD5">
        <w:rPr>
          <w:lang w:val="en-US"/>
        </w:rPr>
        <w:t xml:space="preserve">This thesis will show solution for this particular application WebWeaver, that enables users to add a comment on a web page and share with other users, without website having this feature. </w:t>
      </w:r>
    </w:p>
    <w:p w14:paraId="214BC50B" w14:textId="77777777" w:rsidR="0030705A" w:rsidRPr="00C53FD5" w:rsidRDefault="0030705A" w:rsidP="00361E37">
      <w:pPr>
        <w:spacing w:line="360" w:lineRule="auto"/>
        <w:rPr>
          <w:lang w:val="en-US"/>
        </w:rPr>
      </w:pPr>
      <w:r w:rsidRPr="00C53FD5">
        <w:rPr>
          <w:lang w:val="en-US"/>
        </w:rPr>
        <w:t>Keywords:</w:t>
      </w:r>
    </w:p>
    <w:p w14:paraId="72D303F2" w14:textId="77777777" w:rsidR="0030705A" w:rsidRPr="00C53FD5" w:rsidRDefault="0030705A" w:rsidP="00361E37">
      <w:pPr>
        <w:spacing w:line="360" w:lineRule="auto"/>
        <w:rPr>
          <w:lang w:val="en-US"/>
        </w:rPr>
      </w:pPr>
      <w:r w:rsidRPr="00C53FD5">
        <w:rPr>
          <w:lang w:val="en-US"/>
        </w:rPr>
        <w:t>Social blogging, Liquid democracy, Digital divide, Peer-to-peer network</w:t>
      </w:r>
    </w:p>
    <w:sdt>
      <w:sdtPr>
        <w:rPr>
          <w:rFonts w:ascii="Times New Roman" w:eastAsia="Arial Unicode MS" w:hAnsi="Times New Roman" w:cs="Times New Roman"/>
          <w:b w:val="0"/>
          <w:bCs w:val="0"/>
          <w:sz w:val="24"/>
          <w:szCs w:val="24"/>
          <w:lang w:val="en-US"/>
          <w14:ligatures w14:val="none"/>
        </w:rPr>
        <w:id w:val="25567875"/>
        <w:docPartObj>
          <w:docPartGallery w:val="Table of Contents"/>
          <w:docPartUnique/>
        </w:docPartObj>
      </w:sdtPr>
      <w:sdtContent>
        <w:p w14:paraId="5494F242" w14:textId="77777777" w:rsidR="005268D3" w:rsidRPr="00C53FD5" w:rsidRDefault="002065CD" w:rsidP="00361E37">
          <w:pPr>
            <w:pStyle w:val="TOCHeading1"/>
            <w:spacing w:line="360" w:lineRule="auto"/>
            <w:rPr>
              <w:lang w:val="en-US"/>
            </w:rPr>
          </w:pPr>
          <w:r w:rsidRPr="00C53FD5">
            <w:rPr>
              <w:lang w:val="en-US"/>
            </w:rPr>
            <w:t>Table of Contents</w:t>
          </w:r>
        </w:p>
        <w:p w14:paraId="61C921E3" w14:textId="77777777" w:rsidR="00F05D74" w:rsidRPr="00C53FD5" w:rsidRDefault="00156940" w:rsidP="00361E37">
          <w:pPr>
            <w:pStyle w:val="TOC1"/>
            <w:tabs>
              <w:tab w:val="right" w:leader="dot" w:pos="8733"/>
            </w:tabs>
            <w:spacing w:line="360" w:lineRule="auto"/>
            <w:rPr>
              <w:rFonts w:asciiTheme="minorHAnsi" w:eastAsiaTheme="minorEastAsia" w:hAnsiTheme="minorHAnsi"/>
              <w:noProof/>
              <w:lang w:val="en-US" w:eastAsia="en-US"/>
            </w:rPr>
          </w:pPr>
          <w:r w:rsidRPr="00C53FD5">
            <w:rPr>
              <w:lang w:val="en-US"/>
            </w:rPr>
            <w:fldChar w:fldCharType="begin"/>
          </w:r>
          <w:r w:rsidR="002065CD" w:rsidRPr="00C53FD5">
            <w:rPr>
              <w:lang w:val="en-US"/>
            </w:rPr>
            <w:instrText xml:space="preserve"> TOC \o "1-3" \h \z \u </w:instrText>
          </w:r>
          <w:r w:rsidRPr="00C53FD5">
            <w:rPr>
              <w:lang w:val="en-US"/>
            </w:rPr>
            <w:fldChar w:fldCharType="separate"/>
          </w:r>
          <w:hyperlink w:anchor="_Toc504859272" w:history="1">
            <w:r w:rsidR="00F05D74" w:rsidRPr="00C53FD5">
              <w:rPr>
                <w:rStyle w:val="Hyperlink"/>
                <w:noProof/>
                <w:lang w:val="en-US"/>
              </w:rPr>
              <w:t>1 Introduction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7C25E1E6" w14:textId="77777777" w:rsidR="00F05D74" w:rsidRPr="00C53FD5" w:rsidRDefault="00AD5D2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3" w:history="1">
            <w:r w:rsidR="00F05D74" w:rsidRPr="00C53FD5">
              <w:rPr>
                <w:rStyle w:val="Hyperlink"/>
                <w:noProof/>
                <w:lang w:val="en-US"/>
              </w:rPr>
              <w:t>1.1</w:t>
            </w:r>
            <w:r w:rsidR="00F05D74" w:rsidRPr="00C53FD5">
              <w:rPr>
                <w:rFonts w:asciiTheme="minorHAnsi" w:eastAsiaTheme="minorEastAsia" w:hAnsiTheme="minorHAnsi"/>
                <w:noProof/>
                <w:lang w:val="en-US" w:eastAsia="en-US"/>
              </w:rPr>
              <w:tab/>
            </w:r>
            <w:r w:rsidR="00F05D74" w:rsidRPr="00C53FD5">
              <w:rPr>
                <w:rStyle w:val="Hyperlink"/>
                <w:noProof/>
                <w:lang w:val="en-US"/>
              </w:rPr>
              <w:t>Goals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4581CA1" w14:textId="77777777" w:rsidR="00F05D74" w:rsidRPr="00C53FD5" w:rsidRDefault="00AD5D2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4" w:history="1">
            <w:r w:rsidR="00F05D74" w:rsidRPr="00C53FD5">
              <w:rPr>
                <w:rStyle w:val="Hyperlink"/>
                <w:noProof/>
                <w:lang w:val="en-US"/>
              </w:rPr>
              <w:t>1.2</w:t>
            </w:r>
            <w:r w:rsidR="00F05D74" w:rsidRPr="00C53FD5">
              <w:rPr>
                <w:rFonts w:asciiTheme="minorHAnsi" w:eastAsiaTheme="minorEastAsia" w:hAnsiTheme="minorHAnsi"/>
                <w:noProof/>
                <w:lang w:val="en-US" w:eastAsia="en-US"/>
              </w:rPr>
              <w:tab/>
            </w:r>
            <w:r w:rsidR="00F05D74" w:rsidRPr="00C53FD5">
              <w:rPr>
                <w:rStyle w:val="Hyperlink"/>
                <w:noProof/>
                <w:lang w:val="en-US"/>
              </w:rPr>
              <w:t>Importance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4</w:t>
            </w:r>
            <w:r w:rsidR="00F05D74" w:rsidRPr="00C53FD5">
              <w:rPr>
                <w:noProof/>
                <w:webHidden/>
                <w:lang w:val="en-US"/>
              </w:rPr>
              <w:fldChar w:fldCharType="end"/>
            </w:r>
          </w:hyperlink>
        </w:p>
        <w:p w14:paraId="534F31DE" w14:textId="77777777" w:rsidR="00F05D74" w:rsidRPr="00C53FD5" w:rsidRDefault="00AD5D2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75" w:history="1">
            <w:r w:rsidR="00F05D74" w:rsidRPr="00C53FD5">
              <w:rPr>
                <w:rStyle w:val="Hyperlink"/>
                <w:noProof/>
                <w:lang w:val="en-US"/>
              </w:rPr>
              <w:t>1.3</w:t>
            </w:r>
            <w:r w:rsidR="00F05D74" w:rsidRPr="00C53FD5">
              <w:rPr>
                <w:rFonts w:asciiTheme="minorHAnsi" w:eastAsiaTheme="minorEastAsia" w:hAnsiTheme="minorHAnsi"/>
                <w:noProof/>
                <w:lang w:val="en-US" w:eastAsia="en-US"/>
              </w:rPr>
              <w:tab/>
            </w:r>
            <w:r w:rsidR="00F05D74" w:rsidRPr="00C53FD5">
              <w:rPr>
                <w:rStyle w:val="Hyperlink"/>
                <w:noProof/>
                <w:lang w:val="en-US"/>
              </w:rPr>
              <w:t>Requirements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2038E246"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6" w:history="1">
            <w:r w:rsidR="00F05D74" w:rsidRPr="00C53FD5">
              <w:rPr>
                <w:rStyle w:val="Hyperlink"/>
                <w:noProof/>
                <w:lang w:val="en-US"/>
              </w:rPr>
              <w:t>1.3.1 Private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14D5BFD"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7" w:history="1">
            <w:r w:rsidR="00F05D74" w:rsidRPr="00C53FD5">
              <w:rPr>
                <w:rStyle w:val="Hyperlink"/>
                <w:noProof/>
                <w:lang w:val="en-US"/>
              </w:rPr>
              <w:t>1.3.2 Public Share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5</w:t>
            </w:r>
            <w:r w:rsidR="00F05D74" w:rsidRPr="00C53FD5">
              <w:rPr>
                <w:noProof/>
                <w:webHidden/>
                <w:lang w:val="en-US"/>
              </w:rPr>
              <w:fldChar w:fldCharType="end"/>
            </w:r>
          </w:hyperlink>
        </w:p>
        <w:p w14:paraId="4FCEDA77"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8" w:history="1">
            <w:r w:rsidR="00F05D74" w:rsidRPr="00C53FD5">
              <w:rPr>
                <w:rStyle w:val="Hyperlink"/>
                <w:noProof/>
                <w:lang w:val="en-US"/>
              </w:rPr>
              <w:t>1.3.3 Private Shared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D9FF41A"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79" w:history="1">
            <w:r w:rsidR="00F05D74" w:rsidRPr="00C53FD5">
              <w:rPr>
                <w:rStyle w:val="Hyperlink"/>
                <w:noProof/>
                <w:lang w:val="en-US"/>
              </w:rPr>
              <w:t>1.3.4 Multiple Devices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_Toc504859279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C64605E"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0" w:history="1">
            <w:r w:rsidR="00F05D74" w:rsidRPr="00C53FD5">
              <w:rPr>
                <w:rStyle w:val="Hyperlink"/>
                <w:noProof/>
                <w:lang w:val="en-US"/>
              </w:rPr>
              <w:t>1.3.5 Social Sharing</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1D19E3D"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1" w:history="1">
            <w:r w:rsidR="00F05D74" w:rsidRPr="00C53FD5">
              <w:rPr>
                <w:rStyle w:val="Hyperlink"/>
                <w:noProof/>
                <w:lang w:val="en-US"/>
              </w:rPr>
              <w:t>1.3.6 Edits, Deletes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61B04474"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2" w:history="1">
            <w:r w:rsidR="00F05D74" w:rsidRPr="00C53FD5">
              <w:rPr>
                <w:rStyle w:val="Hyperlink"/>
                <w:noProof/>
                <w:lang w:val="en-US"/>
              </w:rPr>
              <w:t>1.3.7 Security, Integrity</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423EFC1F"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3" w:history="1">
            <w:r w:rsidR="00F05D74" w:rsidRPr="00C53FD5">
              <w:rPr>
                <w:rStyle w:val="Hyperlink"/>
                <w:noProof/>
                <w:lang w:val="en-US"/>
              </w:rPr>
              <w:t>1.3.8 Technical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55B03E9" w14:textId="77777777" w:rsidR="00F05D74" w:rsidRPr="00C53FD5" w:rsidRDefault="00AD5D2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4" w:history="1">
            <w:r w:rsidR="00F05D74" w:rsidRPr="00C53FD5">
              <w:rPr>
                <w:rStyle w:val="Hyperlink"/>
                <w:noProof/>
                <w:lang w:val="en-US"/>
              </w:rPr>
              <w:t>1.4</w:t>
            </w:r>
            <w:r w:rsidR="00F05D74" w:rsidRPr="00C53FD5">
              <w:rPr>
                <w:rFonts w:asciiTheme="minorHAnsi" w:eastAsiaTheme="minorEastAsia" w:hAnsiTheme="minorHAnsi"/>
                <w:noProof/>
                <w:lang w:val="en-US" w:eastAsia="en-US"/>
              </w:rPr>
              <w:tab/>
            </w:r>
            <w:r w:rsidR="00F05D74" w:rsidRPr="00C53FD5">
              <w:rPr>
                <w:rStyle w:val="Hyperlink"/>
                <w:noProof/>
                <w:lang w:val="en-US"/>
              </w:rPr>
              <w:t>Comparison &amp; Overview</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0FB1C289"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5" w:history="1">
            <w:r w:rsidR="00F05D74" w:rsidRPr="00C53FD5">
              <w:rPr>
                <w:rStyle w:val="Hyperlink"/>
                <w:noProof/>
                <w:lang w:val="en-US"/>
              </w:rPr>
              <w:t>1.4.1 Musubi</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_Toc504859285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6</w:t>
            </w:r>
            <w:r w:rsidR="00F05D74" w:rsidRPr="00C53FD5">
              <w:rPr>
                <w:noProof/>
                <w:webHidden/>
                <w:lang w:val="en-US"/>
              </w:rPr>
              <w:fldChar w:fldCharType="end"/>
            </w:r>
          </w:hyperlink>
        </w:p>
        <w:p w14:paraId="3180C0C9" w14:textId="77777777" w:rsidR="00F05D74" w:rsidRPr="00C53FD5" w:rsidRDefault="00AD5D25" w:rsidP="00361E37">
          <w:pPr>
            <w:pStyle w:val="TOC3"/>
            <w:tabs>
              <w:tab w:val="right" w:leader="dot" w:pos="8733"/>
            </w:tabs>
            <w:spacing w:line="360" w:lineRule="auto"/>
            <w:rPr>
              <w:rFonts w:asciiTheme="minorHAnsi" w:eastAsiaTheme="minorEastAsia" w:hAnsiTheme="minorHAnsi"/>
              <w:noProof/>
              <w:lang w:val="en-US" w:eastAsia="en-US"/>
            </w:rPr>
          </w:pPr>
          <w:hyperlink w:anchor="_Toc504859286" w:history="1">
            <w:r w:rsidR="00F05D74" w:rsidRPr="00C53FD5">
              <w:rPr>
                <w:rStyle w:val="Hyperlink"/>
                <w:noProof/>
                <w:lang w:val="en-US"/>
              </w:rPr>
              <w:t>1.4.2 Linked Data, Solid</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_Toc504859286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3370AFA5" w14:textId="77777777" w:rsidR="00F05D74" w:rsidRPr="00C53FD5" w:rsidRDefault="00AD5D2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7" w:history="1">
            <w:r w:rsidR="00F05D74" w:rsidRPr="00C53FD5">
              <w:rPr>
                <w:rStyle w:val="Hyperlink"/>
                <w:noProof/>
                <w:lang w:val="en-US"/>
              </w:rPr>
              <w:t>1.5</w:t>
            </w:r>
            <w:r w:rsidR="00F05D74" w:rsidRPr="00C53FD5">
              <w:rPr>
                <w:rFonts w:asciiTheme="minorHAnsi" w:eastAsiaTheme="minorEastAsia" w:hAnsiTheme="minorHAnsi"/>
                <w:noProof/>
                <w:lang w:val="en-US" w:eastAsia="en-US"/>
              </w:rPr>
              <w:tab/>
            </w:r>
            <w:r w:rsidR="00F05D74" w:rsidRPr="00C53FD5">
              <w:rPr>
                <w:rStyle w:val="Hyperlink"/>
                <w:noProof/>
                <w:lang w:val="en-US"/>
              </w:rPr>
              <w:t>Limitations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_Toc504859287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7</w:t>
            </w:r>
            <w:r w:rsidR="00F05D74" w:rsidRPr="00C53FD5">
              <w:rPr>
                <w:noProof/>
                <w:webHidden/>
                <w:lang w:val="en-US"/>
              </w:rPr>
              <w:fldChar w:fldCharType="end"/>
            </w:r>
          </w:hyperlink>
        </w:p>
        <w:p w14:paraId="050F1181" w14:textId="77777777" w:rsidR="00F05D74" w:rsidRPr="00C53FD5" w:rsidRDefault="00AD5D2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88" w:history="1">
            <w:r w:rsidR="00F05D74" w:rsidRPr="00C53FD5">
              <w:rPr>
                <w:rStyle w:val="Hyperlink"/>
                <w:noProof/>
                <w:lang w:val="en-US"/>
              </w:rPr>
              <w:t>2</w:t>
            </w:r>
            <w:r w:rsidR="00F05D74" w:rsidRPr="00C53FD5">
              <w:rPr>
                <w:rFonts w:asciiTheme="minorHAnsi" w:eastAsiaTheme="minorEastAsia" w:hAnsiTheme="minorHAnsi"/>
                <w:noProof/>
                <w:lang w:val="en-US" w:eastAsia="en-US"/>
              </w:rPr>
              <w:tab/>
            </w:r>
            <w:r w:rsidR="00F05D74" w:rsidRPr="00C53FD5">
              <w:rPr>
                <w:rStyle w:val="Hyperlink"/>
                <w:noProof/>
                <w:lang w:val="en-US"/>
              </w:rPr>
              <w:t>Proposal</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_Toc504859288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2E1F3D0F" w14:textId="77777777" w:rsidR="00F05D74" w:rsidRPr="00C53FD5" w:rsidRDefault="00AD5D25" w:rsidP="00361E37">
          <w:pPr>
            <w:pStyle w:val="TOC2"/>
            <w:tabs>
              <w:tab w:val="left" w:pos="960"/>
              <w:tab w:val="right" w:leader="dot" w:pos="8733"/>
            </w:tabs>
            <w:spacing w:line="360" w:lineRule="auto"/>
            <w:rPr>
              <w:rFonts w:asciiTheme="minorHAnsi" w:eastAsiaTheme="minorEastAsia" w:hAnsiTheme="minorHAnsi"/>
              <w:noProof/>
              <w:lang w:val="en-US" w:eastAsia="en-US"/>
            </w:rPr>
          </w:pPr>
          <w:hyperlink w:anchor="_Toc504859289" w:history="1">
            <w:r w:rsidR="00F05D74" w:rsidRPr="00C53FD5">
              <w:rPr>
                <w:rStyle w:val="Hyperlink"/>
                <w:noProof/>
                <w:lang w:val="en-US"/>
              </w:rPr>
              <w:t>2.1</w:t>
            </w:r>
            <w:r w:rsidR="00F05D74" w:rsidRPr="00C53FD5">
              <w:rPr>
                <w:rFonts w:asciiTheme="minorHAnsi" w:eastAsiaTheme="minorEastAsia" w:hAnsiTheme="minorHAnsi"/>
                <w:noProof/>
                <w:lang w:val="en-US" w:eastAsia="en-US"/>
              </w:rPr>
              <w:tab/>
            </w:r>
            <w:r w:rsidR="00F05D74" w:rsidRPr="00C53FD5">
              <w:rPr>
                <w:rStyle w:val="Hyperlink"/>
                <w:noProof/>
                <w:lang w:val="en-US"/>
              </w:rPr>
              <w:t>Why Server?</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_Toc504859289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8</w:t>
            </w:r>
            <w:r w:rsidR="00F05D74" w:rsidRPr="00C53FD5">
              <w:rPr>
                <w:noProof/>
                <w:webHidden/>
                <w:lang w:val="en-US"/>
              </w:rPr>
              <w:fldChar w:fldCharType="end"/>
            </w:r>
          </w:hyperlink>
        </w:p>
        <w:p w14:paraId="7F762EF4" w14:textId="77777777" w:rsidR="00F05D74" w:rsidRPr="00C53FD5" w:rsidRDefault="00AD5D2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0" w:history="1">
            <w:r w:rsidR="00F05D74" w:rsidRPr="00C53FD5">
              <w:rPr>
                <w:rStyle w:val="Hyperlink"/>
                <w:noProof/>
                <w:lang w:val="en-US"/>
              </w:rPr>
              <w:t>3</w:t>
            </w:r>
            <w:r w:rsidR="00F05D74" w:rsidRPr="00C53FD5">
              <w:rPr>
                <w:rFonts w:asciiTheme="minorHAnsi" w:eastAsiaTheme="minorEastAsia" w:hAnsiTheme="minorHAnsi"/>
                <w:noProof/>
                <w:lang w:val="en-US" w:eastAsia="en-US"/>
              </w:rPr>
              <w:tab/>
            </w:r>
            <w:r w:rsidR="00F05D74" w:rsidRPr="00C53FD5">
              <w:rPr>
                <w:rStyle w:val="Hyperlink"/>
                <w:noProof/>
                <w:lang w:val="en-US"/>
              </w:rPr>
              <w:t>Implementation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_Toc504859290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9</w:t>
            </w:r>
            <w:r w:rsidR="00F05D74" w:rsidRPr="00C53FD5">
              <w:rPr>
                <w:noProof/>
                <w:webHidden/>
                <w:lang w:val="en-US"/>
              </w:rPr>
              <w:fldChar w:fldCharType="end"/>
            </w:r>
          </w:hyperlink>
        </w:p>
        <w:p w14:paraId="73F443EB" w14:textId="77777777" w:rsidR="00F05D74" w:rsidRPr="00C53FD5" w:rsidRDefault="00AD5D2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1" w:history="1">
            <w:r w:rsidR="00F05D74" w:rsidRPr="00C53FD5">
              <w:rPr>
                <w:rStyle w:val="Hyperlink"/>
                <w:noProof/>
                <w:lang w:val="en-US"/>
              </w:rPr>
              <w:t>4</w:t>
            </w:r>
            <w:r w:rsidR="00F05D74" w:rsidRPr="00C53FD5">
              <w:rPr>
                <w:rFonts w:asciiTheme="minorHAnsi" w:eastAsiaTheme="minorEastAsia" w:hAnsiTheme="minorHAnsi"/>
                <w:noProof/>
                <w:lang w:val="en-US" w:eastAsia="en-US"/>
              </w:rPr>
              <w:tab/>
            </w:r>
            <w:r w:rsidR="00F05D74" w:rsidRPr="00C53FD5">
              <w:rPr>
                <w:rStyle w:val="Hyperlink"/>
                <w:noProof/>
                <w:lang w:val="en-US"/>
              </w:rPr>
              <w:t>Outcome &amp; Conclusion</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_Toc504859291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10</w:t>
            </w:r>
            <w:r w:rsidR="00F05D74" w:rsidRPr="00C53FD5">
              <w:rPr>
                <w:noProof/>
                <w:webHidden/>
                <w:lang w:val="en-US"/>
              </w:rPr>
              <w:fldChar w:fldCharType="end"/>
            </w:r>
          </w:hyperlink>
        </w:p>
        <w:p w14:paraId="7CDE832E" w14:textId="77777777" w:rsidR="00F05D74" w:rsidRPr="00C53FD5" w:rsidRDefault="00AD5D25" w:rsidP="00361E37">
          <w:pPr>
            <w:pStyle w:val="TOC1"/>
            <w:tabs>
              <w:tab w:val="left" w:pos="480"/>
              <w:tab w:val="right" w:leader="dot" w:pos="8733"/>
            </w:tabs>
            <w:spacing w:line="360" w:lineRule="auto"/>
            <w:rPr>
              <w:rFonts w:asciiTheme="minorHAnsi" w:eastAsiaTheme="minorEastAsia" w:hAnsiTheme="minorHAnsi"/>
              <w:noProof/>
              <w:lang w:val="en-US" w:eastAsia="en-US"/>
            </w:rPr>
          </w:pPr>
          <w:hyperlink w:anchor="_Toc504859292" w:history="1">
            <w:r w:rsidR="00F05D74" w:rsidRPr="00C53FD5">
              <w:rPr>
                <w:rStyle w:val="Hyperlink"/>
                <w:noProof/>
                <w:lang w:val="en-US"/>
              </w:rPr>
              <w:t>5</w:t>
            </w:r>
            <w:r w:rsidR="00F05D74" w:rsidRPr="00C53FD5">
              <w:rPr>
                <w:rFonts w:asciiTheme="minorHAnsi" w:eastAsiaTheme="minorEastAsia" w:hAnsiTheme="minorHAnsi"/>
                <w:noProof/>
                <w:lang w:val="en-US" w:eastAsia="en-US"/>
              </w:rPr>
              <w:tab/>
            </w:r>
            <w:r w:rsidR="00F05D74" w:rsidRPr="00C53FD5">
              <w:rPr>
                <w:rStyle w:val="Hyperlink"/>
                <w:noProof/>
                <w:lang w:val="en-US"/>
              </w:rPr>
              <w:t>References</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_Toc504859292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11</w:t>
            </w:r>
            <w:r w:rsidR="00F05D74" w:rsidRPr="00C53FD5">
              <w:rPr>
                <w:noProof/>
                <w:webHidden/>
                <w:lang w:val="en-US"/>
              </w:rPr>
              <w:fldChar w:fldCharType="end"/>
            </w:r>
          </w:hyperlink>
        </w:p>
        <w:p w14:paraId="7F5B82CE" w14:textId="77777777" w:rsidR="00F05D74" w:rsidRPr="00C53FD5" w:rsidRDefault="00AD5D25" w:rsidP="00361E37">
          <w:pPr>
            <w:pStyle w:val="TOC1"/>
            <w:tabs>
              <w:tab w:val="right" w:leader="dot" w:pos="8733"/>
            </w:tabs>
            <w:spacing w:line="360" w:lineRule="auto"/>
            <w:rPr>
              <w:rFonts w:asciiTheme="minorHAnsi" w:eastAsiaTheme="minorEastAsia" w:hAnsiTheme="minorHAnsi"/>
              <w:noProof/>
              <w:lang w:val="en-US" w:eastAsia="en-US"/>
            </w:rPr>
          </w:pPr>
          <w:hyperlink w:anchor="_Toc504859293" w:history="1">
            <w:r w:rsidR="00F05D74" w:rsidRPr="00C53FD5">
              <w:rPr>
                <w:rStyle w:val="Hyperlink"/>
                <w:noProof/>
                <w:lang w:val="en-US"/>
              </w:rPr>
              <w:t>Appendix</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_Toc504859293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12</w:t>
            </w:r>
            <w:r w:rsidR="00F05D74" w:rsidRPr="00C53FD5">
              <w:rPr>
                <w:noProof/>
                <w:webHidden/>
                <w:lang w:val="en-US"/>
              </w:rPr>
              <w:fldChar w:fldCharType="end"/>
            </w:r>
          </w:hyperlink>
        </w:p>
        <w:p w14:paraId="74B605DB" w14:textId="77777777" w:rsidR="00F05D74" w:rsidRPr="00C53FD5" w:rsidRDefault="00AD5D25" w:rsidP="00361E37">
          <w:pPr>
            <w:pStyle w:val="TOC2"/>
            <w:tabs>
              <w:tab w:val="left" w:pos="720"/>
              <w:tab w:val="right" w:leader="dot" w:pos="8733"/>
            </w:tabs>
            <w:spacing w:line="360" w:lineRule="auto"/>
            <w:rPr>
              <w:rFonts w:asciiTheme="minorHAnsi" w:eastAsiaTheme="minorEastAsia" w:hAnsiTheme="minorHAnsi"/>
              <w:noProof/>
              <w:lang w:val="en-US" w:eastAsia="en-US"/>
            </w:rPr>
          </w:pPr>
          <w:hyperlink w:anchor="_Toc504859294" w:history="1">
            <w:r w:rsidR="00F05D74" w:rsidRPr="00C53FD5">
              <w:rPr>
                <w:rStyle w:val="Hyperlink"/>
                <w:noProof/>
                <w:lang w:val="en-US"/>
              </w:rPr>
              <w:t>I.</w:t>
            </w:r>
            <w:r w:rsidR="00F05D74" w:rsidRPr="00C53FD5">
              <w:rPr>
                <w:rFonts w:asciiTheme="minorHAnsi" w:eastAsiaTheme="minorEastAsia" w:hAnsiTheme="minorHAnsi"/>
                <w:noProof/>
                <w:lang w:val="en-US" w:eastAsia="en-US"/>
              </w:rPr>
              <w:tab/>
            </w:r>
            <w:r w:rsidR="00F05D74" w:rsidRPr="00C53FD5">
              <w:rPr>
                <w:rStyle w:val="Hyperlink"/>
                <w:noProof/>
                <w:lang w:val="en-US"/>
              </w:rPr>
              <w:t>License</w:t>
            </w:r>
            <w:r w:rsidR="00F05D74" w:rsidRPr="00C53FD5">
              <w:rPr>
                <w:noProof/>
                <w:webHidden/>
                <w:lang w:val="en-US"/>
              </w:rPr>
              <w:tab/>
            </w:r>
            <w:r w:rsidR="00F05D74" w:rsidRPr="00C53FD5">
              <w:rPr>
                <w:noProof/>
                <w:webHidden/>
                <w:lang w:val="en-US"/>
              </w:rPr>
              <w:fldChar w:fldCharType="begin"/>
            </w:r>
            <w:r w:rsidR="00F05D74" w:rsidRPr="00C53FD5">
              <w:rPr>
                <w:noProof/>
                <w:webHidden/>
                <w:lang w:val="en-US"/>
              </w:rPr>
              <w:instrText xml:space="preserve"> PAGEREF _Toc504859294 \h </w:instrText>
            </w:r>
            <w:r w:rsidR="00F05D74" w:rsidRPr="00C53FD5">
              <w:rPr>
                <w:noProof/>
                <w:webHidden/>
                <w:lang w:val="en-US"/>
              </w:rPr>
            </w:r>
            <w:r w:rsidR="00F05D74" w:rsidRPr="00C53FD5">
              <w:rPr>
                <w:noProof/>
                <w:webHidden/>
                <w:lang w:val="en-US"/>
              </w:rPr>
              <w:fldChar w:fldCharType="separate"/>
            </w:r>
            <w:r w:rsidR="00F05D74" w:rsidRPr="00C53FD5">
              <w:rPr>
                <w:noProof/>
                <w:webHidden/>
                <w:lang w:val="en-US"/>
              </w:rPr>
              <w:t>13</w:t>
            </w:r>
            <w:r w:rsidR="00F05D74" w:rsidRPr="00C53FD5">
              <w:rPr>
                <w:noProof/>
                <w:webHidden/>
                <w:lang w:val="en-US"/>
              </w:rPr>
              <w:fldChar w:fldCharType="end"/>
            </w:r>
          </w:hyperlink>
        </w:p>
        <w:p w14:paraId="23593B7E" w14:textId="77777777" w:rsidR="005268D3" w:rsidRPr="00C53FD5" w:rsidRDefault="00156940" w:rsidP="00361E37">
          <w:pPr>
            <w:spacing w:line="360" w:lineRule="auto"/>
            <w:rPr>
              <w:lang w:val="en-US"/>
            </w:rPr>
          </w:pPr>
          <w:r w:rsidRPr="00C53FD5">
            <w:rPr>
              <w:lang w:val="en-US"/>
            </w:rPr>
            <w:fldChar w:fldCharType="end"/>
          </w:r>
        </w:p>
      </w:sdtContent>
    </w:sdt>
    <w:p w14:paraId="314C2299" w14:textId="77777777" w:rsidR="005268D3" w:rsidRPr="00C53FD5" w:rsidRDefault="002065CD" w:rsidP="00361E37">
      <w:pPr>
        <w:autoSpaceDE/>
        <w:spacing w:after="200" w:line="360" w:lineRule="auto"/>
        <w:rPr>
          <w:lang w:val="en-US"/>
        </w:rPr>
      </w:pPr>
      <w:r w:rsidRPr="00C53FD5">
        <w:rPr>
          <w:lang w:val="en-US"/>
        </w:rPr>
        <w:br w:type="page"/>
      </w:r>
    </w:p>
    <w:p w14:paraId="371EC203" w14:textId="77777777" w:rsidR="0030705A" w:rsidRPr="00C53FD5" w:rsidRDefault="0030705A" w:rsidP="00361E37">
      <w:pPr>
        <w:pStyle w:val="Heading1"/>
        <w:numPr>
          <w:ilvl w:val="0"/>
          <w:numId w:val="0"/>
        </w:numPr>
        <w:spacing w:line="360" w:lineRule="auto"/>
        <w:rPr>
          <w:lang w:val="en-US"/>
        </w:rPr>
      </w:pPr>
      <w:bookmarkStart w:id="2" w:name="_Toc164946306"/>
      <w:bookmarkStart w:id="3" w:name="_Toc164946393"/>
      <w:bookmarkStart w:id="4" w:name="_Toc164947852"/>
      <w:bookmarkStart w:id="5" w:name="_Toc164949068"/>
      <w:bookmarkStart w:id="6" w:name="_Toc162980680"/>
      <w:bookmarkStart w:id="7" w:name="_Toc164446291"/>
      <w:bookmarkStart w:id="8" w:name="_Toc164946307"/>
      <w:bookmarkStart w:id="9" w:name="_Toc164946394"/>
      <w:bookmarkStart w:id="10" w:name="_Toc164947853"/>
      <w:bookmarkStart w:id="11" w:name="_Toc164949069"/>
      <w:bookmarkStart w:id="12" w:name="_Toc165742637"/>
      <w:bookmarkStart w:id="13" w:name="_Toc165745807"/>
      <w:bookmarkStart w:id="14" w:name="_Toc165746100"/>
      <w:bookmarkStart w:id="15" w:name="_Toc504859272"/>
      <w:bookmarkEnd w:id="2"/>
      <w:bookmarkEnd w:id="3"/>
      <w:bookmarkEnd w:id="4"/>
      <w:bookmarkEnd w:id="5"/>
      <w:bookmarkEnd w:id="6"/>
      <w:bookmarkEnd w:id="7"/>
      <w:bookmarkEnd w:id="8"/>
      <w:bookmarkEnd w:id="9"/>
      <w:bookmarkEnd w:id="10"/>
      <w:bookmarkEnd w:id="11"/>
      <w:bookmarkEnd w:id="12"/>
      <w:bookmarkEnd w:id="13"/>
      <w:bookmarkEnd w:id="14"/>
      <w:r w:rsidRPr="00C53FD5">
        <w:rPr>
          <w:lang w:val="en-US"/>
        </w:rPr>
        <w:lastRenderedPageBreak/>
        <w:t>1 Introduction</w:t>
      </w:r>
      <w:bookmarkEnd w:id="15"/>
    </w:p>
    <w:p w14:paraId="3205CB93"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6" w:name="_2et92p0" w:colFirst="0" w:colLast="0"/>
      <w:bookmarkStart w:id="17" w:name="_Toc504859273"/>
      <w:bookmarkEnd w:id="16"/>
      <w:r w:rsidRPr="00C53FD5">
        <w:rPr>
          <w:lang w:val="en-US"/>
        </w:rPr>
        <w:t>Goals</w:t>
      </w:r>
      <w:bookmarkEnd w:id="17"/>
    </w:p>
    <w:p w14:paraId="235FA21E" w14:textId="77777777" w:rsidR="0030705A" w:rsidRPr="00C53FD5" w:rsidRDefault="0030705A" w:rsidP="00361E37">
      <w:pPr>
        <w:spacing w:line="360" w:lineRule="auto"/>
        <w:rPr>
          <w:lang w:val="en-US"/>
        </w:rPr>
      </w:pPr>
      <w:r w:rsidRPr="00C53FD5">
        <w:rPr>
          <w:lang w:val="en-US"/>
        </w:rPr>
        <w:t xml:space="preserve">This thesis is about enabling Peer to Peer data sharing between users. The goal is to remove centralized server as data store and empower users with real data ownership. Ultimately, we would like to remove server at all and make users communicate with each other without any middleware, but later thesis will show why this is not possible. </w:t>
      </w:r>
    </w:p>
    <w:p w14:paraId="26DB18F7" w14:textId="77777777" w:rsidR="0030705A" w:rsidRPr="00C53FD5" w:rsidRDefault="0030705A" w:rsidP="00361E37">
      <w:pPr>
        <w:spacing w:line="360" w:lineRule="auto"/>
        <w:rPr>
          <w:lang w:val="en-US"/>
        </w:rPr>
      </w:pPr>
      <w:r w:rsidRPr="00C53FD5">
        <w:rPr>
          <w:lang w:val="en-US"/>
        </w:rPr>
        <w:t>This thesis will concentrate building solution for a specific application, called WebWeaver. This is a tool that enables users to weave data into specific web element without knowledge and support of the website. WebWeaver is currently being developed as Chrome Extension, that adds this feature to all websites. This thesis will create simple library, that enables application to store data on user’s device and directly share it with specific users. For establishing communication between users, server is needed, but actual communication and data transfer happens on Peer to Peer network.</w:t>
      </w:r>
    </w:p>
    <w:p w14:paraId="3E597AD2"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18" w:name="_tyjcwt" w:colFirst="0" w:colLast="0"/>
      <w:bookmarkStart w:id="19" w:name="_Toc504859274"/>
      <w:bookmarkEnd w:id="18"/>
      <w:r w:rsidRPr="00C53FD5">
        <w:rPr>
          <w:lang w:val="en-US"/>
        </w:rPr>
        <w:t>Importance</w:t>
      </w:r>
      <w:bookmarkEnd w:id="19"/>
      <w:r w:rsidRPr="00C53FD5">
        <w:rPr>
          <w:lang w:val="en-US"/>
        </w:rPr>
        <w:t xml:space="preserve"> </w:t>
      </w:r>
    </w:p>
    <w:p w14:paraId="09C9A1E2" w14:textId="77777777" w:rsidR="0030705A" w:rsidRPr="00C53FD5" w:rsidRDefault="0030705A" w:rsidP="00361E37">
      <w:pPr>
        <w:spacing w:line="360" w:lineRule="auto"/>
        <w:rPr>
          <w:lang w:val="en-US"/>
        </w:rPr>
      </w:pPr>
      <w:r w:rsidRPr="00C53FD5">
        <w:rPr>
          <w:lang w:val="en-US"/>
        </w:rPr>
        <w:t xml:space="preserve">This section will explain the importance of this research. </w:t>
      </w:r>
    </w:p>
    <w:p w14:paraId="17541B8B" w14:textId="25D2D6E4" w:rsidR="0030705A" w:rsidRPr="00C53FD5" w:rsidRDefault="0030705A" w:rsidP="00361E37">
      <w:pPr>
        <w:spacing w:line="360" w:lineRule="auto"/>
        <w:rPr>
          <w:lang w:val="en-US"/>
        </w:rPr>
      </w:pPr>
      <w:r w:rsidRPr="00C53FD5">
        <w:rPr>
          <w:lang w:val="en-US"/>
        </w:rPr>
        <w:t>There are two major problems associated with centralized data management. Data Ownership and privacy. Whenever using of any well-known applications such as Facebook, Google Plus, Twitter etc. we see that they own and manage our data and it is impossible to continue using other application</w:t>
      </w:r>
      <w:r w:rsidR="00026843" w:rsidRPr="00C53FD5">
        <w:rPr>
          <w:lang w:val="en-US"/>
        </w:rPr>
        <w:t xml:space="preserve"> without losing account data </w:t>
      </w:r>
      <w:sdt>
        <w:sdtPr>
          <w:rPr>
            <w:lang w:val="en-US"/>
          </w:rPr>
          <w:id w:val="-1074207801"/>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xml:space="preserve">. Imagine after years of using Facebook, user wanted to use another application, that would have similar features, but different interface, or provide extended solution. User would not be able to transfer its data to the new website. Data privacy is also concern for users. While people send messages to each other, their data is stored on third party servers. </w:t>
      </w:r>
    </w:p>
    <w:p w14:paraId="10B15F11" w14:textId="6EB2C769" w:rsidR="0030705A" w:rsidRPr="00C53FD5" w:rsidRDefault="0030705A" w:rsidP="00361E37">
      <w:pPr>
        <w:spacing w:line="360" w:lineRule="auto"/>
        <w:rPr>
          <w:lang w:val="en-US"/>
        </w:rPr>
      </w:pPr>
      <w:r w:rsidRPr="00C53FD5">
        <w:rPr>
          <w:lang w:val="en-US"/>
        </w:rPr>
        <w:t>While there are different proposals to tackle this problem, yet non</w:t>
      </w:r>
      <w:r w:rsidR="00026843" w:rsidRPr="00C53FD5">
        <w:rPr>
          <w:lang w:val="en-US"/>
        </w:rPr>
        <w:t xml:space="preserve">e of them are widely adopted </w:t>
      </w:r>
      <w:sdt>
        <w:sdtPr>
          <w:rPr>
            <w:lang w:val="en-US"/>
          </w:rPr>
          <w:id w:val="1395091116"/>
          <w:citation/>
        </w:sdtPr>
        <w:sdtContent>
          <w:r w:rsidR="00026843" w:rsidRPr="00C53FD5">
            <w:rPr>
              <w:lang w:val="en-US"/>
            </w:rPr>
            <w:fldChar w:fldCharType="begin"/>
          </w:r>
          <w:r w:rsidR="00026843" w:rsidRPr="00C53FD5">
            <w:rPr>
              <w:lang w:val="en-US"/>
            </w:rPr>
            <w:instrText xml:space="preserve"> CITATION Ess \l 1033 </w:instrText>
          </w:r>
          <w:r w:rsidR="00026843" w:rsidRPr="00C53FD5">
            <w:rPr>
              <w:lang w:val="en-US"/>
            </w:rPr>
            <w:fldChar w:fldCharType="separate"/>
          </w:r>
          <w:r w:rsidR="00026843" w:rsidRPr="00C53FD5">
            <w:rPr>
              <w:noProof/>
              <w:lang w:val="en-US"/>
            </w:rPr>
            <w:t>[1]</w:t>
          </w:r>
          <w:r w:rsidR="00026843" w:rsidRPr="00C53FD5">
            <w:rPr>
              <w:lang w:val="en-US"/>
            </w:rPr>
            <w:fldChar w:fldCharType="end"/>
          </w:r>
        </w:sdtContent>
      </w:sdt>
      <w:r w:rsidRPr="00C53FD5">
        <w:rPr>
          <w:lang w:val="en-US"/>
        </w:rPr>
        <w:t xml:space="preserve">. </w:t>
      </w:r>
    </w:p>
    <w:p w14:paraId="7F98D228" w14:textId="77777777" w:rsidR="0030705A" w:rsidRPr="00C53FD5" w:rsidRDefault="0030705A" w:rsidP="00361E37">
      <w:pPr>
        <w:spacing w:line="360" w:lineRule="auto"/>
        <w:rPr>
          <w:lang w:val="en-US"/>
        </w:rPr>
      </w:pPr>
      <w:r w:rsidRPr="00C53FD5">
        <w:rPr>
          <w:lang w:val="en-US"/>
        </w:rPr>
        <w:t xml:space="preserve">While area of decentralized data management remains in active research, topic should be considered as important. </w:t>
      </w:r>
    </w:p>
    <w:p w14:paraId="24C35792" w14:textId="77777777" w:rsidR="0030705A" w:rsidRPr="00C53FD5" w:rsidRDefault="0030705A" w:rsidP="00361E37">
      <w:pPr>
        <w:spacing w:line="360" w:lineRule="auto"/>
        <w:rPr>
          <w:lang w:val="en-US"/>
        </w:rPr>
      </w:pPr>
    </w:p>
    <w:p w14:paraId="75034C6F" w14:textId="77777777" w:rsidR="0030705A" w:rsidRPr="00C53FD5" w:rsidRDefault="0030705A" w:rsidP="00361E37">
      <w:pPr>
        <w:spacing w:line="360" w:lineRule="auto"/>
        <w:rPr>
          <w:lang w:val="en-US"/>
        </w:rPr>
      </w:pPr>
    </w:p>
    <w:p w14:paraId="1A983AB5" w14:textId="77777777" w:rsidR="0030705A" w:rsidRPr="00C53FD5" w:rsidRDefault="0030705A" w:rsidP="00361E37">
      <w:pPr>
        <w:spacing w:line="360" w:lineRule="auto"/>
        <w:rPr>
          <w:lang w:val="en-US"/>
        </w:rPr>
      </w:pPr>
    </w:p>
    <w:p w14:paraId="5D10F94F"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20" w:name="_3dy6vkm" w:colFirst="0" w:colLast="0"/>
      <w:bookmarkStart w:id="21" w:name="_Toc504859275"/>
      <w:bookmarkEnd w:id="20"/>
      <w:r w:rsidRPr="00C53FD5">
        <w:rPr>
          <w:lang w:val="en-US"/>
        </w:rPr>
        <w:lastRenderedPageBreak/>
        <w:t>Requirements</w:t>
      </w:r>
      <w:bookmarkEnd w:id="21"/>
    </w:p>
    <w:p w14:paraId="6F393772" w14:textId="554AF7F3" w:rsidR="0030705A" w:rsidRPr="00C53FD5" w:rsidRDefault="005043D2" w:rsidP="00361E37">
      <w:pPr>
        <w:spacing w:line="360" w:lineRule="auto"/>
        <w:rPr>
          <w:lang w:val="en-US"/>
        </w:rPr>
      </w:pPr>
      <w:r w:rsidRPr="00C53FD5">
        <w:rPr>
          <w:lang w:val="en-US"/>
        </w:rPr>
        <w:t xml:space="preserve">As stated before, this thesis will build this solution for a particular application, called WebWeaver platform. </w:t>
      </w:r>
      <w:r w:rsidR="0030705A" w:rsidRPr="00C53FD5">
        <w:rPr>
          <w:lang w:val="en-US"/>
        </w:rPr>
        <w:t>To model adequate solution, we need exact requirem</w:t>
      </w:r>
      <w:r w:rsidR="00026843" w:rsidRPr="00C53FD5">
        <w:rPr>
          <w:lang w:val="en-US"/>
        </w:rPr>
        <w:t xml:space="preserve">ents that WebWeaver platform </w:t>
      </w:r>
      <w:sdt>
        <w:sdtPr>
          <w:rPr>
            <w:lang w:val="en-US"/>
          </w:rPr>
          <w:id w:val="2099283587"/>
          <w:citation/>
        </w:sdtPr>
        <w:sdtContent>
          <w:r w:rsidR="00026843" w:rsidRPr="00C53FD5">
            <w:rPr>
              <w:lang w:val="en-US"/>
            </w:rPr>
            <w:fldChar w:fldCharType="begin"/>
          </w:r>
          <w:r w:rsidR="00026843" w:rsidRPr="00C53FD5">
            <w:rPr>
              <w:lang w:val="en-US"/>
            </w:rPr>
            <w:instrText xml:space="preserve"> CITATION Dir \l 1033 </w:instrText>
          </w:r>
          <w:r w:rsidR="00026843" w:rsidRPr="00C53FD5">
            <w:rPr>
              <w:lang w:val="en-US"/>
            </w:rPr>
            <w:fldChar w:fldCharType="separate"/>
          </w:r>
          <w:r w:rsidR="00026843" w:rsidRPr="00C53FD5">
            <w:rPr>
              <w:noProof/>
              <w:lang w:val="en-US"/>
            </w:rPr>
            <w:t>[2]</w:t>
          </w:r>
          <w:r w:rsidR="00026843" w:rsidRPr="00C53FD5">
            <w:rPr>
              <w:lang w:val="en-US"/>
            </w:rPr>
            <w:fldChar w:fldCharType="end"/>
          </w:r>
        </w:sdtContent>
      </w:sdt>
      <w:r w:rsidR="0030705A" w:rsidRPr="00C53FD5">
        <w:rPr>
          <w:lang w:val="en-US"/>
        </w:rPr>
        <w:t xml:space="preserve"> has stated for data management layer. For that we need to understand what application does. </w:t>
      </w:r>
    </w:p>
    <w:p w14:paraId="0110F1E6" w14:textId="04C1C74E" w:rsidR="0030705A" w:rsidRPr="00C53FD5" w:rsidRDefault="0030705A" w:rsidP="00361E37">
      <w:pPr>
        <w:spacing w:line="360" w:lineRule="auto"/>
        <w:rPr>
          <w:lang w:val="en-US"/>
        </w:rPr>
      </w:pPr>
      <w:r w:rsidRPr="00C53FD5">
        <w:rPr>
          <w:lang w:val="en-US"/>
        </w:rPr>
        <w:t>WebWeaver is an annotation tool that enables users to leave a comment on a web comment. They can mark comment as public, private or share it to specific users. WebWeaver uses robust algorithm to detect anchor</w:t>
      </w:r>
      <w:r w:rsidR="00026843" w:rsidRPr="00C53FD5">
        <w:rPr>
          <w:lang w:val="en-US"/>
        </w:rPr>
        <w:t xml:space="preserve">s on web pages </w:t>
      </w:r>
      <w:sdt>
        <w:sdtPr>
          <w:rPr>
            <w:lang w:val="en-US"/>
          </w:rPr>
          <w:id w:val="-145263185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Unlike other web annotators like </w:t>
      </w:r>
      <w:r w:rsidRPr="00C53FD5">
        <w:rPr>
          <w:i/>
          <w:lang w:val="en-US"/>
        </w:rPr>
        <w:t xml:space="preserve">hipothes.is </w:t>
      </w:r>
      <w:sdt>
        <w:sdtPr>
          <w:rPr>
            <w:i/>
            <w:lang w:val="en-US"/>
          </w:rPr>
          <w:id w:val="874045116"/>
          <w:citation/>
        </w:sdtPr>
        <w:sdtContent>
          <w:r w:rsidR="00026843" w:rsidRPr="00C53FD5">
            <w:rPr>
              <w:i/>
              <w:lang w:val="en-US"/>
            </w:rPr>
            <w:fldChar w:fldCharType="begin"/>
          </w:r>
          <w:r w:rsidR="00026843" w:rsidRPr="00C53FD5">
            <w:rPr>
              <w:lang w:val="en-US"/>
            </w:rPr>
            <w:instrText xml:space="preserve"> CITATION hyp \l 1033 </w:instrText>
          </w:r>
          <w:r w:rsidR="00026843" w:rsidRPr="00C53FD5">
            <w:rPr>
              <w:i/>
              <w:lang w:val="en-US"/>
            </w:rPr>
            <w:fldChar w:fldCharType="separate"/>
          </w:r>
          <w:r w:rsidR="00026843" w:rsidRPr="00C53FD5">
            <w:rPr>
              <w:noProof/>
              <w:lang w:val="en-US"/>
            </w:rPr>
            <w:t>[4]</w:t>
          </w:r>
          <w:r w:rsidR="00026843" w:rsidRPr="00C53FD5">
            <w:rPr>
              <w:i/>
              <w:lang w:val="en-US"/>
            </w:rPr>
            <w:fldChar w:fldCharType="end"/>
          </w:r>
        </w:sdtContent>
      </w:sdt>
      <w:r w:rsidRPr="00C53FD5">
        <w:rPr>
          <w:lang w:val="en-US"/>
        </w:rPr>
        <w:t xml:space="preserve"> or </w:t>
      </w:r>
      <w:r w:rsidRPr="00C53FD5">
        <w:rPr>
          <w:i/>
          <w:lang w:val="en-US"/>
        </w:rPr>
        <w:t>genius</w:t>
      </w:r>
      <w:r w:rsidR="00026843" w:rsidRPr="00C53FD5">
        <w:rPr>
          <w:lang w:val="en-US"/>
        </w:rPr>
        <w:t xml:space="preserve"> </w:t>
      </w:r>
      <w:sdt>
        <w:sdtPr>
          <w:rPr>
            <w:lang w:val="en-US"/>
          </w:rPr>
          <w:id w:val="299126677"/>
          <w:citation/>
        </w:sdtPr>
        <w:sdtContent>
          <w:r w:rsidR="00026843" w:rsidRPr="00C53FD5">
            <w:rPr>
              <w:lang w:val="en-US"/>
            </w:rPr>
            <w:fldChar w:fldCharType="begin"/>
          </w:r>
          <w:r w:rsidR="00026843" w:rsidRPr="00C53FD5">
            <w:rPr>
              <w:lang w:val="en-US"/>
            </w:rPr>
            <w:instrText xml:space="preserve"> CITATION gen \l 1033 </w:instrText>
          </w:r>
          <w:r w:rsidR="00026843" w:rsidRPr="00C53FD5">
            <w:rPr>
              <w:lang w:val="en-US"/>
            </w:rPr>
            <w:fldChar w:fldCharType="separate"/>
          </w:r>
          <w:r w:rsidR="00026843" w:rsidRPr="00C53FD5">
            <w:rPr>
              <w:noProof/>
              <w:lang w:val="en-US"/>
            </w:rPr>
            <w:t>[5]</w:t>
          </w:r>
          <w:r w:rsidR="00026843" w:rsidRPr="00C53FD5">
            <w:rPr>
              <w:lang w:val="en-US"/>
            </w:rPr>
            <w:fldChar w:fldCharType="end"/>
          </w:r>
        </w:sdtContent>
      </w:sdt>
      <w:r w:rsidRPr="00C53FD5">
        <w:rPr>
          <w:lang w:val="en-US"/>
        </w:rPr>
        <w:t xml:space="preserve"> WebWeaver aims to improve anchoring strategies in case of dynamic content. </w:t>
      </w:r>
    </w:p>
    <w:p w14:paraId="021CC42C" w14:textId="7D3E8D47" w:rsidR="0030705A" w:rsidRPr="00C53FD5" w:rsidRDefault="0030705A" w:rsidP="00361E37">
      <w:pPr>
        <w:spacing w:line="360" w:lineRule="auto"/>
        <w:rPr>
          <w:lang w:val="en-US"/>
        </w:rPr>
      </w:pPr>
      <w:r w:rsidRPr="00C53FD5">
        <w:rPr>
          <w:lang w:val="en-US"/>
        </w:rPr>
        <w:t xml:space="preserve">To explain the anchoring problem, let’s describe dynamic page like Facebook. Once I enter the page I will see a different content then the user with different account. In this case if I annotate any element, the other user (or even me on next day) might now see same element at all. This is still an open issue for annotators, because of its complexity. But WebWeaver tries to solve it </w:t>
      </w:r>
      <w:r w:rsidR="00026843" w:rsidRPr="00C53FD5">
        <w:rPr>
          <w:lang w:val="en-US"/>
        </w:rPr>
        <w:t xml:space="preserve">using similarity calculation </w:t>
      </w:r>
      <w:sdt>
        <w:sdtPr>
          <w:rPr>
            <w:lang w:val="en-US"/>
          </w:rPr>
          <w:id w:val="-930732542"/>
          <w:citation/>
        </w:sdtPr>
        <w:sdtContent>
          <w:r w:rsidR="00026843" w:rsidRPr="00C53FD5">
            <w:rPr>
              <w:lang w:val="en-US"/>
            </w:rPr>
            <w:fldChar w:fldCharType="begin"/>
          </w:r>
          <w:r w:rsidR="00026843" w:rsidRPr="00C53FD5">
            <w:rPr>
              <w:lang w:val="en-US"/>
            </w:rPr>
            <w:instrText xml:space="preserve"> CITATION Mak \l 1033 </w:instrText>
          </w:r>
          <w:r w:rsidR="00026843" w:rsidRPr="00C53FD5">
            <w:rPr>
              <w:lang w:val="en-US"/>
            </w:rPr>
            <w:fldChar w:fldCharType="separate"/>
          </w:r>
          <w:r w:rsidR="00026843" w:rsidRPr="00C53FD5">
            <w:rPr>
              <w:noProof/>
              <w:lang w:val="en-US"/>
            </w:rPr>
            <w:t>[3]</w:t>
          </w:r>
          <w:r w:rsidR="00026843" w:rsidRPr="00C53FD5">
            <w:rPr>
              <w:lang w:val="en-US"/>
            </w:rPr>
            <w:fldChar w:fldCharType="end"/>
          </w:r>
        </w:sdtContent>
      </w:sdt>
      <w:r w:rsidRPr="00C53FD5">
        <w:rPr>
          <w:lang w:val="en-US"/>
        </w:rPr>
        <w:t xml:space="preserve">. </w:t>
      </w:r>
    </w:p>
    <w:p w14:paraId="249E87A1" w14:textId="7423EAD0" w:rsidR="0030705A" w:rsidRPr="00C53FD5" w:rsidRDefault="0030705A" w:rsidP="00361E37">
      <w:pPr>
        <w:spacing w:line="360" w:lineRule="auto"/>
        <w:rPr>
          <w:lang w:val="en-US"/>
        </w:rPr>
      </w:pPr>
      <w:r w:rsidRPr="00C53FD5">
        <w:rPr>
          <w:lang w:val="en-US"/>
        </w:rPr>
        <w:t xml:space="preserve">This thesis goal is to provide communication mechanism for WebWeaver, so anchoring algorithms will not be discussed here. But still as for requirement proposed database solution will have to transfer data of a small size, as for anchoring algorithm metadata is relatively small and average comment will require less then 10 kilobytes in size. That means that data </w:t>
      </w:r>
      <w:r w:rsidR="00A6537A" w:rsidRPr="00C53FD5">
        <w:rPr>
          <w:lang w:val="en-US"/>
        </w:rPr>
        <w:t>sharding</w:t>
      </w:r>
      <w:r w:rsidRPr="00C53FD5">
        <w:rPr>
          <w:lang w:val="en-US"/>
        </w:rPr>
        <w:t xml:space="preserve"> and parall</w:t>
      </w:r>
      <w:r w:rsidR="00026843" w:rsidRPr="00C53FD5">
        <w:rPr>
          <w:lang w:val="en-US"/>
        </w:rPr>
        <w:t xml:space="preserve">el downloads like BitTorrent </w:t>
      </w:r>
      <w:sdt>
        <w:sdtPr>
          <w:rPr>
            <w:lang w:val="en-US"/>
          </w:rPr>
          <w:id w:val="-1478304903"/>
          <w:citation/>
        </w:sdtPr>
        <w:sdtContent>
          <w:r w:rsidR="00026843" w:rsidRPr="00C53FD5">
            <w:rPr>
              <w:lang w:val="en-US"/>
            </w:rPr>
            <w:fldChar w:fldCharType="begin"/>
          </w:r>
          <w:r w:rsidR="00026843" w:rsidRPr="00C53FD5">
            <w:rPr>
              <w:lang w:val="en-US"/>
            </w:rPr>
            <w:instrText xml:space="preserve"> CITATION Joh \l 1033 </w:instrText>
          </w:r>
          <w:r w:rsidR="00026843" w:rsidRPr="00C53FD5">
            <w:rPr>
              <w:lang w:val="en-US"/>
            </w:rPr>
            <w:fldChar w:fldCharType="separate"/>
          </w:r>
          <w:r w:rsidR="00026843" w:rsidRPr="00C53FD5">
            <w:rPr>
              <w:noProof/>
              <w:lang w:val="en-US"/>
            </w:rPr>
            <w:t>[6]</w:t>
          </w:r>
          <w:r w:rsidR="00026843" w:rsidRPr="00C53FD5">
            <w:rPr>
              <w:lang w:val="en-US"/>
            </w:rPr>
            <w:fldChar w:fldCharType="end"/>
          </w:r>
        </w:sdtContent>
      </w:sdt>
      <w:r w:rsidRPr="00C53FD5">
        <w:rPr>
          <w:lang w:val="en-US"/>
        </w:rPr>
        <w:t xml:space="preserve"> protocol does, will not be needed, as for parallel downloads matter only when data to be transferred is large enough, because establishing P</w:t>
      </w:r>
      <w:r w:rsidR="00026843" w:rsidRPr="00C53FD5">
        <w:rPr>
          <w:lang w:val="en-US"/>
        </w:rPr>
        <w:t xml:space="preserve">2P connection itself is slow </w:t>
      </w:r>
      <w:sdt>
        <w:sdtPr>
          <w:rPr>
            <w:lang w:val="en-US"/>
          </w:rPr>
          <w:id w:val="2086564520"/>
          <w:citation/>
        </w:sdtPr>
        <w:sdtContent>
          <w:r w:rsidR="00026843" w:rsidRPr="00C53FD5">
            <w:rPr>
              <w:lang w:val="en-US"/>
            </w:rPr>
            <w:fldChar w:fldCharType="begin"/>
          </w:r>
          <w:r w:rsidR="00026843" w:rsidRPr="00C53FD5">
            <w:rPr>
              <w:lang w:val="en-US"/>
            </w:rPr>
            <w:instrText xml:space="preserve"> CITATION Bry \l 1033 </w:instrText>
          </w:r>
          <w:r w:rsidR="00026843" w:rsidRPr="00C53FD5">
            <w:rPr>
              <w:lang w:val="en-US"/>
            </w:rPr>
            <w:fldChar w:fldCharType="separate"/>
          </w:r>
          <w:r w:rsidR="00026843" w:rsidRPr="00C53FD5">
            <w:rPr>
              <w:noProof/>
              <w:lang w:val="en-US"/>
            </w:rPr>
            <w:t>[7]</w:t>
          </w:r>
          <w:r w:rsidR="00026843" w:rsidRPr="00C53FD5">
            <w:rPr>
              <w:lang w:val="en-US"/>
            </w:rPr>
            <w:fldChar w:fldCharType="end"/>
          </w:r>
        </w:sdtContent>
      </w:sdt>
      <w:r w:rsidRPr="00C53FD5">
        <w:rPr>
          <w:lang w:val="en-US"/>
        </w:rPr>
        <w:t xml:space="preserve"> due to NAT traversal technics.</w:t>
      </w:r>
    </w:p>
    <w:p w14:paraId="70C600F0" w14:textId="77777777" w:rsidR="0030705A" w:rsidRPr="00C53FD5" w:rsidRDefault="0030705A" w:rsidP="00361E37">
      <w:pPr>
        <w:spacing w:line="360" w:lineRule="auto"/>
        <w:rPr>
          <w:lang w:val="en-US"/>
        </w:rPr>
      </w:pPr>
      <w:r w:rsidRPr="00C53FD5">
        <w:rPr>
          <w:lang w:val="en-US"/>
        </w:rPr>
        <w:t xml:space="preserve">WebWeaver is a social application, that means that it can share data to other users, make it public or leave it as private. That means security and privacy should be considered. </w:t>
      </w:r>
    </w:p>
    <w:p w14:paraId="771EF9BF" w14:textId="77777777" w:rsidR="0030705A" w:rsidRPr="00C53FD5" w:rsidRDefault="0030705A" w:rsidP="00361E37">
      <w:pPr>
        <w:pStyle w:val="Heading3"/>
        <w:spacing w:line="360" w:lineRule="auto"/>
        <w:rPr>
          <w:lang w:val="en-US"/>
        </w:rPr>
      </w:pPr>
      <w:bookmarkStart w:id="22" w:name="_1t3h5sf" w:colFirst="0" w:colLast="0"/>
      <w:bookmarkStart w:id="23" w:name="_Toc504859276"/>
      <w:bookmarkEnd w:id="22"/>
      <w:r w:rsidRPr="00C53FD5">
        <w:rPr>
          <w:lang w:val="en-US"/>
        </w:rPr>
        <w:t>1.3.1 Private Share</w:t>
      </w:r>
      <w:bookmarkEnd w:id="23"/>
    </w:p>
    <w:p w14:paraId="7A601509" w14:textId="77777777" w:rsidR="0030705A" w:rsidRPr="00C53FD5" w:rsidRDefault="0030705A" w:rsidP="00361E37">
      <w:pPr>
        <w:spacing w:line="360" w:lineRule="auto"/>
        <w:rPr>
          <w:lang w:val="en-US"/>
        </w:rPr>
      </w:pPr>
      <w:r w:rsidRPr="00C53FD5">
        <w:rPr>
          <w:lang w:val="en-US"/>
        </w:rPr>
        <w:t xml:space="preserve">Imagine Michael added a private annotation on a web page on his one computer. In this case, only Michael should be able to see this annotation. </w:t>
      </w:r>
    </w:p>
    <w:p w14:paraId="5313F5D3" w14:textId="77777777" w:rsidR="0030705A" w:rsidRPr="00C53FD5" w:rsidRDefault="0030705A" w:rsidP="00361E37">
      <w:pPr>
        <w:pStyle w:val="Heading3"/>
        <w:spacing w:line="360" w:lineRule="auto"/>
        <w:rPr>
          <w:lang w:val="en-US"/>
        </w:rPr>
      </w:pPr>
      <w:bookmarkStart w:id="24" w:name="_4d34og8" w:colFirst="0" w:colLast="0"/>
      <w:bookmarkStart w:id="25" w:name="_Toc504859277"/>
      <w:bookmarkEnd w:id="24"/>
      <w:r w:rsidRPr="00C53FD5">
        <w:rPr>
          <w:lang w:val="en-US"/>
        </w:rPr>
        <w:t>1.3.2 Public Share</w:t>
      </w:r>
      <w:bookmarkEnd w:id="25"/>
    </w:p>
    <w:p w14:paraId="3FCA8DB9" w14:textId="77777777" w:rsidR="0030705A" w:rsidRPr="00C53FD5" w:rsidRDefault="0030705A" w:rsidP="00361E37">
      <w:pPr>
        <w:spacing w:line="360" w:lineRule="auto"/>
        <w:rPr>
          <w:lang w:val="en-US"/>
        </w:rPr>
      </w:pPr>
      <w:r w:rsidRPr="00C53FD5">
        <w:rPr>
          <w:lang w:val="en-US"/>
        </w:rPr>
        <w:t>Michael added a public annotation on a web page, that means that everybody in the network should see the annotation when entering same web page.</w:t>
      </w:r>
    </w:p>
    <w:p w14:paraId="58ABC587" w14:textId="77777777" w:rsidR="0030705A" w:rsidRPr="00C53FD5" w:rsidRDefault="0030705A" w:rsidP="00361E37">
      <w:pPr>
        <w:pStyle w:val="Heading3"/>
        <w:spacing w:line="360" w:lineRule="auto"/>
        <w:rPr>
          <w:lang w:val="en-US"/>
        </w:rPr>
      </w:pPr>
      <w:bookmarkStart w:id="26" w:name="_2s8eyo1" w:colFirst="0" w:colLast="0"/>
      <w:bookmarkStart w:id="27" w:name="_Toc504859278"/>
      <w:bookmarkEnd w:id="26"/>
      <w:r w:rsidRPr="00C53FD5">
        <w:rPr>
          <w:lang w:val="en-US"/>
        </w:rPr>
        <w:lastRenderedPageBreak/>
        <w:t>1.3.3 Private Shared</w:t>
      </w:r>
      <w:bookmarkEnd w:id="27"/>
    </w:p>
    <w:p w14:paraId="50C5A548" w14:textId="77777777" w:rsidR="0030705A" w:rsidRPr="00C53FD5" w:rsidRDefault="0030705A" w:rsidP="00361E37">
      <w:pPr>
        <w:spacing w:line="360" w:lineRule="auto"/>
        <w:rPr>
          <w:lang w:val="en-US"/>
        </w:rPr>
      </w:pPr>
      <w:r w:rsidRPr="00C53FD5">
        <w:rPr>
          <w:lang w:val="en-US"/>
        </w:rPr>
        <w:t xml:space="preserve">This is the scenario when Michael added annotation and wants to share with his friends. In this case, only friends should be able to see annotation. </w:t>
      </w:r>
    </w:p>
    <w:p w14:paraId="4962A1CF" w14:textId="77777777" w:rsidR="0030705A" w:rsidRPr="00C53FD5" w:rsidRDefault="0030705A" w:rsidP="00361E37">
      <w:pPr>
        <w:pStyle w:val="Heading3"/>
        <w:spacing w:line="360" w:lineRule="auto"/>
        <w:rPr>
          <w:lang w:val="en-US"/>
        </w:rPr>
      </w:pPr>
      <w:bookmarkStart w:id="28" w:name="_17dp8vu" w:colFirst="0" w:colLast="0"/>
      <w:bookmarkStart w:id="29" w:name="_Toc504859279"/>
      <w:bookmarkEnd w:id="28"/>
      <w:r w:rsidRPr="00C53FD5">
        <w:rPr>
          <w:lang w:val="en-US"/>
        </w:rPr>
        <w:t>1.3.4 Multiple Devices</w:t>
      </w:r>
      <w:bookmarkEnd w:id="29"/>
    </w:p>
    <w:p w14:paraId="67E65631" w14:textId="77777777" w:rsidR="0030705A" w:rsidRPr="00C53FD5" w:rsidRDefault="0030705A" w:rsidP="00361E37">
      <w:pPr>
        <w:spacing w:line="360" w:lineRule="auto"/>
        <w:rPr>
          <w:lang w:val="en-US"/>
        </w:rPr>
      </w:pPr>
      <w:r w:rsidRPr="00C53FD5">
        <w:rPr>
          <w:lang w:val="en-US"/>
        </w:rPr>
        <w:t>Note that people might have different devices. So, in the first case when Michael added annotation, his other devices with same account should access annotations.</w:t>
      </w:r>
    </w:p>
    <w:p w14:paraId="0A858765" w14:textId="77777777" w:rsidR="0030705A" w:rsidRPr="00C53FD5" w:rsidRDefault="0030705A" w:rsidP="00361E37">
      <w:pPr>
        <w:spacing w:line="360" w:lineRule="auto"/>
        <w:rPr>
          <w:lang w:val="en-US"/>
        </w:rPr>
      </w:pPr>
      <w:r w:rsidRPr="00C53FD5">
        <w:rPr>
          <w:lang w:val="en-US"/>
        </w:rPr>
        <w:t xml:space="preserve">That means that solution in this thesis should handle multi device accounts. </w:t>
      </w:r>
    </w:p>
    <w:p w14:paraId="3FA7EF41" w14:textId="77777777" w:rsidR="0030705A" w:rsidRPr="00C53FD5" w:rsidRDefault="0030705A" w:rsidP="00361E37">
      <w:pPr>
        <w:pStyle w:val="Heading3"/>
        <w:spacing w:line="360" w:lineRule="auto"/>
        <w:rPr>
          <w:lang w:val="en-US"/>
        </w:rPr>
      </w:pPr>
      <w:bookmarkStart w:id="30" w:name="_3rdcrjn" w:colFirst="0" w:colLast="0"/>
      <w:bookmarkStart w:id="31" w:name="_Toc504859280"/>
      <w:bookmarkEnd w:id="30"/>
      <w:r w:rsidRPr="00C53FD5">
        <w:rPr>
          <w:lang w:val="en-US"/>
        </w:rPr>
        <w:t>1.3.5 Social Sharing</w:t>
      </w:r>
      <w:bookmarkEnd w:id="31"/>
      <w:r w:rsidRPr="00C53FD5">
        <w:rPr>
          <w:lang w:val="en-US"/>
        </w:rPr>
        <w:t xml:space="preserve"> </w:t>
      </w:r>
    </w:p>
    <w:p w14:paraId="289267FB" w14:textId="77777777" w:rsidR="0030705A" w:rsidRPr="00C53FD5" w:rsidRDefault="0030705A" w:rsidP="00361E37">
      <w:pPr>
        <w:spacing w:line="360" w:lineRule="auto"/>
        <w:rPr>
          <w:lang w:val="en-US"/>
        </w:rPr>
      </w:pPr>
      <w:r w:rsidRPr="00C53FD5">
        <w:rPr>
          <w:lang w:val="en-US"/>
        </w:rPr>
        <w:t xml:space="preserve">Another Requirement of the application is that, if Michael publicly published annotation and now other users have seen annotation, new user might download annotation from another user. </w:t>
      </w:r>
    </w:p>
    <w:p w14:paraId="13ABDA15" w14:textId="77777777" w:rsidR="0030705A" w:rsidRPr="00C53FD5" w:rsidRDefault="0030705A" w:rsidP="00361E37">
      <w:pPr>
        <w:pStyle w:val="Heading3"/>
        <w:spacing w:line="360" w:lineRule="auto"/>
        <w:rPr>
          <w:lang w:val="en-US"/>
        </w:rPr>
      </w:pPr>
      <w:bookmarkStart w:id="32" w:name="_26in1rg" w:colFirst="0" w:colLast="0"/>
      <w:bookmarkStart w:id="33" w:name="_Toc504859281"/>
      <w:bookmarkEnd w:id="32"/>
      <w:r w:rsidRPr="00C53FD5">
        <w:rPr>
          <w:lang w:val="en-US"/>
        </w:rPr>
        <w:t>1.3.6 Edits, Deletes</w:t>
      </w:r>
      <w:bookmarkEnd w:id="33"/>
    </w:p>
    <w:p w14:paraId="42DA1F8F" w14:textId="77777777" w:rsidR="0030705A" w:rsidRPr="00C53FD5" w:rsidRDefault="0030705A" w:rsidP="00361E37">
      <w:pPr>
        <w:spacing w:line="360" w:lineRule="auto"/>
        <w:rPr>
          <w:lang w:val="en-US"/>
        </w:rPr>
      </w:pPr>
      <w:r w:rsidRPr="00C53FD5">
        <w:rPr>
          <w:lang w:val="en-US"/>
        </w:rPr>
        <w:t xml:space="preserve">This is one of the hardest case to enable editing and deleting items. After feed is distributed in network and author decides to edit or delete, it should be updated for other users too.  </w:t>
      </w:r>
    </w:p>
    <w:p w14:paraId="44F9992D" w14:textId="77777777" w:rsidR="0030705A" w:rsidRPr="00C53FD5" w:rsidRDefault="0030705A" w:rsidP="00361E37">
      <w:pPr>
        <w:pStyle w:val="Heading3"/>
        <w:spacing w:line="360" w:lineRule="auto"/>
        <w:rPr>
          <w:lang w:val="en-US"/>
        </w:rPr>
      </w:pPr>
      <w:bookmarkStart w:id="34" w:name="_lnxbz9" w:colFirst="0" w:colLast="0"/>
      <w:bookmarkStart w:id="35" w:name="_Toc504859282"/>
      <w:bookmarkEnd w:id="34"/>
      <w:r w:rsidRPr="00C53FD5">
        <w:rPr>
          <w:lang w:val="en-US"/>
        </w:rPr>
        <w:t>1.3.7 Security, Integrity</w:t>
      </w:r>
      <w:bookmarkEnd w:id="35"/>
    </w:p>
    <w:p w14:paraId="3676203A" w14:textId="77777777" w:rsidR="0030705A" w:rsidRPr="00C53FD5" w:rsidRDefault="0030705A" w:rsidP="00361E37">
      <w:pPr>
        <w:spacing w:line="360" w:lineRule="auto"/>
        <w:rPr>
          <w:lang w:val="en-US"/>
        </w:rPr>
      </w:pPr>
      <w:r w:rsidRPr="00C53FD5">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14:paraId="6CBF127B" w14:textId="77777777" w:rsidR="0030705A" w:rsidRPr="00C53FD5" w:rsidRDefault="0030705A" w:rsidP="00361E37">
      <w:pPr>
        <w:pStyle w:val="Heading3"/>
        <w:spacing w:line="360" w:lineRule="auto"/>
        <w:rPr>
          <w:lang w:val="en-US"/>
        </w:rPr>
      </w:pPr>
      <w:bookmarkStart w:id="36" w:name="_35nkun2" w:colFirst="0" w:colLast="0"/>
      <w:bookmarkStart w:id="37" w:name="_Toc504859283"/>
      <w:bookmarkEnd w:id="36"/>
      <w:r w:rsidRPr="00C53FD5">
        <w:rPr>
          <w:lang w:val="en-US"/>
        </w:rPr>
        <w:t>1.3.8 Technical</w:t>
      </w:r>
      <w:bookmarkEnd w:id="37"/>
    </w:p>
    <w:p w14:paraId="7934E879" w14:textId="77777777" w:rsidR="0030705A" w:rsidRPr="00C53FD5" w:rsidRDefault="0030705A" w:rsidP="00361E37">
      <w:pPr>
        <w:spacing w:line="360" w:lineRule="auto"/>
        <w:rPr>
          <w:lang w:val="en-US"/>
        </w:rPr>
      </w:pPr>
      <w:r w:rsidRPr="00C53FD5">
        <w:rPr>
          <w:lang w:val="en-US"/>
        </w:rPr>
        <w:t xml:space="preserve">Technical requirements are that, library should work well with Chrome browser and should be able to be integrated in Chrome Extension, as far as WebWeaver is a Chrome Extension. </w:t>
      </w:r>
    </w:p>
    <w:p w14:paraId="7DC76A75"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38" w:name="_1ksv4uv" w:colFirst="0" w:colLast="0"/>
      <w:bookmarkStart w:id="39" w:name="_Toc504859284"/>
      <w:bookmarkEnd w:id="38"/>
      <w:r w:rsidRPr="00C53FD5">
        <w:rPr>
          <w:lang w:val="en-US"/>
        </w:rPr>
        <w:t>Comparison &amp; Overview</w:t>
      </w:r>
      <w:bookmarkEnd w:id="39"/>
    </w:p>
    <w:p w14:paraId="664BF81F" w14:textId="77777777" w:rsidR="0030705A" w:rsidRPr="00C53FD5" w:rsidRDefault="0030705A" w:rsidP="00361E37">
      <w:pPr>
        <w:spacing w:line="360" w:lineRule="auto"/>
        <w:rPr>
          <w:lang w:val="en-US"/>
        </w:rPr>
      </w:pPr>
      <w:r w:rsidRPr="00C53FD5">
        <w:rPr>
          <w:lang w:val="en-US"/>
        </w:rPr>
        <w:t xml:space="preserve">This section will overview different approaches for decentralized data management and will show in what sense is our approach better. </w:t>
      </w:r>
    </w:p>
    <w:p w14:paraId="0B7AB394" w14:textId="77777777" w:rsidR="0030705A" w:rsidRPr="00C53FD5" w:rsidRDefault="0030705A" w:rsidP="00361E37">
      <w:pPr>
        <w:pStyle w:val="Heading3"/>
        <w:spacing w:line="360" w:lineRule="auto"/>
        <w:rPr>
          <w:lang w:val="en-US"/>
        </w:rPr>
      </w:pPr>
      <w:bookmarkStart w:id="40" w:name="_44sinio" w:colFirst="0" w:colLast="0"/>
      <w:bookmarkStart w:id="41" w:name="_Toc504859285"/>
      <w:bookmarkEnd w:id="40"/>
      <w:r w:rsidRPr="00C53FD5">
        <w:rPr>
          <w:lang w:val="en-US"/>
        </w:rPr>
        <w:t>1.4.1 Musubi</w:t>
      </w:r>
      <w:bookmarkEnd w:id="41"/>
    </w:p>
    <w:p w14:paraId="7D47E0F8" w14:textId="1BE69EA2" w:rsidR="0030705A" w:rsidRPr="00C53FD5" w:rsidRDefault="0030705A" w:rsidP="00361E37">
      <w:pPr>
        <w:spacing w:line="360" w:lineRule="auto"/>
        <w:rPr>
          <w:lang w:val="en-US"/>
        </w:rPr>
      </w:pPr>
      <w:r w:rsidRPr="00C53FD5">
        <w:rPr>
          <w:lang w:val="en-US"/>
        </w:rPr>
        <w:t>Mobile social</w:t>
      </w:r>
      <w:r w:rsidR="00026843" w:rsidRPr="00C53FD5">
        <w:rPr>
          <w:lang w:val="en-US"/>
        </w:rPr>
        <w:t xml:space="preserve"> application platform Musubi </w:t>
      </w:r>
      <w:sdt>
        <w:sdtPr>
          <w:rPr>
            <w:lang w:val="en-US"/>
          </w:rPr>
          <w:id w:val="-2014604203"/>
          <w:citation/>
        </w:sdtPr>
        <w:sdtContent>
          <w:r w:rsidR="00026843" w:rsidRPr="00C53FD5">
            <w:rPr>
              <w:lang w:val="en-US"/>
            </w:rPr>
            <w:fldChar w:fldCharType="begin"/>
          </w:r>
          <w:r w:rsidR="00026843" w:rsidRPr="00C53FD5">
            <w:rPr>
              <w:lang w:val="en-US"/>
            </w:rPr>
            <w:instrText xml:space="preserve"> CITATION Ben \l 1033 </w:instrText>
          </w:r>
          <w:r w:rsidR="00026843" w:rsidRPr="00C53FD5">
            <w:rPr>
              <w:lang w:val="en-US"/>
            </w:rPr>
            <w:fldChar w:fldCharType="separate"/>
          </w:r>
          <w:r w:rsidR="00026843" w:rsidRPr="00C53FD5">
            <w:rPr>
              <w:noProof/>
              <w:lang w:val="en-US"/>
            </w:rPr>
            <w:t>[8]</w:t>
          </w:r>
          <w:r w:rsidR="00026843" w:rsidRPr="00C53FD5">
            <w:rPr>
              <w:lang w:val="en-US"/>
            </w:rPr>
            <w:fldChar w:fldCharType="end"/>
          </w:r>
        </w:sdtContent>
      </w:sdt>
      <w:r w:rsidRPr="00C53FD5">
        <w:rPr>
          <w:lang w:val="en-US"/>
        </w:rPr>
        <w:t xml:space="preserve"> proposes Trusted Group Communication Protocol to send encrypted data with server relay. This is very mobile application based </w:t>
      </w:r>
      <w:r w:rsidRPr="00C53FD5">
        <w:rPr>
          <w:lang w:val="en-US"/>
        </w:rPr>
        <w:lastRenderedPageBreak/>
        <w:t>solution that uses server to transfer data, because some of the mobile networks (3G), do no</w:t>
      </w:r>
      <w:r w:rsidR="00993ABA" w:rsidRPr="00C53FD5">
        <w:rPr>
          <w:lang w:val="en-US"/>
        </w:rPr>
        <w:t xml:space="preserve">t allow incoming connections </w:t>
      </w:r>
      <w:sdt>
        <w:sdtPr>
          <w:rPr>
            <w:lang w:val="en-US"/>
          </w:rPr>
          <w:id w:val="1160115132"/>
          <w:citation/>
        </w:sdtPr>
        <w:sdtContent>
          <w:r w:rsidR="00993ABA" w:rsidRPr="00C53FD5">
            <w:rPr>
              <w:lang w:val="en-US"/>
            </w:rPr>
            <w:fldChar w:fldCharType="begin"/>
          </w:r>
          <w:r w:rsidR="00993ABA" w:rsidRPr="00C53FD5">
            <w:rPr>
              <w:lang w:val="en-US"/>
            </w:rPr>
            <w:instrText xml:space="preserve"> CITATION Ben \l 1033 </w:instrText>
          </w:r>
          <w:r w:rsidR="00993ABA" w:rsidRPr="00C53FD5">
            <w:rPr>
              <w:lang w:val="en-US"/>
            </w:rPr>
            <w:fldChar w:fldCharType="separate"/>
          </w:r>
          <w:r w:rsidR="00026843" w:rsidRPr="00C53FD5">
            <w:rPr>
              <w:noProof/>
              <w:lang w:val="en-US"/>
            </w:rPr>
            <w:t>[8]</w:t>
          </w:r>
          <w:r w:rsidR="00993ABA" w:rsidRPr="00C53FD5">
            <w:rPr>
              <w:lang w:val="en-US"/>
            </w:rPr>
            <w:fldChar w:fldCharType="end"/>
          </w:r>
        </w:sdtContent>
      </w:sdt>
      <w:r w:rsidRPr="00C53FD5">
        <w:rPr>
          <w:lang w:val="en-US"/>
        </w:rPr>
        <w:t xml:space="preserve">. </w:t>
      </w:r>
    </w:p>
    <w:p w14:paraId="498E90BD" w14:textId="1FF7CCEE" w:rsidR="0030705A" w:rsidRPr="00C53FD5" w:rsidRDefault="0030705A" w:rsidP="00361E37">
      <w:pPr>
        <w:spacing w:line="360" w:lineRule="auto"/>
        <w:rPr>
          <w:lang w:val="en-US"/>
        </w:rPr>
      </w:pPr>
      <w:r w:rsidRPr="00C53FD5">
        <w:rPr>
          <w:lang w:val="en-US"/>
        </w:rPr>
        <w:t xml:space="preserve">Musubi users can send their data only after public key is shared among other users. </w:t>
      </w:r>
      <w:r w:rsidR="0036248B" w:rsidRPr="00C53FD5">
        <w:rPr>
          <w:lang w:val="en-US"/>
        </w:rPr>
        <w:t>Its</w:t>
      </w:r>
      <w:r w:rsidRPr="00C53FD5">
        <w:rPr>
          <w:lang w:val="en-US"/>
        </w:rPr>
        <w:t xml:space="preserve"> </w:t>
      </w:r>
      <w:r w:rsidR="0036248B" w:rsidRPr="00C53FD5">
        <w:rPr>
          <w:lang w:val="en-US"/>
        </w:rPr>
        <w:t>goal is to provide a Framework to develop server less mobile apps</w:t>
      </w:r>
      <w:r w:rsidRPr="00C53FD5">
        <w:rPr>
          <w:lang w:val="en-US"/>
        </w:rPr>
        <w:t xml:space="preserve">. </w:t>
      </w:r>
      <w:r w:rsidR="0036248B" w:rsidRPr="00C53FD5">
        <w:rPr>
          <w:lang w:val="en-US"/>
        </w:rPr>
        <w:t xml:space="preserve">While it’s goals seem to be like ours, it is restricted to group sharing, while in our requirements must support public data sharing, so that people who do not know each other and are not friends can still share some data. </w:t>
      </w:r>
    </w:p>
    <w:p w14:paraId="7D538C3B" w14:textId="77777777" w:rsidR="0030705A" w:rsidRPr="00C53FD5" w:rsidRDefault="0030705A" w:rsidP="00361E37">
      <w:pPr>
        <w:pStyle w:val="Heading3"/>
        <w:spacing w:line="360" w:lineRule="auto"/>
        <w:rPr>
          <w:lang w:val="en-US"/>
        </w:rPr>
      </w:pPr>
      <w:bookmarkStart w:id="42" w:name="_2jxsxqh" w:colFirst="0" w:colLast="0"/>
      <w:bookmarkStart w:id="43" w:name="_Toc504859286"/>
      <w:bookmarkEnd w:id="42"/>
      <w:r w:rsidRPr="00C53FD5">
        <w:rPr>
          <w:lang w:val="en-US"/>
        </w:rPr>
        <w:t>1.4.2 Linked Data, Solid</w:t>
      </w:r>
      <w:bookmarkEnd w:id="43"/>
    </w:p>
    <w:p w14:paraId="0937B104" w14:textId="04A3EA06" w:rsidR="0030705A" w:rsidRPr="00C53FD5" w:rsidRDefault="0030705A" w:rsidP="00361E37">
      <w:pPr>
        <w:spacing w:line="360" w:lineRule="auto"/>
        <w:rPr>
          <w:lang w:val="en-US"/>
        </w:rPr>
      </w:pPr>
      <w:r w:rsidRPr="00C53FD5">
        <w:rPr>
          <w:lang w:val="en-US"/>
        </w:rPr>
        <w:t>Solid is very interesting platform that was built specifically to target data ownership. It uses Web ID to identify users. User should choose its own data server. Service can be third party or self-hosted, but it should implement Solid interface to support all the features. It uses RDF-</w:t>
      </w:r>
      <w:r w:rsidR="00F20DB1" w:rsidRPr="00C53FD5">
        <w:rPr>
          <w:lang w:val="en-US"/>
        </w:rPr>
        <w:t>based resources to link data</w:t>
      </w:r>
      <w:sdt>
        <w:sdtPr>
          <w:rPr>
            <w:lang w:val="en-US"/>
          </w:rPr>
          <w:id w:val="374280896"/>
          <w:citation/>
        </w:sdtPr>
        <w:sdtContent>
          <w:r w:rsidR="00F20DB1" w:rsidRPr="00C53FD5">
            <w:rPr>
              <w:lang w:val="en-US"/>
            </w:rPr>
            <w:fldChar w:fldCharType="begin"/>
          </w:r>
          <w:r w:rsidR="00F20DB1" w:rsidRPr="00C53FD5">
            <w:rPr>
              <w:lang w:val="en-US"/>
            </w:rPr>
            <w:instrText xml:space="preserve"> CITATION Ess \l 1033 </w:instrText>
          </w:r>
          <w:r w:rsidR="00F20DB1" w:rsidRPr="00C53FD5">
            <w:rPr>
              <w:lang w:val="en-US"/>
            </w:rPr>
            <w:fldChar w:fldCharType="separate"/>
          </w:r>
          <w:r w:rsidR="00026843" w:rsidRPr="00C53FD5">
            <w:rPr>
              <w:noProof/>
              <w:lang w:val="en-US"/>
            </w:rPr>
            <w:t xml:space="preserve"> [1]</w:t>
          </w:r>
          <w:r w:rsidR="00F20DB1" w:rsidRPr="00C53FD5">
            <w:rPr>
              <w:lang w:val="en-US"/>
            </w:rPr>
            <w:fldChar w:fldCharType="end"/>
          </w:r>
        </w:sdtContent>
      </w:sdt>
      <w:r w:rsidRPr="00C53FD5">
        <w:rPr>
          <w:lang w:val="en-US"/>
        </w:rPr>
        <w:t>.</w:t>
      </w:r>
    </w:p>
    <w:p w14:paraId="388EAA6A" w14:textId="77777777" w:rsidR="0030705A" w:rsidRPr="00C53FD5" w:rsidRDefault="0030705A" w:rsidP="00361E37">
      <w:pPr>
        <w:spacing w:line="360" w:lineRule="auto"/>
        <w:rPr>
          <w:lang w:val="en-US"/>
        </w:rPr>
      </w:pPr>
      <w:r w:rsidRPr="00C53FD5">
        <w:rPr>
          <w:lang w:val="en-US"/>
        </w:rPr>
        <w:t xml:space="preserve">The reason why we don’t want to go with Solid is that it still stores data on non-user device. It can be hard for user to set up service, or find any free server. So, it could be better if without any configuration, user could start using application, but also have own data on personal computer. </w:t>
      </w:r>
    </w:p>
    <w:p w14:paraId="542C74AE" w14:textId="77777777" w:rsidR="0030705A" w:rsidRPr="00C53FD5" w:rsidRDefault="0030705A" w:rsidP="00361E37">
      <w:pPr>
        <w:pStyle w:val="Heading2"/>
        <w:numPr>
          <w:ilvl w:val="1"/>
          <w:numId w:val="4"/>
        </w:numPr>
        <w:pBdr>
          <w:top w:val="nil"/>
          <w:left w:val="nil"/>
          <w:bottom w:val="nil"/>
          <w:right w:val="nil"/>
          <w:between w:val="nil"/>
        </w:pBdr>
        <w:autoSpaceDE/>
        <w:spacing w:line="360" w:lineRule="auto"/>
        <w:rPr>
          <w:lang w:val="en-US"/>
        </w:rPr>
      </w:pPr>
      <w:bookmarkStart w:id="44" w:name="_z337ya" w:colFirst="0" w:colLast="0"/>
      <w:bookmarkStart w:id="45" w:name="_Toc504859287"/>
      <w:bookmarkEnd w:id="44"/>
      <w:r w:rsidRPr="00C53FD5">
        <w:rPr>
          <w:lang w:val="en-US"/>
        </w:rPr>
        <w:t>Limitations</w:t>
      </w:r>
      <w:bookmarkEnd w:id="45"/>
    </w:p>
    <w:p w14:paraId="48851EB0" w14:textId="2F3053B8" w:rsidR="0030705A" w:rsidRPr="00C53FD5" w:rsidRDefault="0030705A" w:rsidP="00361E37">
      <w:pPr>
        <w:spacing w:line="360" w:lineRule="auto"/>
        <w:rPr>
          <w:lang w:val="en-US"/>
        </w:rPr>
      </w:pPr>
      <w:r w:rsidRPr="00C53FD5">
        <w:rPr>
          <w:lang w:val="en-US"/>
        </w:rPr>
        <w:t>Research showed that it is impossible to establish Peer-to-peer communication between user</w:t>
      </w:r>
      <w:r w:rsidR="00F20DB1" w:rsidRPr="00C53FD5">
        <w:rPr>
          <w:lang w:val="en-US"/>
        </w:rPr>
        <w:t xml:space="preserve">s without third party server </w:t>
      </w:r>
      <w:sdt>
        <w:sdtPr>
          <w:rPr>
            <w:lang w:val="en-US"/>
          </w:rPr>
          <w:id w:val="-1937132818"/>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The reason is that in real environment, most of devices are hidden behind Network Address translators (i.e. NAT). They give user a temporary IP for communication, they only allow traffic from IP’s that user has requested information. </w:t>
      </w:r>
    </w:p>
    <w:p w14:paraId="35F719DC" w14:textId="77777777" w:rsidR="0030705A" w:rsidRPr="00C53FD5" w:rsidRDefault="0030705A" w:rsidP="00361E37">
      <w:pPr>
        <w:spacing w:line="360" w:lineRule="auto"/>
        <w:rPr>
          <w:lang w:val="en-US"/>
        </w:rPr>
      </w:pPr>
      <w:r w:rsidRPr="00C53FD5">
        <w:rPr>
          <w:lang w:val="en-US"/>
        </w:rPr>
        <w:t xml:space="preserve">That means that if user has open IP on its device, NAT will not give any public IP, or even if it gives, it won’t allow incoming connection requests. </w:t>
      </w:r>
    </w:p>
    <w:p w14:paraId="63A7D12E" w14:textId="6FE7C7E1" w:rsidR="0030705A" w:rsidRPr="00C53FD5" w:rsidRDefault="0030705A" w:rsidP="00361E37">
      <w:pPr>
        <w:spacing w:line="360" w:lineRule="auto"/>
        <w:rPr>
          <w:lang w:val="en-US"/>
        </w:rPr>
      </w:pPr>
      <w:r w:rsidRPr="00C53FD5">
        <w:rPr>
          <w:lang w:val="en-US"/>
        </w:rPr>
        <w:t xml:space="preserve">To overcome this problem, peers should start requesting connections to each other simultaneously. In that case NATs will most likely (64% times for TCP connections) enable Peer-to-Peer connection. This technique is </w:t>
      </w:r>
      <w:r w:rsidR="00971068" w:rsidRPr="00C53FD5">
        <w:rPr>
          <w:lang w:val="en-US"/>
        </w:rPr>
        <w:t xml:space="preserve">called Hole Punching </w:t>
      </w:r>
      <w:sdt>
        <w:sdtPr>
          <w:rPr>
            <w:lang w:val="en-US"/>
          </w:rPr>
          <w:id w:val="1294338183"/>
          <w:citation/>
        </w:sdtPr>
        <w:sdtContent>
          <w:r w:rsidR="00F20DB1" w:rsidRPr="00C53FD5">
            <w:rPr>
              <w:lang w:val="en-US"/>
            </w:rPr>
            <w:fldChar w:fldCharType="begin"/>
          </w:r>
          <w:r w:rsidR="00F20DB1" w:rsidRPr="00C53FD5">
            <w:rPr>
              <w:lang w:val="en-US"/>
            </w:rPr>
            <w:instrText xml:space="preserve"> CITATION Bry \l 1033 </w:instrText>
          </w:r>
          <w:r w:rsidR="00F20DB1" w:rsidRPr="00C53FD5">
            <w:rPr>
              <w:lang w:val="en-US"/>
            </w:rPr>
            <w:fldChar w:fldCharType="separate"/>
          </w:r>
          <w:r w:rsidR="00026843" w:rsidRPr="00C53FD5">
            <w:rPr>
              <w:noProof/>
              <w:lang w:val="en-US"/>
            </w:rPr>
            <w:t>[7]</w:t>
          </w:r>
          <w:r w:rsidR="00F20DB1" w:rsidRPr="00C53FD5">
            <w:rPr>
              <w:lang w:val="en-US"/>
            </w:rPr>
            <w:fldChar w:fldCharType="end"/>
          </w:r>
        </w:sdtContent>
      </w:sdt>
      <w:r w:rsidRPr="00C53FD5">
        <w:rPr>
          <w:lang w:val="en-US"/>
        </w:rPr>
        <w:t xml:space="preserve">. </w:t>
      </w:r>
    </w:p>
    <w:p w14:paraId="32E728FA" w14:textId="31A8B0EC" w:rsidR="0036248B" w:rsidRPr="00C53FD5" w:rsidRDefault="0030705A" w:rsidP="00361E37">
      <w:pPr>
        <w:spacing w:line="360" w:lineRule="auto"/>
        <w:rPr>
          <w:lang w:val="en-US"/>
        </w:rPr>
      </w:pPr>
      <w:r w:rsidRPr="00C53FD5">
        <w:rPr>
          <w:lang w:val="en-US"/>
        </w:rPr>
        <w:t xml:space="preserve">Unfortunately, that means for us that in some cases it is not even possible to send data to peer without server. That case should be always considered and as a fall-back mechanism, relay should be allowed. That means that if Michael wants to send a data to Dwight, both </w:t>
      </w:r>
      <w:r w:rsidRPr="00C53FD5">
        <w:rPr>
          <w:lang w:val="en-US"/>
        </w:rPr>
        <w:lastRenderedPageBreak/>
        <w:t xml:space="preserve">peers will need to connect to the public server (that obviously is not behind the NAT) and first Michael will send data to server and server will redirect the data to Dwight. </w:t>
      </w:r>
    </w:p>
    <w:p w14:paraId="754C9277" w14:textId="58FBB816" w:rsidR="0030705A" w:rsidRPr="00C53FD5" w:rsidRDefault="0030705A" w:rsidP="00361E37">
      <w:pPr>
        <w:pStyle w:val="Heading1"/>
        <w:spacing w:line="360" w:lineRule="auto"/>
        <w:rPr>
          <w:lang w:val="en-US"/>
        </w:rPr>
      </w:pPr>
      <w:bookmarkStart w:id="46" w:name="_3j2qqm3" w:colFirst="0" w:colLast="0"/>
      <w:bookmarkStart w:id="47" w:name="_Toc504859288"/>
      <w:bookmarkEnd w:id="46"/>
      <w:r w:rsidRPr="00C53FD5">
        <w:rPr>
          <w:lang w:val="en-US"/>
        </w:rPr>
        <w:lastRenderedPageBreak/>
        <w:t>Propos</w:t>
      </w:r>
      <w:r w:rsidR="0036248B" w:rsidRPr="00C53FD5">
        <w:rPr>
          <w:lang w:val="en-US"/>
        </w:rPr>
        <w:t>al</w:t>
      </w:r>
      <w:bookmarkEnd w:id="47"/>
    </w:p>
    <w:p w14:paraId="573B4F43" w14:textId="64D91A38" w:rsidR="00F05D74" w:rsidRPr="00C53FD5" w:rsidRDefault="0036248B" w:rsidP="00361E37">
      <w:pPr>
        <w:spacing w:line="360" w:lineRule="auto"/>
        <w:rPr>
          <w:lang w:val="en-US"/>
        </w:rPr>
      </w:pPr>
      <w:r w:rsidRPr="00C53FD5">
        <w:rPr>
          <w:lang w:val="en-US"/>
        </w:rPr>
        <w:t>In this section, I propose solution, while in next section, implementation will be started based on this proposal.</w:t>
      </w:r>
    </w:p>
    <w:p w14:paraId="6C4B840A" w14:textId="1CACF663" w:rsidR="00F05D74" w:rsidRPr="00C53FD5" w:rsidRDefault="00F05D74" w:rsidP="00361E37">
      <w:pPr>
        <w:pStyle w:val="Heading2"/>
        <w:numPr>
          <w:ilvl w:val="1"/>
          <w:numId w:val="4"/>
        </w:numPr>
        <w:spacing w:line="360" w:lineRule="auto"/>
        <w:rPr>
          <w:lang w:val="en-US"/>
        </w:rPr>
      </w:pPr>
      <w:bookmarkStart w:id="48" w:name="_Toc504859289"/>
      <w:r w:rsidRPr="00C53FD5">
        <w:rPr>
          <w:lang w:val="en-US"/>
        </w:rPr>
        <w:t>Why Server?</w:t>
      </w:r>
      <w:bookmarkEnd w:id="48"/>
    </w:p>
    <w:p w14:paraId="1C428DA9" w14:textId="712415F2" w:rsidR="001E56B9" w:rsidRPr="00C53FD5" w:rsidRDefault="0041205F" w:rsidP="00361E37">
      <w:pPr>
        <w:spacing w:line="360" w:lineRule="auto"/>
        <w:rPr>
          <w:lang w:val="en-US"/>
        </w:rPr>
      </w:pPr>
      <w:r w:rsidRPr="00C53FD5">
        <w:rPr>
          <w:lang w:val="en-US"/>
        </w:rPr>
        <w:t>Let’s revise limitation.</w:t>
      </w:r>
      <w:r w:rsidR="0036248B" w:rsidRPr="00C53FD5">
        <w:rPr>
          <w:lang w:val="en-US"/>
        </w:rPr>
        <w:t xml:space="preserve"> </w:t>
      </w:r>
      <w:r w:rsidRPr="00C53FD5">
        <w:rPr>
          <w:lang w:val="en-US"/>
        </w:rPr>
        <w:t>I</w:t>
      </w:r>
      <w:r w:rsidR="00896766" w:rsidRPr="00C53FD5">
        <w:rPr>
          <w:lang w:val="en-US"/>
        </w:rPr>
        <w:t>nitial</w:t>
      </w:r>
      <w:r w:rsidR="0036248B" w:rsidRPr="00C53FD5">
        <w:rPr>
          <w:lang w:val="en-US"/>
        </w:rPr>
        <w:t xml:space="preserve"> researc</w:t>
      </w:r>
      <w:r w:rsidRPr="00C53FD5">
        <w:rPr>
          <w:lang w:val="en-US"/>
        </w:rPr>
        <w:t>h revealed</w:t>
      </w:r>
      <w:r w:rsidR="00896766" w:rsidRPr="00C53FD5">
        <w:rPr>
          <w:lang w:val="en-US"/>
        </w:rPr>
        <w:t xml:space="preserve"> </w:t>
      </w:r>
      <w:r w:rsidRPr="00C53FD5">
        <w:rPr>
          <w:lang w:val="en-US"/>
        </w:rPr>
        <w:t xml:space="preserve">that, </w:t>
      </w:r>
      <w:r w:rsidR="0036248B" w:rsidRPr="00C53FD5">
        <w:rPr>
          <w:lang w:val="en-US"/>
        </w:rPr>
        <w:t>it is</w:t>
      </w:r>
      <w:r w:rsidRPr="00C53FD5">
        <w:rPr>
          <w:lang w:val="en-US"/>
        </w:rPr>
        <w:t xml:space="preserve"> impossible to implement server-</w:t>
      </w:r>
      <w:r w:rsidR="0036248B" w:rsidRPr="00C53FD5">
        <w:rPr>
          <w:lang w:val="en-US"/>
        </w:rPr>
        <w:t xml:space="preserve">less </w:t>
      </w:r>
      <w:r w:rsidR="00215EF8" w:rsidRPr="00C53FD5">
        <w:rPr>
          <w:lang w:val="en-US"/>
        </w:rPr>
        <w:t>application,</w:t>
      </w:r>
      <w:r w:rsidR="0036248B" w:rsidRPr="00C53FD5">
        <w:rPr>
          <w:lang w:val="en-US"/>
        </w:rPr>
        <w:t xml:space="preserve"> that will connect users and make it possible to transfer data. </w:t>
      </w:r>
      <w:r w:rsidR="00215EF8" w:rsidRPr="00C53FD5">
        <w:rPr>
          <w:lang w:val="en-US"/>
        </w:rPr>
        <w:t>There are several reasons:</w:t>
      </w:r>
    </w:p>
    <w:p w14:paraId="392025C1" w14:textId="0C216FCF" w:rsidR="00215EF8" w:rsidRPr="00C53FD5" w:rsidRDefault="00215EF8" w:rsidP="00361E37">
      <w:pPr>
        <w:pStyle w:val="Heading3"/>
        <w:spacing w:line="360" w:lineRule="auto"/>
        <w:rPr>
          <w:lang w:val="en-US"/>
        </w:rPr>
      </w:pPr>
      <w:r w:rsidRPr="00C53FD5">
        <w:rPr>
          <w:lang w:val="en-US"/>
        </w:rPr>
        <w:t>P2P connection establishment</w:t>
      </w:r>
    </w:p>
    <w:p w14:paraId="79CB059A" w14:textId="19427753" w:rsidR="001E56B9" w:rsidRPr="00C53FD5" w:rsidRDefault="001E56B9" w:rsidP="00361E37">
      <w:pPr>
        <w:spacing w:line="360" w:lineRule="auto"/>
        <w:rPr>
          <w:lang w:val="en-US"/>
        </w:rPr>
      </w:pPr>
      <w:r w:rsidRPr="00C53FD5">
        <w:rPr>
          <w:lang w:val="en-US"/>
        </w:rPr>
        <w:t>To make a peer to peer connection we need a signalling server, because peers must know when another peer wants to connect. Before establishing connection, client data should be sync, ports opened, and metadata transferred. This topic has been long researched</w:t>
      </w:r>
      <w:r w:rsidR="0041205F" w:rsidRPr="00C53FD5">
        <w:rPr>
          <w:lang w:val="en-US"/>
        </w:rPr>
        <w:t>,</w:t>
      </w:r>
      <w:r w:rsidRPr="00C53FD5">
        <w:rPr>
          <w:lang w:val="en-US"/>
        </w:rPr>
        <w:t xml:space="preserve"> that’s why Google standardized peer to peer connection and created WebRTC (web real time communications) protocol</w:t>
      </w:r>
      <w:sdt>
        <w:sdtPr>
          <w:rPr>
            <w:lang w:val="en-US"/>
          </w:rPr>
          <w:id w:val="-624542163"/>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0041205F" w:rsidRPr="00C53FD5">
        <w:rPr>
          <w:lang w:val="en-US"/>
        </w:rPr>
        <w:t xml:space="preserve">. WebRTC is a set of </w:t>
      </w:r>
      <w:r w:rsidRPr="00C53FD5">
        <w:rPr>
          <w:lang w:val="en-US"/>
        </w:rPr>
        <w:t>API</w:t>
      </w:r>
      <w:r w:rsidR="0041205F" w:rsidRPr="00C53FD5">
        <w:rPr>
          <w:lang w:val="en-US"/>
        </w:rPr>
        <w:t>s</w:t>
      </w:r>
      <w:r w:rsidRPr="00C53FD5">
        <w:rPr>
          <w:lang w:val="en-US"/>
        </w:rPr>
        <w:t xml:space="preserve"> that is implemented by most of the contemporary browsers. It has been implemented first in Google Chrome browser and thus it fulfils our requirem</w:t>
      </w:r>
      <w:r w:rsidR="0041205F" w:rsidRPr="00C53FD5">
        <w:rPr>
          <w:lang w:val="en-US"/>
        </w:rPr>
        <w:t>ent. WebRTC is just an API, for our solution</w:t>
      </w:r>
      <w:r w:rsidRPr="00C53FD5">
        <w:rPr>
          <w:lang w:val="en-US"/>
        </w:rPr>
        <w:t xml:space="preserve"> </w:t>
      </w:r>
      <w:r w:rsidR="0041205F" w:rsidRPr="00C53FD5">
        <w:rPr>
          <w:lang w:val="en-US"/>
        </w:rPr>
        <w:t>some</w:t>
      </w:r>
      <w:r w:rsidRPr="00C53FD5">
        <w:rPr>
          <w:lang w:val="en-US"/>
        </w:rPr>
        <w:t xml:space="preserve"> signalling implementation should be used. For the sake of implementation, I </w:t>
      </w:r>
      <w:r w:rsidR="0041205F" w:rsidRPr="00C53FD5">
        <w:rPr>
          <w:lang w:val="en-US"/>
        </w:rPr>
        <w:t>propose</w:t>
      </w:r>
      <w:r w:rsidRPr="00C53FD5">
        <w:rPr>
          <w:lang w:val="en-US"/>
        </w:rPr>
        <w:t xml:space="preserve"> to use </w:t>
      </w:r>
      <w:r w:rsidRPr="00C53FD5">
        <w:rPr>
          <w:i/>
          <w:lang w:val="en-US"/>
        </w:rPr>
        <w:t xml:space="preserve">Socket.io </w:t>
      </w:r>
      <w:sdt>
        <w:sdtPr>
          <w:rPr>
            <w:i/>
            <w:lang w:val="en-US"/>
          </w:rPr>
          <w:id w:val="-786899153"/>
          <w:citation/>
        </w:sdtPr>
        <w:sdtContent>
          <w:r w:rsidRPr="00C53FD5">
            <w:rPr>
              <w:i/>
              <w:lang w:val="en-US"/>
            </w:rPr>
            <w:fldChar w:fldCharType="begin"/>
          </w:r>
          <w:r w:rsidRPr="00C53FD5">
            <w:rPr>
              <w:i/>
              <w:lang w:val="en-US"/>
            </w:rPr>
            <w:instrText xml:space="preserve"> CITATION Rea \l 1033 </w:instrText>
          </w:r>
          <w:r w:rsidRPr="00C53FD5">
            <w:rPr>
              <w:i/>
              <w:lang w:val="en-US"/>
            </w:rPr>
            <w:fldChar w:fldCharType="separate"/>
          </w:r>
          <w:r w:rsidRPr="00C53FD5">
            <w:rPr>
              <w:noProof/>
              <w:lang w:val="en-US"/>
            </w:rPr>
            <w:t>[10]</w:t>
          </w:r>
          <w:r w:rsidRPr="00C53FD5">
            <w:rPr>
              <w:i/>
              <w:lang w:val="en-US"/>
            </w:rPr>
            <w:fldChar w:fldCharType="end"/>
          </w:r>
        </w:sdtContent>
      </w:sdt>
      <w:r w:rsidRPr="00C53FD5">
        <w:rPr>
          <w:i/>
          <w:lang w:val="en-US"/>
        </w:rPr>
        <w:t xml:space="preserve"> </w:t>
      </w:r>
      <w:r w:rsidR="0041205F" w:rsidRPr="00C53FD5">
        <w:rPr>
          <w:lang w:val="en-US"/>
        </w:rPr>
        <w:t xml:space="preserve">because it is simple, well documented and widely popular library. </w:t>
      </w:r>
    </w:p>
    <w:p w14:paraId="4B4F0958" w14:textId="7B9E506F" w:rsidR="001E56B9" w:rsidRPr="00C53FD5" w:rsidRDefault="001E56B9" w:rsidP="00361E37">
      <w:pPr>
        <w:pStyle w:val="Heading3"/>
        <w:spacing w:line="360" w:lineRule="auto"/>
        <w:rPr>
          <w:lang w:val="en-US"/>
        </w:rPr>
      </w:pPr>
      <w:r w:rsidRPr="00C53FD5">
        <w:rPr>
          <w:lang w:val="en-US"/>
        </w:rPr>
        <w:t>Public data holding</w:t>
      </w:r>
    </w:p>
    <w:p w14:paraId="12A7D2CF" w14:textId="37F399A8" w:rsidR="001E56B9" w:rsidRPr="00C53FD5" w:rsidRDefault="001E56B9" w:rsidP="00361E37">
      <w:pPr>
        <w:spacing w:line="360" w:lineRule="auto"/>
        <w:rPr>
          <w:lang w:val="en-US"/>
        </w:rPr>
      </w:pPr>
      <w:r w:rsidRPr="00C53FD5">
        <w:rPr>
          <w:lang w:val="en-US"/>
        </w:rPr>
        <w:t>In order to share public data, it needs to be stored somewhere on the server, otherwise for example if user requests annotations for website it has to ask to all users. It’s obvious that asking all users is not a feasible solution.</w:t>
      </w:r>
    </w:p>
    <w:p w14:paraId="175A86D1" w14:textId="77777777" w:rsidR="001E56B9" w:rsidRPr="00C53FD5" w:rsidRDefault="001E56B9" w:rsidP="00361E37">
      <w:pPr>
        <w:spacing w:line="360" w:lineRule="auto"/>
        <w:rPr>
          <w:lang w:val="en-US"/>
        </w:rPr>
      </w:pPr>
    </w:p>
    <w:p w14:paraId="0A53F3E4" w14:textId="061B4752" w:rsidR="00215EF8" w:rsidRPr="00C53FD5" w:rsidRDefault="00215EF8" w:rsidP="00361E37">
      <w:pPr>
        <w:pStyle w:val="Heading3"/>
        <w:spacing w:line="360" w:lineRule="auto"/>
        <w:rPr>
          <w:lang w:val="en-US"/>
        </w:rPr>
      </w:pPr>
      <w:r w:rsidRPr="00C53FD5">
        <w:rPr>
          <w:lang w:val="en-US"/>
        </w:rPr>
        <w:t xml:space="preserve">Sharing data </w:t>
      </w:r>
      <w:r w:rsidR="001E56B9" w:rsidRPr="00C53FD5">
        <w:rPr>
          <w:lang w:val="en-US"/>
        </w:rPr>
        <w:t xml:space="preserve">when </w:t>
      </w:r>
      <w:r w:rsidR="0041205F" w:rsidRPr="00C53FD5">
        <w:rPr>
          <w:lang w:val="en-US"/>
        </w:rPr>
        <w:t xml:space="preserve">peer is </w:t>
      </w:r>
      <w:r w:rsidR="001E56B9" w:rsidRPr="00C53FD5">
        <w:rPr>
          <w:lang w:val="en-US"/>
        </w:rPr>
        <w:t>Offline</w:t>
      </w:r>
    </w:p>
    <w:p w14:paraId="0A3A6457" w14:textId="236EF298" w:rsidR="00F05D74" w:rsidRPr="00C53FD5" w:rsidRDefault="00F05D74" w:rsidP="00361E37">
      <w:pPr>
        <w:spacing w:line="360" w:lineRule="auto"/>
        <w:rPr>
          <w:lang w:val="en-US"/>
        </w:rPr>
      </w:pPr>
      <w:r w:rsidRPr="00C53FD5">
        <w:rPr>
          <w:lang w:val="en-US"/>
        </w:rPr>
        <w:t xml:space="preserve">Another reason for using </w:t>
      </w:r>
      <w:r w:rsidR="0041205F" w:rsidRPr="00C53FD5">
        <w:rPr>
          <w:lang w:val="en-US"/>
        </w:rPr>
        <w:t>server-side</w:t>
      </w:r>
      <w:r w:rsidRPr="00C53FD5">
        <w:rPr>
          <w:lang w:val="en-US"/>
        </w:rPr>
        <w:t xml:space="preserve"> application is that users might not be online when data is shared. Imagine scenario when Alice shares something with Bob, but Bob is not online. In this case when Bob comes online, Alice might not be online. </w:t>
      </w:r>
      <w:r w:rsidR="00FE4202" w:rsidRPr="00C53FD5">
        <w:rPr>
          <w:lang w:val="en-US"/>
        </w:rPr>
        <w:t xml:space="preserve">Without server it would not be possible to shared data unless both of them are online. </w:t>
      </w:r>
      <w:r w:rsidRPr="00C53FD5">
        <w:rPr>
          <w:lang w:val="en-US"/>
        </w:rPr>
        <w:t xml:space="preserve">If we have </w:t>
      </w:r>
      <w:r w:rsidR="00FE4202" w:rsidRPr="00C53FD5">
        <w:rPr>
          <w:lang w:val="en-US"/>
        </w:rPr>
        <w:t xml:space="preserve">centralized </w:t>
      </w:r>
      <w:r w:rsidRPr="00C53FD5">
        <w:rPr>
          <w:lang w:val="en-US"/>
        </w:rPr>
        <w:t xml:space="preserve">server this scenario </w:t>
      </w:r>
      <w:r w:rsidR="00FE4202" w:rsidRPr="00C53FD5">
        <w:rPr>
          <w:lang w:val="en-US"/>
        </w:rPr>
        <w:t>would easily</w:t>
      </w:r>
      <w:r w:rsidRPr="00C53FD5">
        <w:rPr>
          <w:lang w:val="en-US"/>
        </w:rPr>
        <w:t xml:space="preserve"> be fixed. Alice </w:t>
      </w:r>
      <w:r w:rsidR="00FE4202" w:rsidRPr="00C53FD5">
        <w:rPr>
          <w:lang w:val="en-US"/>
        </w:rPr>
        <w:t>would</w:t>
      </w:r>
      <w:r w:rsidRPr="00C53FD5">
        <w:rPr>
          <w:lang w:val="en-US"/>
        </w:rPr>
        <w:t xml:space="preserve"> leave a message to Bob, when Bob gets online he </w:t>
      </w:r>
      <w:r w:rsidR="00FE4202" w:rsidRPr="00C53FD5">
        <w:rPr>
          <w:lang w:val="en-US"/>
        </w:rPr>
        <w:t>would</w:t>
      </w:r>
      <w:r w:rsidRPr="00C53FD5">
        <w:rPr>
          <w:lang w:val="en-US"/>
        </w:rPr>
        <w:t xml:space="preserve"> check </w:t>
      </w:r>
      <w:r w:rsidR="00FE4202" w:rsidRPr="00C53FD5">
        <w:rPr>
          <w:lang w:val="en-US"/>
        </w:rPr>
        <w:t xml:space="preserve">centralized server for </w:t>
      </w:r>
      <w:r w:rsidRPr="00C53FD5">
        <w:rPr>
          <w:lang w:val="en-US"/>
        </w:rPr>
        <w:t>message</w:t>
      </w:r>
      <w:r w:rsidR="00FE4202" w:rsidRPr="00C53FD5">
        <w:rPr>
          <w:lang w:val="en-US"/>
        </w:rPr>
        <w:t>s addressed to bob and download message</w:t>
      </w:r>
      <w:r w:rsidRPr="00C53FD5">
        <w:rPr>
          <w:lang w:val="en-US"/>
        </w:rPr>
        <w:t xml:space="preserve">.  </w:t>
      </w:r>
    </w:p>
    <w:p w14:paraId="060B877E" w14:textId="77777777" w:rsidR="00F05D74" w:rsidRPr="00C53FD5" w:rsidRDefault="00F05D74" w:rsidP="00361E37">
      <w:pPr>
        <w:spacing w:line="360" w:lineRule="auto"/>
        <w:rPr>
          <w:lang w:val="en-US"/>
        </w:rPr>
      </w:pPr>
    </w:p>
    <w:p w14:paraId="7E3AB8AE" w14:textId="46559699" w:rsidR="006C3B56" w:rsidRPr="00C53FD5" w:rsidRDefault="00F05D74" w:rsidP="00361E37">
      <w:pPr>
        <w:pStyle w:val="Heading2"/>
        <w:numPr>
          <w:ilvl w:val="1"/>
          <w:numId w:val="4"/>
        </w:numPr>
        <w:spacing w:line="360" w:lineRule="auto"/>
        <w:rPr>
          <w:lang w:val="en-US"/>
        </w:rPr>
      </w:pPr>
      <w:r w:rsidRPr="00C53FD5">
        <w:rPr>
          <w:lang w:val="en-US"/>
        </w:rPr>
        <w:t>Server Architecture</w:t>
      </w:r>
    </w:p>
    <w:p w14:paraId="5C7F4DA9" w14:textId="798980CE" w:rsidR="007563C8" w:rsidRPr="00C53FD5" w:rsidRDefault="007563C8" w:rsidP="00361E37">
      <w:pPr>
        <w:pStyle w:val="Heading3"/>
        <w:spacing w:line="360" w:lineRule="auto"/>
        <w:rPr>
          <w:lang w:val="en-US"/>
        </w:rPr>
      </w:pPr>
      <w:r w:rsidRPr="00C53FD5">
        <w:rPr>
          <w:lang w:val="en-US"/>
        </w:rPr>
        <w:t>Goals</w:t>
      </w:r>
    </w:p>
    <w:p w14:paraId="44014C1E" w14:textId="09BD0382" w:rsidR="00FE4202" w:rsidRPr="00C53FD5" w:rsidRDefault="00FE4202" w:rsidP="00361E37">
      <w:pPr>
        <w:spacing w:line="360" w:lineRule="auto"/>
        <w:rPr>
          <w:lang w:val="en-US"/>
        </w:rPr>
      </w:pPr>
      <w:r w:rsidRPr="00C53FD5">
        <w:rPr>
          <w:lang w:val="en-US"/>
        </w:rPr>
        <w:t>Before starting discussing server, I want to build it with several goals</w:t>
      </w:r>
      <w:r w:rsidR="00D71BD2" w:rsidRPr="00C53FD5">
        <w:rPr>
          <w:lang w:val="en-US"/>
        </w:rPr>
        <w:t xml:space="preserve"> in mind</w:t>
      </w:r>
      <w:r w:rsidRPr="00C53FD5">
        <w:rPr>
          <w:lang w:val="en-US"/>
        </w:rPr>
        <w:t>:</w:t>
      </w:r>
    </w:p>
    <w:p w14:paraId="6060543E" w14:textId="333C4A33" w:rsidR="00FE4202" w:rsidRPr="00C53FD5" w:rsidRDefault="00FE4202" w:rsidP="00361E37">
      <w:pPr>
        <w:pStyle w:val="ListParagraph"/>
        <w:numPr>
          <w:ilvl w:val="0"/>
          <w:numId w:val="6"/>
        </w:numPr>
        <w:spacing w:line="360" w:lineRule="auto"/>
        <w:rPr>
          <w:lang w:val="en-US"/>
        </w:rPr>
      </w:pPr>
      <w:r w:rsidRPr="00C53FD5">
        <w:rPr>
          <w:lang w:val="en-US"/>
        </w:rPr>
        <w:t>Server is not application specific</w:t>
      </w:r>
      <w:r w:rsidR="00D71BD2" w:rsidRPr="00C53FD5">
        <w:rPr>
          <w:lang w:val="en-US"/>
        </w:rPr>
        <w:t>.</w:t>
      </w:r>
    </w:p>
    <w:p w14:paraId="3964B538" w14:textId="7A92375A" w:rsidR="00FE4202" w:rsidRPr="00C53FD5" w:rsidRDefault="00D71BD2" w:rsidP="00361E37">
      <w:pPr>
        <w:pStyle w:val="ListParagraph"/>
        <w:numPr>
          <w:ilvl w:val="0"/>
          <w:numId w:val="6"/>
        </w:numPr>
        <w:spacing w:line="360" w:lineRule="auto"/>
        <w:rPr>
          <w:lang w:val="en-US"/>
        </w:rPr>
      </w:pPr>
      <w:r w:rsidRPr="00C53FD5">
        <w:rPr>
          <w:lang w:val="en-US"/>
        </w:rPr>
        <w:t xml:space="preserve">Server’s APIs can be implemented differently. </w:t>
      </w:r>
    </w:p>
    <w:p w14:paraId="566267A3" w14:textId="579B8E26" w:rsidR="00D71BD2" w:rsidRPr="00C53FD5" w:rsidRDefault="00D71BD2" w:rsidP="00361E37">
      <w:pPr>
        <w:pStyle w:val="ListParagraph"/>
        <w:numPr>
          <w:ilvl w:val="0"/>
          <w:numId w:val="6"/>
        </w:numPr>
        <w:spacing w:line="360" w:lineRule="auto"/>
        <w:rPr>
          <w:lang w:val="en-US"/>
        </w:rPr>
      </w:pPr>
      <w:r w:rsidRPr="00C53FD5">
        <w:rPr>
          <w:lang w:val="en-US"/>
        </w:rPr>
        <w:t xml:space="preserve">Server should not be trusted. </w:t>
      </w:r>
    </w:p>
    <w:p w14:paraId="090433E2" w14:textId="03BCEAFB" w:rsidR="00D71BD2" w:rsidRPr="00C53FD5" w:rsidRDefault="00D71BD2" w:rsidP="00361E37">
      <w:pPr>
        <w:spacing w:line="360" w:lineRule="auto"/>
        <w:jc w:val="left"/>
        <w:rPr>
          <w:lang w:val="en-US"/>
        </w:rPr>
      </w:pPr>
      <w:r w:rsidRPr="00C53FD5">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14:paraId="4D49C7BC" w14:textId="601B29F7" w:rsidR="00D71BD2" w:rsidRPr="00C53FD5" w:rsidRDefault="006C3B56" w:rsidP="00361E37">
      <w:pPr>
        <w:spacing w:line="360" w:lineRule="auto"/>
        <w:jc w:val="left"/>
        <w:rPr>
          <w:lang w:val="en-US"/>
        </w:rPr>
      </w:pPr>
      <w:r w:rsidRPr="00C53FD5">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14:paraId="0D25DB60" w14:textId="2DD9E227" w:rsidR="006C3B56" w:rsidRPr="00C53FD5" w:rsidRDefault="006C3B56" w:rsidP="00361E37">
      <w:pPr>
        <w:spacing w:line="360" w:lineRule="auto"/>
        <w:jc w:val="left"/>
        <w:rPr>
          <w:lang w:val="en-US"/>
        </w:rPr>
      </w:pPr>
      <w:r w:rsidRPr="00C53FD5">
        <w:rPr>
          <w:lang w:val="en-US"/>
        </w:rPr>
        <w:t xml:space="preserve">By nature of this solution, if server does not know about data and cannot check data integrity, users are in charge of validating sender of the data and integrity.   </w:t>
      </w:r>
    </w:p>
    <w:p w14:paraId="746A1FF6" w14:textId="2B1F4B1C" w:rsidR="00E12B9D" w:rsidRPr="00C53FD5" w:rsidRDefault="006C3B56" w:rsidP="00361E37">
      <w:pPr>
        <w:spacing w:line="360" w:lineRule="auto"/>
        <w:rPr>
          <w:lang w:val="en-US"/>
        </w:rPr>
      </w:pPr>
      <w:r w:rsidRPr="00C53FD5">
        <w:rPr>
          <w:lang w:val="en-US"/>
        </w:rPr>
        <w:t>To sum up</w:t>
      </w:r>
      <w:r w:rsidR="001E56B9" w:rsidRPr="00C53FD5">
        <w:rPr>
          <w:lang w:val="en-US"/>
        </w:rPr>
        <w:t xml:space="preserve"> server is very generic,</w:t>
      </w:r>
      <w:r w:rsidR="00D15F03" w:rsidRPr="00C53FD5">
        <w:rPr>
          <w:lang w:val="en-US"/>
        </w:rPr>
        <w:t xml:space="preserve"> that can serve any type of application, without any registration</w:t>
      </w:r>
      <w:r w:rsidR="001E56B9" w:rsidRPr="00C53FD5">
        <w:rPr>
          <w:lang w:val="en-US"/>
        </w:rPr>
        <w:t xml:space="preserve"> needed</w:t>
      </w:r>
      <w:r w:rsidR="00D15F03" w:rsidRPr="00C53FD5">
        <w:rPr>
          <w:lang w:val="en-US"/>
        </w:rPr>
        <w:t xml:space="preserve">. </w:t>
      </w:r>
      <w:r w:rsidR="00D217D0" w:rsidRPr="00C53FD5">
        <w:rPr>
          <w:lang w:val="en-US"/>
        </w:rPr>
        <w:t>Server is not trusted and it should not know anything about the data that is shared. Also, application should be ready to work in case server fails</w:t>
      </w:r>
      <w:r w:rsidRPr="00C53FD5">
        <w:rPr>
          <w:lang w:val="en-US"/>
        </w:rPr>
        <w:t xml:space="preserve"> to verify sender and data integrity. </w:t>
      </w:r>
    </w:p>
    <w:p w14:paraId="4902A753" w14:textId="13BE3B49" w:rsidR="007563C8" w:rsidRPr="00C53FD5" w:rsidRDefault="006C3B56" w:rsidP="00361E37">
      <w:pPr>
        <w:spacing w:line="360" w:lineRule="auto"/>
        <w:rPr>
          <w:lang w:val="en-US"/>
        </w:rPr>
      </w:pPr>
      <w:r w:rsidRPr="00C53FD5">
        <w:rPr>
          <w:lang w:val="en-US"/>
        </w:rPr>
        <w:t xml:space="preserve">Similar idea of application was mentioned in Musubi </w:t>
      </w:r>
      <w:sdt>
        <w:sdtPr>
          <w:rPr>
            <w:lang w:val="en-US"/>
          </w:rPr>
          <w:id w:val="-549072170"/>
          <w:citation/>
        </w:sdtPr>
        <w:sdtContent>
          <w:r w:rsidRPr="00C53FD5">
            <w:rPr>
              <w:lang w:val="en-US"/>
            </w:rPr>
            <w:fldChar w:fldCharType="begin"/>
          </w:r>
          <w:r w:rsidRPr="00C53FD5">
            <w:rPr>
              <w:lang w:val="en-US"/>
            </w:rPr>
            <w:instrText xml:space="preserve"> CITATION Ben \l 1033 </w:instrText>
          </w:r>
          <w:r w:rsidRPr="00C53FD5">
            <w:rPr>
              <w:lang w:val="en-US"/>
            </w:rPr>
            <w:fldChar w:fldCharType="separate"/>
          </w:r>
          <w:r w:rsidRPr="00C53FD5">
            <w:rPr>
              <w:noProof/>
              <w:lang w:val="en-US"/>
            </w:rPr>
            <w:t>[8]</w:t>
          </w:r>
          <w:r w:rsidRPr="00C53FD5">
            <w:rPr>
              <w:lang w:val="en-US"/>
            </w:rPr>
            <w:fldChar w:fldCharType="end"/>
          </w:r>
        </w:sdtContent>
      </w:sdt>
      <w:r w:rsidRPr="00C53FD5">
        <w:rPr>
          <w:lang w:val="en-US"/>
        </w:rPr>
        <w:t xml:space="preserve"> that enables developers to use common servers to share data between users. It also made sure that data is encrypted, so that users could verify sender and data integrity. But unlike our solution it was designed for mobile phones and lacked peer to peer data sharing support. </w:t>
      </w:r>
    </w:p>
    <w:p w14:paraId="290E01BE" w14:textId="6ECD0CCD" w:rsidR="007563C8" w:rsidRPr="00C53FD5" w:rsidRDefault="007563C8" w:rsidP="00361E37">
      <w:pPr>
        <w:pStyle w:val="Heading3"/>
        <w:spacing w:line="360" w:lineRule="auto"/>
        <w:rPr>
          <w:lang w:val="en-US"/>
        </w:rPr>
      </w:pPr>
      <w:r w:rsidRPr="00C53FD5">
        <w:rPr>
          <w:lang w:val="en-US"/>
        </w:rPr>
        <w:t>Idea</w:t>
      </w:r>
    </w:p>
    <w:p w14:paraId="46A38850" w14:textId="2FAC0A74" w:rsidR="007563C8" w:rsidRPr="00C53FD5" w:rsidRDefault="007563C8" w:rsidP="00361E37">
      <w:pPr>
        <w:spacing w:line="360" w:lineRule="auto"/>
        <w:rPr>
          <w:lang w:val="en-US"/>
        </w:rPr>
      </w:pPr>
      <w:r w:rsidRPr="00C53FD5">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w:t>
      </w:r>
      <w:r w:rsidRPr="00C53FD5">
        <w:rPr>
          <w:lang w:val="en-US"/>
        </w:rPr>
        <w:lastRenderedPageBreak/>
        <w:t>establishing p</w:t>
      </w:r>
      <w:r w:rsidR="00EE51EA" w:rsidRPr="00C53FD5">
        <w:rPr>
          <w:lang w:val="en-US"/>
        </w:rPr>
        <w:t>eer to peer connections, second is just temporary store of information, like a real-life post office.</w:t>
      </w:r>
      <w:r w:rsidRPr="00C53FD5">
        <w:rPr>
          <w:lang w:val="en-US"/>
        </w:rPr>
        <w:t xml:space="preserve"> Here are scenarios in order to better understand proposed architecture. </w:t>
      </w:r>
    </w:p>
    <w:p w14:paraId="29F52B29" w14:textId="1C727D8B" w:rsidR="00C56E35" w:rsidRPr="00C53FD5" w:rsidRDefault="007563C8" w:rsidP="00361E37">
      <w:pPr>
        <w:spacing w:line="360" w:lineRule="auto"/>
        <w:rPr>
          <w:lang w:val="en-US"/>
        </w:rPr>
      </w:pPr>
      <w:r w:rsidRPr="00C53FD5">
        <w:rPr>
          <w:lang w:val="en-US"/>
        </w:rPr>
        <w:t xml:space="preserve">If Alice wants to send data to Bob, first she should check service called “Live-Rooms” if Bob is online. If Bob is online, Alice and Bob start sending signalling metadata in order to establish peer to peer connection. If Bob is not online, then Alice can leave a message in centralized storage </w:t>
      </w:r>
      <w:r w:rsidR="00EE51EA" w:rsidRPr="00C53FD5">
        <w:rPr>
          <w:lang w:val="en-US"/>
        </w:rPr>
        <w:t>i.e.</w:t>
      </w:r>
      <w:r w:rsidRPr="00C53FD5">
        <w:rPr>
          <w:lang w:val="en-US"/>
        </w:rPr>
        <w:t xml:space="preserve"> “Message Box”.</w:t>
      </w:r>
      <w:r w:rsidR="00C56E35" w:rsidRPr="00C53FD5">
        <w:rPr>
          <w:lang w:val="en-US"/>
        </w:rPr>
        <w:t xml:space="preserve"> </w:t>
      </w:r>
    </w:p>
    <w:p w14:paraId="6F46F949" w14:textId="7FB67525" w:rsidR="00C56E35" w:rsidRPr="00C53FD5" w:rsidRDefault="00C56E35" w:rsidP="00361E37">
      <w:pPr>
        <w:spacing w:line="360" w:lineRule="auto"/>
        <w:rPr>
          <w:lang w:val="en-US"/>
        </w:rPr>
      </w:pPr>
      <w:r w:rsidRPr="00C53FD5">
        <w:rPr>
          <w:lang w:val="en-US"/>
        </w:rPr>
        <w:t xml:space="preserve">Bob will synchronize “Message Box” once he comes online. </w:t>
      </w:r>
    </w:p>
    <w:p w14:paraId="156DB9C7" w14:textId="645940DC" w:rsidR="00195CCE" w:rsidRPr="00C53FD5" w:rsidRDefault="00C56E35" w:rsidP="00361E37">
      <w:pPr>
        <w:spacing w:line="360" w:lineRule="auto"/>
        <w:rPr>
          <w:lang w:val="en-US"/>
        </w:rPr>
      </w:pPr>
      <w:r w:rsidRPr="00C53FD5">
        <w:rPr>
          <w:lang w:val="en-US"/>
        </w:rPr>
        <w:t xml:space="preserve">These two services are not connected together, thus application can choose different service providers, or support only one of them. </w:t>
      </w:r>
    </w:p>
    <w:p w14:paraId="140D217F" w14:textId="5A3CE6C4" w:rsidR="00F05D74" w:rsidRPr="00C53FD5" w:rsidRDefault="008D7715" w:rsidP="00361E37">
      <w:pPr>
        <w:spacing w:line="360" w:lineRule="auto"/>
        <w:rPr>
          <w:lang w:val="en-US"/>
        </w:rPr>
      </w:pPr>
      <w:r w:rsidRPr="00C53FD5">
        <w:rPr>
          <w:lang w:val="en-US"/>
        </w:rPr>
        <w:t xml:space="preserve">Our services use unique key in order to distinguish between users.  </w:t>
      </w:r>
      <w:r w:rsidR="009D7DC9" w:rsidRPr="00C53FD5">
        <w:rPr>
          <w:lang w:val="en-US"/>
        </w:rPr>
        <w:t xml:space="preserve"> </w:t>
      </w:r>
    </w:p>
    <w:p w14:paraId="5335F111" w14:textId="52B58508" w:rsidR="009D7DC9" w:rsidRPr="00C53FD5" w:rsidRDefault="00D217D0" w:rsidP="00361E37">
      <w:pPr>
        <w:pStyle w:val="Heading2"/>
        <w:numPr>
          <w:ilvl w:val="1"/>
          <w:numId w:val="5"/>
        </w:numPr>
        <w:spacing w:line="360" w:lineRule="auto"/>
        <w:rPr>
          <w:lang w:val="en-US"/>
        </w:rPr>
      </w:pPr>
      <w:r w:rsidRPr="00C53FD5">
        <w:rPr>
          <w:lang w:val="en-US"/>
        </w:rPr>
        <w:t>Message Box</w:t>
      </w:r>
    </w:p>
    <w:p w14:paraId="18BD5761" w14:textId="16C54D47" w:rsidR="00794173" w:rsidRPr="00C53FD5" w:rsidRDefault="00794173" w:rsidP="00361E37">
      <w:pPr>
        <w:pStyle w:val="Heading3"/>
        <w:spacing w:line="360" w:lineRule="auto"/>
        <w:rPr>
          <w:lang w:val="en-US"/>
        </w:rPr>
      </w:pPr>
      <w:r w:rsidRPr="00C53FD5">
        <w:rPr>
          <w:lang w:val="en-US"/>
        </w:rPr>
        <w:t>Functionality &amp; Technology</w:t>
      </w:r>
    </w:p>
    <w:p w14:paraId="5A32027E" w14:textId="321176ED" w:rsidR="008D7715" w:rsidRPr="00C53FD5" w:rsidRDefault="00D87B96" w:rsidP="00361E37">
      <w:pPr>
        <w:spacing w:line="360" w:lineRule="auto"/>
        <w:rPr>
          <w:lang w:val="en-US"/>
        </w:rPr>
      </w:pPr>
      <w:r w:rsidRPr="00C53FD5">
        <w:rPr>
          <w:lang w:val="en-US"/>
        </w:rPr>
        <w:t xml:space="preserve">The first step of implementing server is a message box. As explained above it’s a simple database where it holds messages. </w:t>
      </w:r>
    </w:p>
    <w:p w14:paraId="3F0D3C0F" w14:textId="746C1256" w:rsidR="00794173" w:rsidRPr="00C53FD5" w:rsidRDefault="00794173" w:rsidP="00361E37">
      <w:pPr>
        <w:spacing w:line="360" w:lineRule="auto"/>
        <w:rPr>
          <w:lang w:val="en-US"/>
        </w:rPr>
      </w:pPr>
      <w:r w:rsidRPr="00C53FD5">
        <w:rPr>
          <w:lang w:val="en-US"/>
        </w:rPr>
        <w:t>Server will have three required functionalities.</w:t>
      </w:r>
    </w:p>
    <w:p w14:paraId="369468F7" w14:textId="64A93010" w:rsidR="00794173" w:rsidRPr="00C53FD5" w:rsidRDefault="00794173" w:rsidP="00361E37">
      <w:pPr>
        <w:pStyle w:val="ListParagraph"/>
        <w:numPr>
          <w:ilvl w:val="0"/>
          <w:numId w:val="7"/>
        </w:numPr>
        <w:spacing w:line="360" w:lineRule="auto"/>
        <w:rPr>
          <w:lang w:val="en-US"/>
        </w:rPr>
      </w:pPr>
      <w:r w:rsidRPr="00C53FD5">
        <w:rPr>
          <w:lang w:val="en-US"/>
        </w:rPr>
        <w:t>List Message Id’s for User.</w:t>
      </w:r>
    </w:p>
    <w:p w14:paraId="76AE5708" w14:textId="77777777" w:rsidR="00794173" w:rsidRPr="00C53FD5" w:rsidRDefault="00794173" w:rsidP="00361E37">
      <w:pPr>
        <w:pStyle w:val="ListParagraph"/>
        <w:numPr>
          <w:ilvl w:val="0"/>
          <w:numId w:val="7"/>
        </w:numPr>
        <w:spacing w:line="360" w:lineRule="auto"/>
        <w:rPr>
          <w:lang w:val="en-US"/>
        </w:rPr>
      </w:pPr>
      <w:r w:rsidRPr="00C53FD5">
        <w:rPr>
          <w:lang w:val="en-US"/>
        </w:rPr>
        <w:t xml:space="preserve">Download Message by message Id. </w:t>
      </w:r>
    </w:p>
    <w:p w14:paraId="630C3F9B" w14:textId="2814B14F" w:rsidR="008D7715" w:rsidRPr="00C53FD5" w:rsidRDefault="00794173" w:rsidP="00361E37">
      <w:pPr>
        <w:pStyle w:val="ListParagraph"/>
        <w:numPr>
          <w:ilvl w:val="0"/>
          <w:numId w:val="7"/>
        </w:numPr>
        <w:spacing w:line="360" w:lineRule="auto"/>
        <w:rPr>
          <w:lang w:val="en-US"/>
        </w:rPr>
      </w:pPr>
      <w:r w:rsidRPr="00C53FD5">
        <w:rPr>
          <w:lang w:val="en-US"/>
        </w:rPr>
        <w:t xml:space="preserve">Save Message and assign unique Id. </w:t>
      </w:r>
    </w:p>
    <w:p w14:paraId="0EC40EFB" w14:textId="194DEA6B" w:rsidR="00794173" w:rsidRPr="00C53FD5" w:rsidRDefault="00794173" w:rsidP="00361E37">
      <w:pPr>
        <w:spacing w:line="360" w:lineRule="auto"/>
        <w:rPr>
          <w:lang w:val="en-US"/>
        </w:rPr>
      </w:pPr>
      <w:r w:rsidRPr="00C53FD5">
        <w:rPr>
          <w:lang w:val="en-US"/>
        </w:rPr>
        <w:t xml:space="preserve">These three functionalities are all that is required. Some servers might extend functionality and add authentication, that will force users to prove that they are indeed who they claim to be. </w:t>
      </w:r>
    </w:p>
    <w:p w14:paraId="792156B0" w14:textId="5282107C" w:rsidR="00CA666F" w:rsidRPr="00C53FD5" w:rsidRDefault="00794173" w:rsidP="00361E37">
      <w:pPr>
        <w:spacing w:line="360" w:lineRule="auto"/>
        <w:rPr>
          <w:lang w:val="en-US"/>
        </w:rPr>
      </w:pPr>
      <w:r w:rsidRPr="00C53FD5">
        <w:rPr>
          <w:lang w:val="en-US"/>
        </w:rPr>
        <w:t xml:space="preserve">To model server, I used most commonly used client-server architecture - REST </w:t>
      </w:r>
      <w:sdt>
        <w:sdtPr>
          <w:rPr>
            <w:lang w:val="en-US"/>
          </w:rPr>
          <w:id w:val="-1423796915"/>
          <w:citation/>
        </w:sdtPr>
        <w:sdtContent>
          <w:r w:rsidRPr="00C53FD5">
            <w:rPr>
              <w:lang w:val="en-US"/>
            </w:rPr>
            <w:fldChar w:fldCharType="begin"/>
          </w:r>
          <w:r w:rsidRPr="00C53FD5">
            <w:rPr>
              <w:lang w:val="en-US"/>
            </w:rPr>
            <w:instrText xml:space="preserve"> CITATION Roy00 \l 1033 </w:instrText>
          </w:r>
          <w:r w:rsidRPr="00C53FD5">
            <w:rPr>
              <w:lang w:val="en-US"/>
            </w:rPr>
            <w:fldChar w:fldCharType="separate"/>
          </w:r>
          <w:r w:rsidRPr="00C53FD5">
            <w:rPr>
              <w:noProof/>
              <w:lang w:val="en-US"/>
            </w:rPr>
            <w:t>[11]</w:t>
          </w:r>
          <w:r w:rsidRPr="00C53FD5">
            <w:rPr>
              <w:lang w:val="en-US"/>
            </w:rPr>
            <w:fldChar w:fldCharType="end"/>
          </w:r>
        </w:sdtContent>
      </w:sdt>
      <w:r w:rsidRPr="00C53FD5">
        <w:rPr>
          <w:lang w:val="en-US"/>
        </w:rPr>
        <w:t xml:space="preserve">. Because it is most commonly used and accepted approach to model server that holds a data and wants to expose to wide public. </w:t>
      </w:r>
      <w:r w:rsidR="00D131AB" w:rsidRPr="00C53FD5">
        <w:rPr>
          <w:lang w:val="en-US"/>
        </w:rPr>
        <w:t>Also,</w:t>
      </w:r>
      <w:r w:rsidRPr="00C53FD5">
        <w:rPr>
          <w:lang w:val="en-US"/>
        </w:rPr>
        <w:t xml:space="preserve"> technologically it is possible to implement client for browser, mobile and other se</w:t>
      </w:r>
      <w:r w:rsidR="00CA666F" w:rsidRPr="00C53FD5">
        <w:rPr>
          <w:lang w:val="en-US"/>
        </w:rPr>
        <w:t>rvers. You can see API in Appendix</w:t>
      </w:r>
    </w:p>
    <w:p w14:paraId="7D71CF51" w14:textId="0534B94D" w:rsidR="00794173" w:rsidRPr="00C53FD5" w:rsidRDefault="00794173" w:rsidP="00361E37">
      <w:pPr>
        <w:pStyle w:val="Heading3"/>
        <w:spacing w:line="360" w:lineRule="auto"/>
        <w:rPr>
          <w:lang w:val="en-US"/>
        </w:rPr>
      </w:pPr>
      <w:r w:rsidRPr="00C53FD5">
        <w:rPr>
          <w:lang w:val="en-US"/>
        </w:rPr>
        <w:t>Extended functionalities</w:t>
      </w:r>
    </w:p>
    <w:p w14:paraId="3C4EA1E2" w14:textId="77777777" w:rsidR="00794173" w:rsidRPr="00C53FD5" w:rsidRDefault="00794173" w:rsidP="00361E37">
      <w:pPr>
        <w:spacing w:line="360" w:lineRule="auto"/>
        <w:rPr>
          <w:lang w:val="en-US"/>
        </w:rPr>
      </w:pPr>
      <w:r w:rsidRPr="00C53FD5">
        <w:rPr>
          <w:lang w:val="en-US"/>
        </w:rPr>
        <w:t>As said before, s</w:t>
      </w:r>
      <w:r w:rsidR="008D7715" w:rsidRPr="00C53FD5">
        <w:rPr>
          <w:lang w:val="en-US"/>
        </w:rPr>
        <w:t>ervers</w:t>
      </w:r>
      <w:r w:rsidRPr="00C53FD5">
        <w:rPr>
          <w:lang w:val="en-US"/>
        </w:rPr>
        <w:t xml:space="preserve"> are free to extend functionality and some of the servers might choose to </w:t>
      </w:r>
      <w:r w:rsidR="008D7715" w:rsidRPr="00C53FD5">
        <w:rPr>
          <w:lang w:val="en-US"/>
        </w:rPr>
        <w:t xml:space="preserve">different strategies in order to </w:t>
      </w:r>
      <w:r w:rsidRPr="00C53FD5">
        <w:rPr>
          <w:lang w:val="en-US"/>
        </w:rPr>
        <w:t>evict</w:t>
      </w:r>
      <w:r w:rsidR="008D7715" w:rsidRPr="00C53FD5">
        <w:rPr>
          <w:lang w:val="en-US"/>
        </w:rPr>
        <w:t xml:space="preserve"> the data</w:t>
      </w:r>
      <w:r w:rsidRPr="00C53FD5">
        <w:rPr>
          <w:lang w:val="en-US"/>
        </w:rPr>
        <w:t xml:space="preserve">. </w:t>
      </w:r>
    </w:p>
    <w:p w14:paraId="2D4769A4" w14:textId="2FA539D0" w:rsidR="00794173" w:rsidRPr="00C53FD5" w:rsidRDefault="00794173" w:rsidP="00361E37">
      <w:pPr>
        <w:spacing w:line="360" w:lineRule="auto"/>
        <w:rPr>
          <w:lang w:val="en-US"/>
        </w:rPr>
      </w:pPr>
      <w:r w:rsidRPr="00C53FD5">
        <w:rPr>
          <w:lang w:val="en-US"/>
        </w:rPr>
        <w:lastRenderedPageBreak/>
        <w:t xml:space="preserve">Some might enable only chosen public keys to leave information. This might be chosen for companies that want to enable only small group of people to use the server. </w:t>
      </w:r>
    </w:p>
    <w:p w14:paraId="70A7AAD0" w14:textId="22D60031" w:rsidR="00794173" w:rsidRPr="00C53FD5" w:rsidRDefault="00794173" w:rsidP="00361E37">
      <w:pPr>
        <w:spacing w:line="360" w:lineRule="auto"/>
        <w:rPr>
          <w:lang w:val="en-US"/>
        </w:rPr>
      </w:pPr>
      <w:r w:rsidRPr="00C53FD5">
        <w:rPr>
          <w:lang w:val="en-US"/>
        </w:rPr>
        <w:t xml:space="preserve">Public servers will most likely implement time invalidation mechanism, where message is deleted after some time, or </w:t>
      </w:r>
      <w:r w:rsidR="00CA666F" w:rsidRPr="00C53FD5">
        <w:rPr>
          <w:lang w:val="en-US"/>
        </w:rPr>
        <w:t>when there is not enough memory to save new messages</w:t>
      </w:r>
      <w:r w:rsidRPr="00C53FD5">
        <w:rPr>
          <w:lang w:val="en-US"/>
        </w:rPr>
        <w:t>.</w:t>
      </w:r>
      <w:r w:rsidR="00CA666F" w:rsidRPr="00C53FD5">
        <w:rPr>
          <w:lang w:val="en-US"/>
        </w:rPr>
        <w:t xml:space="preserve"> This would make sense, because this service is meant to hold data temporarily, to just synchronize messages. </w:t>
      </w:r>
    </w:p>
    <w:p w14:paraId="7990F75C" w14:textId="77777777" w:rsidR="00CA666F" w:rsidRPr="00C53FD5" w:rsidRDefault="008D7715" w:rsidP="00361E37">
      <w:pPr>
        <w:spacing w:line="360" w:lineRule="auto"/>
        <w:rPr>
          <w:lang w:val="en-US"/>
        </w:rPr>
      </w:pPr>
      <w:r w:rsidRPr="00C53FD5">
        <w:rPr>
          <w:lang w:val="en-US"/>
        </w:rPr>
        <w:t>Some servers might set limits for users who have too many notifications</w:t>
      </w:r>
      <w:r w:rsidR="00794173" w:rsidRPr="00C53FD5">
        <w:rPr>
          <w:lang w:val="en-US"/>
        </w:rPr>
        <w:t xml:space="preserve"> can particular user leave</w:t>
      </w:r>
      <w:r w:rsidR="00CA666F" w:rsidRPr="00C53FD5">
        <w:rPr>
          <w:lang w:val="en-US"/>
        </w:rPr>
        <w:t xml:space="preserve">. </w:t>
      </w:r>
    </w:p>
    <w:p w14:paraId="693F078C" w14:textId="68D0A2BD" w:rsidR="008D7715" w:rsidRPr="00C53FD5" w:rsidRDefault="00D131AB" w:rsidP="00361E37">
      <w:pPr>
        <w:spacing w:line="360" w:lineRule="auto"/>
        <w:rPr>
          <w:lang w:val="en-US"/>
        </w:rPr>
      </w:pPr>
      <w:r w:rsidRPr="00C53FD5">
        <w:rPr>
          <w:lang w:val="en-US"/>
        </w:rPr>
        <w:t>Basically,</w:t>
      </w:r>
      <w:r w:rsidR="00CA666F" w:rsidRPr="00C53FD5">
        <w:rPr>
          <w:lang w:val="en-US"/>
        </w:rPr>
        <w:t xml:space="preserve"> anything should be possible unless they provide 3 basic </w:t>
      </w:r>
      <w:r w:rsidRPr="00C53FD5">
        <w:rPr>
          <w:lang w:val="en-US"/>
        </w:rPr>
        <w:t>functionalities</w:t>
      </w:r>
      <w:r w:rsidR="00CA666F" w:rsidRPr="00C53FD5">
        <w:rPr>
          <w:lang w:val="en-US"/>
        </w:rPr>
        <w:t>.</w:t>
      </w:r>
      <w:r w:rsidR="008D7715" w:rsidRPr="00C53FD5">
        <w:rPr>
          <w:lang w:val="en-US"/>
        </w:rPr>
        <w:t xml:space="preserve"> </w:t>
      </w:r>
    </w:p>
    <w:p w14:paraId="40F8371F" w14:textId="2D2D4A6D" w:rsidR="0036248B" w:rsidRPr="00C53FD5" w:rsidRDefault="009447BB" w:rsidP="00361E37">
      <w:pPr>
        <w:pStyle w:val="Heading2"/>
        <w:numPr>
          <w:ilvl w:val="1"/>
          <w:numId w:val="5"/>
        </w:numPr>
        <w:spacing w:line="360" w:lineRule="auto"/>
        <w:rPr>
          <w:lang w:val="en-US"/>
        </w:rPr>
      </w:pPr>
      <w:r w:rsidRPr="00C53FD5">
        <w:rPr>
          <w:lang w:val="en-US"/>
        </w:rPr>
        <w:t>Live Room</w:t>
      </w:r>
    </w:p>
    <w:p w14:paraId="057F91C1" w14:textId="77777777" w:rsidR="006758DB" w:rsidRPr="00C53FD5" w:rsidRDefault="009447BB" w:rsidP="00361E37">
      <w:pPr>
        <w:spacing w:line="360" w:lineRule="auto"/>
        <w:rPr>
          <w:lang w:val="en-US"/>
        </w:rPr>
      </w:pPr>
      <w:r w:rsidRPr="00C53FD5">
        <w:rPr>
          <w:lang w:val="en-US"/>
        </w:rPr>
        <w:t>As Explained before, Live Room is a place where data can be sent P2P. Live Room would handle all cases if all the users were online all the time. But because in real live people are not always on, we need to extend service with Message Box.</w:t>
      </w:r>
    </w:p>
    <w:p w14:paraId="691D8968" w14:textId="048E1C98" w:rsidR="009447BB" w:rsidRPr="00C53FD5" w:rsidRDefault="006758DB" w:rsidP="00361E37">
      <w:pPr>
        <w:spacing w:line="360" w:lineRule="auto"/>
        <w:rPr>
          <w:lang w:val="en-US"/>
        </w:rPr>
      </w:pPr>
      <w:r w:rsidRPr="00C53FD5">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P2P connection establishment </w:t>
      </w:r>
      <w:sdt>
        <w:sdtPr>
          <w:rPr>
            <w:lang w:val="en-US"/>
          </w:rPr>
          <w:id w:val="-379019784"/>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 xml:space="preserve">, data can be easily leaked. </w:t>
      </w:r>
    </w:p>
    <w:p w14:paraId="5BF4960D" w14:textId="54E8F4C2" w:rsidR="009447BB" w:rsidRPr="00C53FD5" w:rsidRDefault="009447BB" w:rsidP="00361E37">
      <w:pPr>
        <w:spacing w:line="360" w:lineRule="auto"/>
        <w:rPr>
          <w:lang w:val="en-US"/>
        </w:rPr>
      </w:pPr>
      <w:r w:rsidRPr="00C53FD5">
        <w:rPr>
          <w:lang w:val="en-US"/>
        </w:rPr>
        <w:t xml:space="preserve">As for Live Room, it will be place where online users gather and wait for incoming connections. Each user will connect to </w:t>
      </w:r>
      <w:r w:rsidR="006758DB" w:rsidRPr="00C53FD5">
        <w:rPr>
          <w:lang w:val="en-US"/>
        </w:rPr>
        <w:t>its</w:t>
      </w:r>
      <w:r w:rsidRPr="00C53FD5">
        <w:rPr>
          <w:lang w:val="en-US"/>
        </w:rPr>
        <w:t xml:space="preserve"> own “Room” that will be </w:t>
      </w:r>
      <w:r w:rsidR="006758DB" w:rsidRPr="00C53FD5">
        <w:rPr>
          <w:lang w:val="en-US"/>
        </w:rPr>
        <w:t>associated</w:t>
      </w:r>
      <w:r w:rsidRPr="00C53FD5">
        <w:rPr>
          <w:lang w:val="en-US"/>
        </w:rPr>
        <w:t xml:space="preserve"> with user id. Whenever anybody wants to connect with user, they will connect in this room and ask for connection. </w:t>
      </w:r>
    </w:p>
    <w:p w14:paraId="32B28E5D" w14:textId="228CBD8B" w:rsidR="009447BB" w:rsidRPr="00C53FD5" w:rsidRDefault="009447BB" w:rsidP="00361E37">
      <w:pPr>
        <w:spacing w:line="360" w:lineRule="auto"/>
        <w:rPr>
          <w:lang w:val="en-US"/>
        </w:rPr>
      </w:pPr>
      <w:r w:rsidRPr="00C53FD5">
        <w:rPr>
          <w:lang w:val="en-US"/>
        </w:rPr>
        <w:t xml:space="preserve">After asking, user will decide whereas they want to connect or not. Some applications might choose to block connections from unknown users, while some might allow. Connection blocking will be decision for application. </w:t>
      </w:r>
    </w:p>
    <w:p w14:paraId="0C50340C" w14:textId="75DD2F4D" w:rsidR="006758DB" w:rsidRPr="00C53FD5" w:rsidRDefault="006758DB" w:rsidP="00361E37">
      <w:pPr>
        <w:spacing w:line="360" w:lineRule="auto"/>
        <w:rPr>
          <w:lang w:val="en-US"/>
        </w:rPr>
      </w:pPr>
      <w:r w:rsidRPr="00C53FD5">
        <w:rPr>
          <w:lang w:val="en-US"/>
        </w:rPr>
        <w:t xml:space="preserve">After users are connected, they can send data, verify delivery and close connections.  </w:t>
      </w:r>
    </w:p>
    <w:p w14:paraId="416C8E31" w14:textId="7AD636F7" w:rsidR="00D131AB" w:rsidRPr="00C53FD5" w:rsidRDefault="00D131AB" w:rsidP="00361E37">
      <w:pPr>
        <w:spacing w:line="360" w:lineRule="auto"/>
        <w:rPr>
          <w:lang w:val="en-US"/>
        </w:rPr>
      </w:pPr>
    </w:p>
    <w:p w14:paraId="07078996" w14:textId="638E8529" w:rsidR="00D131AB" w:rsidRPr="00C53FD5" w:rsidRDefault="00D131AB" w:rsidP="00361E37">
      <w:pPr>
        <w:pStyle w:val="Heading2"/>
        <w:numPr>
          <w:ilvl w:val="1"/>
          <w:numId w:val="5"/>
        </w:numPr>
        <w:spacing w:line="360" w:lineRule="auto"/>
        <w:rPr>
          <w:lang w:val="en-US"/>
        </w:rPr>
      </w:pPr>
      <w:r w:rsidRPr="00C53FD5">
        <w:rPr>
          <w:lang w:val="en-US"/>
        </w:rPr>
        <w:lastRenderedPageBreak/>
        <w:t>Client</w:t>
      </w:r>
    </w:p>
    <w:p w14:paraId="6D97666F" w14:textId="27000DC5" w:rsidR="00D131AB" w:rsidRPr="00C53FD5" w:rsidRDefault="00D131AB" w:rsidP="00361E37">
      <w:pPr>
        <w:spacing w:line="360" w:lineRule="auto"/>
        <w:rPr>
          <w:lang w:val="en-US"/>
        </w:rPr>
      </w:pPr>
      <w:r w:rsidRPr="00C53FD5">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14:paraId="7A46425C" w14:textId="77777777" w:rsidR="00D131AB" w:rsidRPr="00C53FD5" w:rsidRDefault="00D131AB" w:rsidP="00361E37">
      <w:pPr>
        <w:spacing w:line="360" w:lineRule="auto"/>
        <w:rPr>
          <w:lang w:val="en-US"/>
        </w:rPr>
      </w:pPr>
      <w:r w:rsidRPr="00C53FD5">
        <w:rPr>
          <w:lang w:val="en-US"/>
        </w:rPr>
        <w:t xml:space="preserve">Client Library should not expose inner implementation to the user, but provide an abstraction to save, query public and local data. </w:t>
      </w:r>
    </w:p>
    <w:p w14:paraId="5DFAE8BE" w14:textId="1A345CC6" w:rsidR="00BC6B7F" w:rsidRPr="00C53FD5" w:rsidRDefault="00BC6B7F" w:rsidP="00361E37">
      <w:pPr>
        <w:pStyle w:val="Heading3"/>
        <w:spacing w:line="360" w:lineRule="auto"/>
        <w:rPr>
          <w:lang w:val="en-US"/>
        </w:rPr>
      </w:pPr>
      <w:r w:rsidRPr="00C53FD5">
        <w:rPr>
          <w:lang w:val="en-US"/>
        </w:rPr>
        <w:t>Configurations</w:t>
      </w:r>
    </w:p>
    <w:p w14:paraId="26B8A209" w14:textId="77777777" w:rsidR="00BC6B7F" w:rsidRPr="00C53FD5" w:rsidRDefault="00BC6B7F" w:rsidP="00361E37">
      <w:pPr>
        <w:spacing w:line="360" w:lineRule="auto"/>
        <w:rPr>
          <w:lang w:val="en-US"/>
        </w:rPr>
      </w:pPr>
      <w:r w:rsidRPr="00C53FD5">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14:paraId="13FFEDFF" w14:textId="304426CB" w:rsidR="00BC6B7F" w:rsidRPr="00C53FD5" w:rsidRDefault="00BC6B7F" w:rsidP="00361E37">
      <w:pPr>
        <w:spacing w:line="360" w:lineRule="auto"/>
        <w:rPr>
          <w:lang w:val="en-US"/>
        </w:rPr>
      </w:pPr>
      <w:r w:rsidRPr="00C53FD5">
        <w:rPr>
          <w:lang w:val="en-US"/>
        </w:rPr>
        <w:t xml:space="preserve">For the initial version of client library following parameters can be configured: </w:t>
      </w:r>
    </w:p>
    <w:p w14:paraId="419108DF" w14:textId="23272353" w:rsidR="00BC6B7F" w:rsidRPr="00C53FD5" w:rsidRDefault="00BC6B7F" w:rsidP="00361E37">
      <w:pPr>
        <w:pStyle w:val="ListParagraph"/>
        <w:numPr>
          <w:ilvl w:val="0"/>
          <w:numId w:val="8"/>
        </w:numPr>
        <w:spacing w:line="360" w:lineRule="auto"/>
        <w:rPr>
          <w:lang w:val="en-US"/>
        </w:rPr>
      </w:pPr>
      <w:r w:rsidRPr="00C53FD5">
        <w:rPr>
          <w:lang w:val="en-US"/>
        </w:rPr>
        <w:t>“Live Rooms” URL</w:t>
      </w:r>
    </w:p>
    <w:p w14:paraId="2F82E917" w14:textId="24A82BD1" w:rsidR="00BC6B7F" w:rsidRPr="00C53FD5" w:rsidRDefault="00BC6B7F" w:rsidP="00361E37">
      <w:pPr>
        <w:pStyle w:val="ListParagraph"/>
        <w:numPr>
          <w:ilvl w:val="0"/>
          <w:numId w:val="8"/>
        </w:numPr>
        <w:spacing w:line="360" w:lineRule="auto"/>
        <w:rPr>
          <w:lang w:val="en-US"/>
        </w:rPr>
      </w:pPr>
      <w:r w:rsidRPr="00C53FD5">
        <w:rPr>
          <w:lang w:val="en-US"/>
        </w:rPr>
        <w:t>“Message Box” URL</w:t>
      </w:r>
    </w:p>
    <w:p w14:paraId="62A5AF1D" w14:textId="6A7C46EB" w:rsidR="00BC6B7F" w:rsidRPr="00C53FD5" w:rsidRDefault="00BC6B7F" w:rsidP="00361E37">
      <w:pPr>
        <w:pStyle w:val="ListParagraph"/>
        <w:numPr>
          <w:ilvl w:val="0"/>
          <w:numId w:val="8"/>
        </w:numPr>
        <w:spacing w:line="360" w:lineRule="auto"/>
        <w:rPr>
          <w:lang w:val="en-US"/>
        </w:rPr>
      </w:pPr>
      <w:r w:rsidRPr="00C53FD5">
        <w:rPr>
          <w:lang w:val="en-US"/>
        </w:rPr>
        <w:t>“Message Box” synchronisation interval</w:t>
      </w:r>
    </w:p>
    <w:p w14:paraId="3CB9A13A" w14:textId="2C109D47" w:rsidR="00BC6B7F" w:rsidRPr="00C53FD5" w:rsidRDefault="00BC6B7F" w:rsidP="00361E37">
      <w:pPr>
        <w:pStyle w:val="ListParagraph"/>
        <w:numPr>
          <w:ilvl w:val="0"/>
          <w:numId w:val="8"/>
        </w:numPr>
        <w:spacing w:line="360" w:lineRule="auto"/>
        <w:rPr>
          <w:lang w:val="en-US"/>
        </w:rPr>
      </w:pPr>
      <w:r w:rsidRPr="00C53FD5">
        <w:rPr>
          <w:lang w:val="en-US"/>
        </w:rPr>
        <w:t>Local Database Name</w:t>
      </w:r>
    </w:p>
    <w:p w14:paraId="481D01A1" w14:textId="4CF51B5B" w:rsidR="00D131AB" w:rsidRPr="00C53FD5" w:rsidRDefault="00BC6B7F" w:rsidP="00361E37">
      <w:pPr>
        <w:pStyle w:val="ListParagraph"/>
        <w:numPr>
          <w:ilvl w:val="0"/>
          <w:numId w:val="8"/>
        </w:numPr>
        <w:spacing w:line="360" w:lineRule="auto"/>
        <w:rPr>
          <w:lang w:val="en-US"/>
        </w:rPr>
      </w:pPr>
      <w:r w:rsidRPr="00C53FD5">
        <w:rPr>
          <w:lang w:val="en-US"/>
        </w:rPr>
        <w:t xml:space="preserve">“Live Rooms” WebRTC configuration that contains: </w:t>
      </w:r>
      <w:r w:rsidR="005869F6" w:rsidRPr="00C53FD5">
        <w:rPr>
          <w:lang w:val="en-US"/>
        </w:rPr>
        <w:t>STUN</w:t>
      </w:r>
      <w:sdt>
        <w:sdtPr>
          <w:rPr>
            <w:lang w:val="en-US"/>
          </w:rPr>
          <w:id w:val="621576632"/>
          <w:citation/>
        </w:sdtPr>
        <w:sdtContent>
          <w:r w:rsidRPr="00C53FD5">
            <w:rPr>
              <w:lang w:val="en-US"/>
            </w:rPr>
            <w:fldChar w:fldCharType="begin"/>
          </w:r>
          <w:r w:rsidRPr="00C53FD5">
            <w:rPr>
              <w:lang w:val="en-US"/>
            </w:rPr>
            <w:instrText xml:space="preserve"> CITATION Har \l 1033 </w:instrText>
          </w:r>
          <w:r w:rsidRPr="00C53FD5">
            <w:rPr>
              <w:lang w:val="en-US"/>
            </w:rPr>
            <w:fldChar w:fldCharType="separate"/>
          </w:r>
          <w:r w:rsidRPr="00C53FD5">
            <w:rPr>
              <w:noProof/>
              <w:lang w:val="en-US"/>
            </w:rPr>
            <w:t xml:space="preserve"> [9]</w:t>
          </w:r>
          <w:r w:rsidRPr="00C53FD5">
            <w:rPr>
              <w:lang w:val="en-US"/>
            </w:rPr>
            <w:fldChar w:fldCharType="end"/>
          </w:r>
        </w:sdtContent>
      </w:sdt>
      <w:r w:rsidRPr="00C53FD5">
        <w:rPr>
          <w:lang w:val="en-US"/>
        </w:rPr>
        <w:t xml:space="preserve"> server URLs. </w:t>
      </w:r>
    </w:p>
    <w:p w14:paraId="54332FAD" w14:textId="77777777" w:rsidR="00BC6B7F" w:rsidRPr="00C53FD5" w:rsidRDefault="00BC6B7F" w:rsidP="00361E37">
      <w:pPr>
        <w:spacing w:line="360" w:lineRule="auto"/>
        <w:rPr>
          <w:lang w:val="en-US"/>
        </w:rPr>
      </w:pPr>
      <w:r w:rsidRPr="00C53FD5">
        <w:rPr>
          <w:lang w:val="en-US"/>
        </w:rPr>
        <w:t xml:space="preserve">All the parameters can be left as optional, because everything can be left as default. </w:t>
      </w:r>
    </w:p>
    <w:p w14:paraId="04A0A885" w14:textId="023D8632" w:rsidR="00BC6B7F" w:rsidRPr="00C53FD5" w:rsidRDefault="00BC6B7F" w:rsidP="00361E37">
      <w:pPr>
        <w:spacing w:line="360" w:lineRule="auto"/>
        <w:rPr>
          <w:lang w:val="en-US"/>
        </w:rPr>
      </w:pPr>
      <w:r w:rsidRPr="00C53FD5">
        <w:rPr>
          <w:lang w:val="en-US"/>
        </w:rPr>
        <w:t xml:space="preserve">In case of “Live Rooms” and “Message Box” URLs, default public service URLs will be used. </w:t>
      </w:r>
      <w:r w:rsidR="00E359CC" w:rsidRPr="00C53FD5">
        <w:rPr>
          <w:lang w:val="en-US"/>
        </w:rPr>
        <w:t xml:space="preserve">The services will be maintained by me on Heroku Cloud Application platform </w:t>
      </w:r>
      <w:sdt>
        <w:sdtPr>
          <w:rPr>
            <w:lang w:val="en-US"/>
          </w:rPr>
          <w:id w:val="1862314830"/>
          <w:citation/>
        </w:sdtPr>
        <w:sdtContent>
          <w:r w:rsidR="00E359CC" w:rsidRPr="00C53FD5">
            <w:rPr>
              <w:lang w:val="en-US"/>
            </w:rPr>
            <w:fldChar w:fldCharType="begin"/>
          </w:r>
          <w:r w:rsidR="00E359CC" w:rsidRPr="00C53FD5">
            <w:rPr>
              <w:lang w:val="en-US"/>
            </w:rPr>
            <w:instrText xml:space="preserve"> CITATION Her \l 1033 </w:instrText>
          </w:r>
          <w:r w:rsidR="00E359CC" w:rsidRPr="00C53FD5">
            <w:rPr>
              <w:lang w:val="en-US"/>
            </w:rPr>
            <w:fldChar w:fldCharType="separate"/>
          </w:r>
          <w:r w:rsidR="00E359CC" w:rsidRPr="00C53FD5">
            <w:rPr>
              <w:noProof/>
              <w:lang w:val="en-US"/>
            </w:rPr>
            <w:t>[12]</w:t>
          </w:r>
          <w:r w:rsidR="00E359CC" w:rsidRPr="00C53FD5">
            <w:rPr>
              <w:lang w:val="en-US"/>
            </w:rPr>
            <w:fldChar w:fldCharType="end"/>
          </w:r>
        </w:sdtContent>
      </w:sdt>
      <w:r w:rsidR="00E359CC" w:rsidRPr="00C53FD5">
        <w:rPr>
          <w:lang w:val="en-US"/>
        </w:rPr>
        <w:t xml:space="preserve">, thus they will have strict limitations on memory and performance. </w:t>
      </w:r>
    </w:p>
    <w:p w14:paraId="023E8665" w14:textId="733EE853" w:rsidR="00E359CC" w:rsidRPr="00C53FD5" w:rsidRDefault="00E359CC" w:rsidP="00361E37">
      <w:pPr>
        <w:spacing w:line="360" w:lineRule="auto"/>
        <w:rPr>
          <w:lang w:val="en-US"/>
        </w:rPr>
      </w:pPr>
      <w:r w:rsidRPr="00C53FD5">
        <w:rPr>
          <w:lang w:val="en-US"/>
        </w:rPr>
        <w:t xml:space="preserve">Local Database name will be generated with default name, that will be generated based on user Id. </w:t>
      </w:r>
      <w:r w:rsidR="005869F6" w:rsidRPr="00C53FD5">
        <w:rPr>
          <w:lang w:val="en-US"/>
        </w:rPr>
        <w:t xml:space="preserve">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14:paraId="3C34B461" w14:textId="59179159" w:rsidR="005869F6" w:rsidRPr="00C53FD5" w:rsidRDefault="005869F6" w:rsidP="00361E37">
      <w:pPr>
        <w:spacing w:line="360" w:lineRule="auto"/>
        <w:rPr>
          <w:lang w:val="en-US"/>
        </w:rPr>
      </w:pPr>
      <w:r w:rsidRPr="00C53FD5">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14:paraId="7C65FE97" w14:textId="72275EEE" w:rsidR="00E359CC" w:rsidRPr="00C53FD5" w:rsidRDefault="00E359CC" w:rsidP="00361E37">
      <w:pPr>
        <w:spacing w:line="360" w:lineRule="auto"/>
        <w:rPr>
          <w:lang w:val="en-US"/>
        </w:rPr>
      </w:pPr>
    </w:p>
    <w:p w14:paraId="6B71B2D7" w14:textId="2B9A5E33" w:rsidR="005869F6" w:rsidRPr="00C53FD5" w:rsidRDefault="005869F6" w:rsidP="00361E37">
      <w:pPr>
        <w:pStyle w:val="Heading3"/>
        <w:spacing w:line="360" w:lineRule="auto"/>
        <w:rPr>
          <w:lang w:val="en-US"/>
        </w:rPr>
      </w:pPr>
      <w:r w:rsidRPr="00C53FD5">
        <w:rPr>
          <w:lang w:val="en-US"/>
        </w:rPr>
        <w:t>API/Usage</w:t>
      </w:r>
    </w:p>
    <w:p w14:paraId="5404FC51" w14:textId="0FFCFB14" w:rsidR="005869F6" w:rsidRPr="00C53FD5" w:rsidRDefault="005869F6" w:rsidP="00361E37">
      <w:pPr>
        <w:spacing w:line="360" w:lineRule="auto"/>
        <w:rPr>
          <w:lang w:val="en-US"/>
        </w:rPr>
      </w:pPr>
      <w:r w:rsidRPr="00C53FD5">
        <w:rPr>
          <w:lang w:val="en-US"/>
        </w:rPr>
        <w:t xml:space="preserve">This section describes Client Library API and explains it’s behaviour. </w:t>
      </w:r>
    </w:p>
    <w:p w14:paraId="7738F97E" w14:textId="297F2C81" w:rsidR="005869F6" w:rsidRPr="00C53FD5" w:rsidRDefault="005869F6" w:rsidP="00361E37">
      <w:pPr>
        <w:spacing w:line="360" w:lineRule="auto"/>
        <w:rPr>
          <w:lang w:val="en-US"/>
        </w:rPr>
      </w:pPr>
      <w:r w:rsidRPr="00C53FD5">
        <w:rPr>
          <w:lang w:val="en-US"/>
        </w:rPr>
        <w:t xml:space="preserve">In order to start using library in web application, user has to import library script file using JavaScript Script tag. </w:t>
      </w:r>
    </w:p>
    <w:p w14:paraId="0EDB1B0C" w14:textId="4AA6BC2F" w:rsidR="005869F6" w:rsidRPr="00C53FD5" w:rsidRDefault="005869F6" w:rsidP="00361E37">
      <w:pPr>
        <w:spacing w:line="360" w:lineRule="auto"/>
        <w:rPr>
          <w:lang w:val="en-US"/>
        </w:rPr>
      </w:pPr>
      <w:r w:rsidRPr="00C53FD5">
        <w:rPr>
          <w:lang w:val="en-US"/>
        </w:rPr>
        <w:t>User will be able to use those methods:</w:t>
      </w:r>
    </w:p>
    <w:p w14:paraId="798E24D9" w14:textId="4E8F32DE" w:rsidR="005869F6" w:rsidRPr="00C53FD5" w:rsidRDefault="00C23C9F" w:rsidP="00361E37">
      <w:pPr>
        <w:pStyle w:val="ListParagraph"/>
        <w:numPr>
          <w:ilvl w:val="0"/>
          <w:numId w:val="8"/>
        </w:numPr>
        <w:spacing w:line="360" w:lineRule="auto"/>
        <w:rPr>
          <w:lang w:val="en-US"/>
        </w:rPr>
      </w:pPr>
      <w:r w:rsidRPr="00C53FD5">
        <w:rPr>
          <w:lang w:val="en-US"/>
        </w:rPr>
        <w:t>sync()</w:t>
      </w:r>
    </w:p>
    <w:p w14:paraId="184D228A" w14:textId="3347222C" w:rsidR="00C23C9F" w:rsidRPr="00C53FD5" w:rsidRDefault="00C23C9F" w:rsidP="00361E37">
      <w:pPr>
        <w:pStyle w:val="ListParagraph"/>
        <w:numPr>
          <w:ilvl w:val="0"/>
          <w:numId w:val="8"/>
        </w:numPr>
        <w:spacing w:line="360" w:lineRule="auto"/>
        <w:rPr>
          <w:lang w:val="en-US"/>
        </w:rPr>
      </w:pPr>
      <w:r w:rsidRPr="00C53FD5">
        <w:rPr>
          <w:lang w:val="en-US"/>
        </w:rPr>
        <w:t>getPublicDataByKey()</w:t>
      </w:r>
    </w:p>
    <w:p w14:paraId="603EE56E" w14:textId="3E3DE3C7" w:rsidR="00C23C9F" w:rsidRPr="00C53FD5" w:rsidRDefault="00C23C9F" w:rsidP="00361E37">
      <w:pPr>
        <w:pStyle w:val="ListParagraph"/>
        <w:numPr>
          <w:ilvl w:val="0"/>
          <w:numId w:val="8"/>
        </w:numPr>
        <w:spacing w:line="360" w:lineRule="auto"/>
        <w:rPr>
          <w:lang w:val="en-US"/>
        </w:rPr>
      </w:pPr>
      <w:r w:rsidRPr="00C53FD5">
        <w:rPr>
          <w:lang w:val="en-US"/>
        </w:rPr>
        <w:t>getByKey(key, callback)</w:t>
      </w:r>
    </w:p>
    <w:p w14:paraId="6758266D" w14:textId="64BD9F2B" w:rsidR="00C23C9F" w:rsidRPr="00C53FD5" w:rsidRDefault="00C23C9F" w:rsidP="00361E37">
      <w:pPr>
        <w:pStyle w:val="ListParagraph"/>
        <w:numPr>
          <w:ilvl w:val="0"/>
          <w:numId w:val="8"/>
        </w:numPr>
        <w:spacing w:line="360" w:lineRule="auto"/>
        <w:rPr>
          <w:lang w:val="en-US"/>
        </w:rPr>
      </w:pPr>
      <w:r w:rsidRPr="00C53FD5">
        <w:rPr>
          <w:lang w:val="en-US"/>
        </w:rPr>
        <w:t>getByAuthor(key, callback)</w:t>
      </w:r>
    </w:p>
    <w:p w14:paraId="599012F5" w14:textId="16EF37BC" w:rsidR="00C23C9F" w:rsidRPr="00C53FD5" w:rsidRDefault="00C23C9F" w:rsidP="00361E37">
      <w:pPr>
        <w:pStyle w:val="ListParagraph"/>
        <w:numPr>
          <w:ilvl w:val="0"/>
          <w:numId w:val="8"/>
        </w:numPr>
        <w:spacing w:line="360" w:lineRule="auto"/>
        <w:rPr>
          <w:lang w:val="en-US"/>
        </w:rPr>
      </w:pPr>
      <w:r w:rsidRPr="00C53FD5">
        <w:rPr>
          <w:lang w:val="en-US"/>
        </w:rPr>
        <w:t>saveData(data, sharedWith, callback)</w:t>
      </w:r>
    </w:p>
    <w:p w14:paraId="7239ED94" w14:textId="0CF70842" w:rsidR="00C23C9F" w:rsidRPr="00C53FD5" w:rsidRDefault="00C23C9F" w:rsidP="00361E37">
      <w:pPr>
        <w:pStyle w:val="ListParagraph"/>
        <w:numPr>
          <w:ilvl w:val="0"/>
          <w:numId w:val="8"/>
        </w:numPr>
        <w:spacing w:line="360" w:lineRule="auto"/>
        <w:rPr>
          <w:lang w:val="en-US"/>
        </w:rPr>
      </w:pPr>
      <w:r w:rsidRPr="00C53FD5">
        <w:rPr>
          <w:lang w:val="en-US"/>
        </w:rPr>
        <w:t>listenDataChanges(callback)</w:t>
      </w:r>
    </w:p>
    <w:p w14:paraId="71B2325F" w14:textId="77777777" w:rsidR="00C23C9F" w:rsidRPr="00C53FD5" w:rsidRDefault="00C23C9F" w:rsidP="00361E37">
      <w:pPr>
        <w:spacing w:line="360" w:lineRule="auto"/>
        <w:rPr>
          <w:lang w:val="en-US"/>
        </w:rPr>
      </w:pPr>
      <w:r w:rsidRPr="00C53FD5">
        <w:rPr>
          <w:lang w:val="en-US"/>
        </w:rPr>
        <w:t>Sync method provides a way to force synchronisation between “Message Box” and application. This is useful if application needs to get fresh data and cannot wait for scheduled update interval. In Applications, this might be a case when user forces synchronisation by clicking button.</w:t>
      </w:r>
    </w:p>
    <w:p w14:paraId="1DF6993F" w14:textId="77777777" w:rsidR="00C23C9F" w:rsidRPr="00C53FD5" w:rsidRDefault="00C23C9F" w:rsidP="00361E37">
      <w:pPr>
        <w:spacing w:line="360" w:lineRule="auto"/>
        <w:rPr>
          <w:lang w:val="en-US"/>
        </w:rPr>
      </w:pPr>
      <w:r w:rsidRPr="00C53FD5">
        <w:rPr>
          <w:lang w:val="en-US"/>
        </w:rPr>
        <w:t xml:space="preserve">Get public data by key is useful when library user wants to read public data. The library will try to fetch the “Message Box” for any available public data, but also will check local storage in order to provide the data. </w:t>
      </w:r>
    </w:p>
    <w:p w14:paraId="7C047A5B" w14:textId="465FCC38" w:rsidR="00C23C9F" w:rsidRPr="00C53FD5" w:rsidRDefault="00C23C9F" w:rsidP="00361E37">
      <w:pPr>
        <w:spacing w:line="360" w:lineRule="auto"/>
        <w:rPr>
          <w:lang w:val="en-US"/>
        </w:rPr>
      </w:pPr>
      <w:r w:rsidRPr="00C53FD5">
        <w:rPr>
          <w:lang w:val="en-US"/>
        </w:rPr>
        <w:t xml:space="preserve">Get by key will be used to retrieve data with application defined key that is a String Id. Note that Key is not required to be unique, so user will receive list of results in the call back, or null if nothing was found. </w:t>
      </w:r>
    </w:p>
    <w:p w14:paraId="642A4ABF" w14:textId="3091C69F" w:rsidR="00C23C9F" w:rsidRPr="00C53FD5" w:rsidRDefault="00C23C9F" w:rsidP="00361E37">
      <w:pPr>
        <w:spacing w:line="360" w:lineRule="auto"/>
        <w:rPr>
          <w:lang w:val="en-US"/>
        </w:rPr>
      </w:pPr>
      <w:r w:rsidRPr="00C53FD5">
        <w:rPr>
          <w:lang w:val="en-US"/>
        </w:rPr>
        <w:t xml:space="preserve">Get By author works the same way as get by key, but the results are queried by Author Id, that is a public key of the message author. </w:t>
      </w:r>
    </w:p>
    <w:p w14:paraId="117C16BD" w14:textId="77777777" w:rsidR="00B120AB" w:rsidRPr="00C53FD5" w:rsidRDefault="00C23C9F" w:rsidP="00361E37">
      <w:pPr>
        <w:spacing w:line="360" w:lineRule="auto"/>
        <w:rPr>
          <w:lang w:val="en-US"/>
        </w:rPr>
      </w:pPr>
      <w:r w:rsidRPr="00C53FD5">
        <w:rPr>
          <w:lang w:val="en-US"/>
        </w:rPr>
        <w:t xml:space="preserve">Listen Data Changes is a convenience method in order to keep application state in sync with storage. If somebody sends a message via “Live Rooms” or “Message Box” retrieves new messages from the cloud, users will get </w:t>
      </w:r>
      <w:r w:rsidR="00F37D98" w:rsidRPr="00C53FD5">
        <w:rPr>
          <w:lang w:val="en-US"/>
        </w:rPr>
        <w:t xml:space="preserve">new data objects in call back. This should be fine place to query database again and display new results if needed. </w:t>
      </w:r>
    </w:p>
    <w:p w14:paraId="5362AF0A" w14:textId="77777777" w:rsidR="00B120AB" w:rsidRPr="00C53FD5" w:rsidRDefault="00B120AB" w:rsidP="00361E37">
      <w:pPr>
        <w:spacing w:line="360" w:lineRule="auto"/>
        <w:rPr>
          <w:lang w:val="en-US"/>
        </w:rPr>
      </w:pPr>
    </w:p>
    <w:p w14:paraId="43E315EB" w14:textId="3C76DF47" w:rsidR="00C23C9F" w:rsidRPr="00C53FD5" w:rsidRDefault="00B120AB" w:rsidP="00361E37">
      <w:pPr>
        <w:pStyle w:val="Heading3"/>
        <w:spacing w:line="360" w:lineRule="auto"/>
        <w:rPr>
          <w:lang w:val="en-US"/>
        </w:rPr>
      </w:pPr>
      <w:r w:rsidRPr="00C53FD5">
        <w:rPr>
          <w:lang w:val="en-US"/>
        </w:rPr>
        <w:lastRenderedPageBreak/>
        <w:t>Background Sync</w:t>
      </w:r>
      <w:r w:rsidR="00F37D98" w:rsidRPr="00C53FD5">
        <w:rPr>
          <w:lang w:val="en-US"/>
        </w:rPr>
        <w:t xml:space="preserve"> </w:t>
      </w:r>
    </w:p>
    <w:p w14:paraId="37608D85" w14:textId="0FABBF0C" w:rsidR="00B120AB" w:rsidRPr="00C53FD5" w:rsidRDefault="00B120AB" w:rsidP="00361E37">
      <w:pPr>
        <w:spacing w:line="360" w:lineRule="auto"/>
        <w:rPr>
          <w:lang w:val="en-US"/>
        </w:rPr>
      </w:pPr>
      <w:r w:rsidRPr="00C53FD5">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14:paraId="4ACCDD37" w14:textId="558B19A7" w:rsidR="00B120AB" w:rsidRPr="00C53FD5" w:rsidRDefault="00B120AB" w:rsidP="00361E37">
      <w:pPr>
        <w:spacing w:line="360" w:lineRule="auto"/>
        <w:rPr>
          <w:lang w:val="en-US"/>
        </w:rPr>
      </w:pPr>
      <w:r w:rsidRPr="00C53FD5">
        <w:rPr>
          <w:lang w:val="en-US"/>
        </w:rPr>
        <w:t>Chrome extensions have a notion of Background Pages,</w:t>
      </w:r>
      <w:sdt>
        <w:sdtPr>
          <w:rPr>
            <w:lang w:val="en-US"/>
          </w:rPr>
          <w:id w:val="-405540589"/>
          <w:citation/>
        </w:sdtPr>
        <w:sdtContent>
          <w:r w:rsidRPr="00C53FD5">
            <w:rPr>
              <w:lang w:val="en-US"/>
            </w:rPr>
            <w:fldChar w:fldCharType="begin"/>
          </w:r>
          <w:r w:rsidRPr="00C53FD5">
            <w:rPr>
              <w:lang w:val="en-US"/>
            </w:rPr>
            <w:instrText xml:space="preserve"> CITATION Chr \l 1033 </w:instrText>
          </w:r>
          <w:r w:rsidRPr="00C53FD5">
            <w:rPr>
              <w:lang w:val="en-US"/>
            </w:rPr>
            <w:fldChar w:fldCharType="separate"/>
          </w:r>
          <w:r w:rsidRPr="00C53FD5">
            <w:rPr>
              <w:noProof/>
              <w:lang w:val="en-US"/>
            </w:rPr>
            <w:t xml:space="preserve"> [13]</w:t>
          </w:r>
          <w:r w:rsidRPr="00C53FD5">
            <w:rPr>
              <w:lang w:val="en-US"/>
            </w:rPr>
            <w:fldChar w:fldCharType="end"/>
          </w:r>
        </w:sdtContent>
      </w:sdt>
      <w:r w:rsidRPr="00C53FD5">
        <w:rPr>
          <w:lang w:val="en-US"/>
        </w:rPr>
        <w:t xml:space="preserve"> that empower application developers to run scripts while page is not visible or open by users. </w:t>
      </w:r>
    </w:p>
    <w:p w14:paraId="5464064A" w14:textId="34807F7D" w:rsidR="00B120AB" w:rsidRPr="00C53FD5" w:rsidRDefault="00B120AB" w:rsidP="00361E37">
      <w:pPr>
        <w:spacing w:line="360" w:lineRule="auto"/>
        <w:rPr>
          <w:lang w:val="en-US"/>
        </w:rPr>
      </w:pPr>
      <w:r w:rsidRPr="00C53FD5">
        <w:rPr>
          <w:lang w:val="en-US"/>
        </w:rPr>
        <w:t xml:space="preserve">The library should use Background Pages in order to get “Live Rooms” connections and share/receive data, but also to fetch new messages from the “Message Box” when scheduled time arrives. </w:t>
      </w:r>
    </w:p>
    <w:p w14:paraId="386824C1" w14:textId="1DAF7DA5" w:rsidR="00B120AB" w:rsidRPr="00C53FD5" w:rsidRDefault="00B120AB" w:rsidP="00361E37">
      <w:pPr>
        <w:spacing w:line="360" w:lineRule="auto"/>
        <w:rPr>
          <w:lang w:val="en-US"/>
        </w:rPr>
      </w:pPr>
      <w:r w:rsidRPr="00C53FD5">
        <w:rPr>
          <w:lang w:val="en-US"/>
        </w:rPr>
        <w:t xml:space="preserve">In case of regular web applications, no background synchronisation will happen, but only while application is opened in browser tab. </w:t>
      </w:r>
    </w:p>
    <w:p w14:paraId="1C981B75" w14:textId="4DE97BA1" w:rsidR="0036248B" w:rsidRPr="00C53FD5" w:rsidRDefault="0080029C" w:rsidP="00361E37">
      <w:pPr>
        <w:pStyle w:val="Heading1"/>
        <w:spacing w:line="360" w:lineRule="auto"/>
        <w:rPr>
          <w:lang w:val="en-US"/>
        </w:rPr>
      </w:pPr>
      <w:r w:rsidRPr="00C53FD5">
        <w:rPr>
          <w:lang w:val="en-US"/>
        </w:rPr>
        <w:lastRenderedPageBreak/>
        <w:t>Implementations</w:t>
      </w:r>
    </w:p>
    <w:p w14:paraId="1BF3C62F" w14:textId="77777777" w:rsidR="00DE6121" w:rsidRPr="00C53FD5" w:rsidRDefault="0080029C" w:rsidP="00361E37">
      <w:pPr>
        <w:spacing w:line="360" w:lineRule="auto"/>
        <w:rPr>
          <w:lang w:val="en-US"/>
        </w:rPr>
      </w:pPr>
      <w:r w:rsidRPr="00C53FD5">
        <w:rPr>
          <w:lang w:val="en-US"/>
        </w:rPr>
        <w:t>This section will describe actual technical implementation of each project.</w:t>
      </w:r>
    </w:p>
    <w:p w14:paraId="29A652C4" w14:textId="77777777" w:rsidR="00DE6121" w:rsidRPr="00C53FD5" w:rsidRDefault="00DE6121" w:rsidP="00361E37">
      <w:pPr>
        <w:spacing w:line="360" w:lineRule="auto"/>
        <w:rPr>
          <w:lang w:val="en-US"/>
        </w:rPr>
      </w:pPr>
      <w:r w:rsidRPr="00C53FD5">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14:paraId="68FBBA2D" w14:textId="77777777" w:rsidR="00DE6121" w:rsidRPr="00C53FD5" w:rsidRDefault="00DE6121" w:rsidP="00361E37">
      <w:pPr>
        <w:spacing w:line="360" w:lineRule="auto"/>
        <w:rPr>
          <w:lang w:val="en-US"/>
        </w:rPr>
      </w:pPr>
    </w:p>
    <w:p w14:paraId="61B6AC66" w14:textId="00EB0242" w:rsidR="00D131AB" w:rsidRPr="00C53FD5" w:rsidRDefault="00DE6121" w:rsidP="00361E37">
      <w:pPr>
        <w:pStyle w:val="Heading2"/>
        <w:numPr>
          <w:ilvl w:val="1"/>
          <w:numId w:val="4"/>
        </w:numPr>
        <w:spacing w:line="360" w:lineRule="auto"/>
        <w:rPr>
          <w:lang w:val="en-US"/>
        </w:rPr>
      </w:pPr>
      <w:r w:rsidRPr="00C53FD5">
        <w:rPr>
          <w:lang w:val="en-US"/>
        </w:rPr>
        <w:t>Live Rooms</w:t>
      </w:r>
      <w:r w:rsidR="0080029C" w:rsidRPr="00C53FD5">
        <w:rPr>
          <w:lang w:val="en-US"/>
        </w:rPr>
        <w:t xml:space="preserve"> </w:t>
      </w:r>
    </w:p>
    <w:p w14:paraId="52C25ECA" w14:textId="03B5F7A0" w:rsidR="00DE6121" w:rsidRPr="00C53FD5" w:rsidRDefault="00DE6121" w:rsidP="00361E37">
      <w:pPr>
        <w:spacing w:line="360" w:lineRule="auto"/>
        <w:rPr>
          <w:lang w:val="en-US"/>
        </w:rPr>
      </w:pPr>
      <w:r w:rsidRPr="00C53FD5">
        <w:rPr>
          <w:lang w:val="en-US"/>
        </w:rPr>
        <w:t>Live Rooms is built with “Socket.io” library. It was chosen because it is widely used and designed to work with web applications, therefore it has 2 separate parts. Web Client and Server Client. Here we discuss “Live Rooms”</w:t>
      </w:r>
      <w:r w:rsidR="00811D12" w:rsidRPr="00C53FD5">
        <w:rPr>
          <w:lang w:val="en-US"/>
        </w:rPr>
        <w:t xml:space="preserve"> server part only. </w:t>
      </w:r>
    </w:p>
    <w:p w14:paraId="76E97170" w14:textId="768F8E9B" w:rsidR="00F40FDB" w:rsidRPr="00C53FD5" w:rsidRDefault="00F40FDB" w:rsidP="00361E37">
      <w:pPr>
        <w:spacing w:line="360" w:lineRule="auto"/>
        <w:rPr>
          <w:lang w:val="en-US"/>
        </w:rPr>
      </w:pPr>
      <w:r w:rsidRPr="00C53FD5">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C53FD5">
            <w:rPr>
              <w:lang w:val="en-US"/>
            </w:rPr>
            <w:fldChar w:fldCharType="begin"/>
          </w:r>
          <w:r w:rsidRPr="00C53FD5">
            <w:rPr>
              <w:lang w:val="en-US"/>
            </w:rPr>
            <w:instrText xml:space="preserve"> CITATION Mos \l 1033 </w:instrText>
          </w:r>
          <w:r w:rsidRPr="00C53FD5">
            <w:rPr>
              <w:lang w:val="en-US"/>
            </w:rPr>
            <w:fldChar w:fldCharType="separate"/>
          </w:r>
          <w:r w:rsidRPr="00C53FD5">
            <w:rPr>
              <w:noProof/>
              <w:lang w:val="en-US"/>
            </w:rPr>
            <w:t>[14]</w:t>
          </w:r>
          <w:r w:rsidRPr="00C53FD5">
            <w:rPr>
              <w:lang w:val="en-US"/>
            </w:rPr>
            <w:fldChar w:fldCharType="end"/>
          </w:r>
        </w:sdtContent>
      </w:sdt>
      <w:r w:rsidRPr="00C53FD5">
        <w:rPr>
          <w:lang w:val="en-US"/>
        </w:rPr>
        <w:t xml:space="preserve">. </w:t>
      </w:r>
    </w:p>
    <w:p w14:paraId="2C3B0EE4" w14:textId="77777777" w:rsidR="00F40FDB" w:rsidRPr="00C53FD5" w:rsidRDefault="00F40FDB" w:rsidP="00361E37">
      <w:pPr>
        <w:spacing w:line="360" w:lineRule="auto"/>
        <w:rPr>
          <w:lang w:val="en-US"/>
        </w:rPr>
      </w:pPr>
      <w:r w:rsidRPr="00C53FD5">
        <w:rPr>
          <w:lang w:val="en-US"/>
        </w:rPr>
        <w:t xml:space="preserve">I chose socket library instead of other popular choices like REST for this particular problem, because there are bidirectional events that can be transferred, between server and client. We have a scenario where client is waiting for a server event, that might happen while client is connected. Particular case is when user is waiting for peers to connect. </w:t>
      </w:r>
    </w:p>
    <w:p w14:paraId="53D47151" w14:textId="2026BB0D" w:rsidR="00F40FDB" w:rsidRPr="00C53FD5" w:rsidRDefault="00F40FDB" w:rsidP="00361E37">
      <w:pPr>
        <w:spacing w:line="360" w:lineRule="auto"/>
        <w:rPr>
          <w:lang w:val="en-US"/>
        </w:rPr>
      </w:pPr>
      <w:r w:rsidRPr="00C53FD5">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consequent signalling messages through the server, because of that managing several signalling messages with pooling approach </w:t>
      </w:r>
      <w:sdt>
        <w:sdtPr>
          <w:rPr>
            <w:lang w:val="en-US"/>
          </w:rPr>
          <w:id w:val="-260073887"/>
          <w:citation/>
        </w:sdtPr>
        <w:sdtContent>
          <w:r w:rsidRPr="00C53FD5">
            <w:rPr>
              <w:lang w:val="en-US"/>
            </w:rPr>
            <w:fldChar w:fldCharType="begin"/>
          </w:r>
          <w:r w:rsidRPr="00C53FD5">
            <w:rPr>
              <w:lang w:val="en-US"/>
            </w:rPr>
            <w:instrText xml:space="preserve"> CITATION Pol \l 1033 </w:instrText>
          </w:r>
          <w:r w:rsidRPr="00C53FD5">
            <w:rPr>
              <w:lang w:val="en-US"/>
            </w:rPr>
            <w:fldChar w:fldCharType="separate"/>
          </w:r>
          <w:r w:rsidRPr="00C53FD5">
            <w:rPr>
              <w:noProof/>
              <w:lang w:val="en-US"/>
            </w:rPr>
            <w:t>[15]</w:t>
          </w:r>
          <w:r w:rsidRPr="00C53FD5">
            <w:rPr>
              <w:lang w:val="en-US"/>
            </w:rPr>
            <w:fldChar w:fldCharType="end"/>
          </w:r>
        </w:sdtContent>
      </w:sdt>
      <w:r w:rsidRPr="00C53FD5">
        <w:rPr>
          <w:lang w:val="en-US"/>
        </w:rPr>
        <w:t xml:space="preserve"> would b</w:t>
      </w:r>
      <w:r w:rsidR="003F59F9" w:rsidRPr="00C53FD5">
        <w:rPr>
          <w:lang w:val="en-US"/>
        </w:rPr>
        <w:t xml:space="preserve">e less efficient and harder to maintain. Socket implementation directly solves the problem where many bidirectional messages need to be transferred. </w:t>
      </w:r>
    </w:p>
    <w:p w14:paraId="08E2AB4E" w14:textId="23DAF2D3" w:rsidR="003F59F9" w:rsidRPr="00C53FD5" w:rsidRDefault="003F59F9" w:rsidP="00361E37">
      <w:pPr>
        <w:spacing w:line="360" w:lineRule="auto"/>
        <w:rPr>
          <w:lang w:val="en-US"/>
        </w:rPr>
      </w:pPr>
      <w:r w:rsidRPr="00C53FD5">
        <w:rPr>
          <w:lang w:val="en-US"/>
        </w:rPr>
        <w:t xml:space="preserve">“Socket.io” library has a notion of events that occur. The first event that happens when user connects the server is event named </w:t>
      </w:r>
      <w:r w:rsidRPr="00C53FD5">
        <w:rPr>
          <w:i/>
          <w:lang w:val="en-US"/>
        </w:rPr>
        <w:t>connect</w:t>
      </w:r>
      <w:r w:rsidRPr="00C53FD5">
        <w:rPr>
          <w:lang w:val="en-US"/>
        </w:rPr>
        <w:t>. It means that user has a ready socket that can be used to send a message or receive a message from.</w:t>
      </w:r>
    </w:p>
    <w:p w14:paraId="21A250E3" w14:textId="4F9FAB7E" w:rsidR="003A3E06" w:rsidRPr="00C53FD5" w:rsidRDefault="004E399D" w:rsidP="00361E37">
      <w:pPr>
        <w:pStyle w:val="Heading3"/>
        <w:spacing w:line="360" w:lineRule="auto"/>
        <w:rPr>
          <w:lang w:val="en-US"/>
        </w:rPr>
      </w:pPr>
      <w:r w:rsidRPr="00C53FD5">
        <w:rPr>
          <w:lang w:val="en-US"/>
        </w:rPr>
        <w:t>Message Contract</w:t>
      </w:r>
    </w:p>
    <w:p w14:paraId="34CE29AB" w14:textId="313E7215" w:rsidR="003A3E06" w:rsidRPr="00C53FD5" w:rsidRDefault="003F59F9" w:rsidP="00361E37">
      <w:pPr>
        <w:spacing w:line="360" w:lineRule="auto"/>
        <w:rPr>
          <w:lang w:val="en-US"/>
        </w:rPr>
      </w:pPr>
      <w:r w:rsidRPr="00C53FD5">
        <w:rPr>
          <w:lang w:val="en-US"/>
        </w:rPr>
        <w:t xml:space="preserve">After User is connected with server, we listen to several types of events from user. Every message sent by user </w:t>
      </w:r>
      <w:r w:rsidR="003A3E06" w:rsidRPr="00C53FD5">
        <w:rPr>
          <w:lang w:val="en-US"/>
        </w:rPr>
        <w:t xml:space="preserve">has to be a JavaScript object having those attributes: </w:t>
      </w:r>
    </w:p>
    <w:p w14:paraId="48E41846" w14:textId="628B13F1" w:rsidR="003F59F9" w:rsidRPr="00C53FD5" w:rsidRDefault="003A3E06" w:rsidP="00361E37">
      <w:pPr>
        <w:pStyle w:val="ListParagraph"/>
        <w:numPr>
          <w:ilvl w:val="0"/>
          <w:numId w:val="8"/>
        </w:numPr>
        <w:spacing w:line="360" w:lineRule="auto"/>
        <w:rPr>
          <w:lang w:val="en-US"/>
        </w:rPr>
      </w:pPr>
      <w:r w:rsidRPr="00C53FD5">
        <w:rPr>
          <w:lang w:val="en-US"/>
        </w:rPr>
        <w:lastRenderedPageBreak/>
        <w:t>fromPublicKey</w:t>
      </w:r>
    </w:p>
    <w:p w14:paraId="5749632B" w14:textId="42051735" w:rsidR="003A3E06" w:rsidRPr="00C53FD5" w:rsidRDefault="003A3E06" w:rsidP="00361E37">
      <w:pPr>
        <w:pStyle w:val="ListParagraph"/>
        <w:numPr>
          <w:ilvl w:val="0"/>
          <w:numId w:val="8"/>
        </w:numPr>
        <w:spacing w:line="360" w:lineRule="auto"/>
        <w:rPr>
          <w:lang w:val="en-US"/>
        </w:rPr>
      </w:pPr>
      <w:r w:rsidRPr="00C53FD5">
        <w:rPr>
          <w:lang w:val="en-US"/>
        </w:rPr>
        <w:t>toPublicKey</w:t>
      </w:r>
    </w:p>
    <w:p w14:paraId="585820EC" w14:textId="51D18836" w:rsidR="003A3E06" w:rsidRPr="00C53FD5" w:rsidRDefault="003A3E06" w:rsidP="00361E37">
      <w:pPr>
        <w:pStyle w:val="ListParagraph"/>
        <w:numPr>
          <w:ilvl w:val="0"/>
          <w:numId w:val="8"/>
        </w:numPr>
        <w:spacing w:line="360" w:lineRule="auto"/>
        <w:rPr>
          <w:lang w:val="en-US"/>
        </w:rPr>
      </w:pPr>
      <w:r w:rsidRPr="00C53FD5">
        <w:rPr>
          <w:lang w:val="en-US"/>
        </w:rPr>
        <w:t>data</w:t>
      </w:r>
    </w:p>
    <w:p w14:paraId="6E63528F" w14:textId="536A1744" w:rsidR="003A3E06" w:rsidRPr="00C53FD5" w:rsidRDefault="00F24010" w:rsidP="00361E37">
      <w:pPr>
        <w:spacing w:line="360" w:lineRule="auto"/>
        <w:rPr>
          <w:lang w:val="en-US"/>
        </w:rPr>
      </w:pPr>
      <w:r w:rsidRPr="00C53FD5">
        <w:rPr>
          <w:lang w:val="en-US"/>
        </w:rPr>
        <w:t>“</w:t>
      </w:r>
      <w:r w:rsidR="003A3E06" w:rsidRPr="00C53FD5">
        <w:rPr>
          <w:i/>
          <w:lang w:val="en-US"/>
        </w:rPr>
        <w:t>fromPublicKey</w:t>
      </w:r>
      <w:r w:rsidRPr="00C53FD5">
        <w:rPr>
          <w:lang w:val="en-US"/>
        </w:rPr>
        <w:t>”</w:t>
      </w:r>
      <w:r w:rsidR="003A3E06" w:rsidRPr="00C53FD5">
        <w:rPr>
          <w:lang w:val="en-US"/>
        </w:rPr>
        <w:t xml:space="preserve"> means a public key of a message sender. This is required to be present in all messages to correctly identify sender. </w:t>
      </w:r>
    </w:p>
    <w:p w14:paraId="151FAD6D" w14:textId="5331A1F5" w:rsidR="003A3E06" w:rsidRPr="00C53FD5" w:rsidRDefault="00F24010" w:rsidP="00361E37">
      <w:pPr>
        <w:spacing w:line="360" w:lineRule="auto"/>
        <w:rPr>
          <w:lang w:val="en-US"/>
        </w:rPr>
      </w:pPr>
      <w:r w:rsidRPr="00C53FD5">
        <w:rPr>
          <w:lang w:val="en-US"/>
        </w:rPr>
        <w:t>“</w:t>
      </w:r>
      <w:r w:rsidR="003A3E06" w:rsidRPr="00C53FD5">
        <w:rPr>
          <w:i/>
          <w:lang w:val="en-US"/>
        </w:rPr>
        <w:t>toPublicKey</w:t>
      </w:r>
      <w:r w:rsidRPr="00C53FD5">
        <w:rPr>
          <w:lang w:val="en-US"/>
        </w:rPr>
        <w:t>”</w:t>
      </w:r>
      <w:r w:rsidR="003A3E06" w:rsidRPr="00C53FD5">
        <w:rPr>
          <w:lang w:val="en-US"/>
        </w:rPr>
        <w:t xml:space="preserve"> is only required when message needs to be redirected to the other user.</w:t>
      </w:r>
    </w:p>
    <w:p w14:paraId="1A854121" w14:textId="3B82D60B" w:rsidR="003A3E06" w:rsidRPr="00C53FD5" w:rsidRDefault="003A3E06" w:rsidP="00361E37">
      <w:pPr>
        <w:spacing w:line="360" w:lineRule="auto"/>
        <w:rPr>
          <w:lang w:val="en-US"/>
        </w:rPr>
      </w:pPr>
      <w:r w:rsidRPr="00C53FD5">
        <w:rPr>
          <w:lang w:val="en-US"/>
        </w:rPr>
        <w:t xml:space="preserve">Finally, any other attributes can be added, for example data. Note that server does not care about other attributes, so as far as client can read the data it can be encrypted for security. </w:t>
      </w:r>
    </w:p>
    <w:p w14:paraId="255A3299" w14:textId="0A732EC3" w:rsidR="004E399D" w:rsidRPr="00C53FD5" w:rsidRDefault="004E399D" w:rsidP="00361E37">
      <w:pPr>
        <w:pStyle w:val="Heading3"/>
        <w:spacing w:line="360" w:lineRule="auto"/>
        <w:rPr>
          <w:lang w:val="en-US"/>
        </w:rPr>
      </w:pPr>
      <w:r w:rsidRPr="00C53FD5">
        <w:rPr>
          <w:lang w:val="en-US"/>
        </w:rPr>
        <w:t>Events</w:t>
      </w:r>
    </w:p>
    <w:p w14:paraId="75A628EA" w14:textId="77777777" w:rsidR="004E399D" w:rsidRPr="00C53FD5" w:rsidRDefault="004E399D" w:rsidP="00361E37">
      <w:pPr>
        <w:spacing w:line="360" w:lineRule="auto"/>
        <w:rPr>
          <w:lang w:val="en-US"/>
        </w:rPr>
      </w:pPr>
      <w:r w:rsidRPr="00C53FD5">
        <w:rPr>
          <w:lang w:val="en-US"/>
        </w:rPr>
        <w:t xml:space="preserve">After user is connected, we listen to socket events. </w:t>
      </w:r>
    </w:p>
    <w:p w14:paraId="0401916B" w14:textId="77777777" w:rsidR="009156D0" w:rsidRPr="00C53FD5" w:rsidRDefault="003F59F9" w:rsidP="00361E37">
      <w:pPr>
        <w:spacing w:line="360" w:lineRule="auto"/>
        <w:rPr>
          <w:lang w:val="en-US"/>
        </w:rPr>
      </w:pPr>
      <w:r w:rsidRPr="00C53FD5">
        <w:rPr>
          <w:lang w:val="en-US"/>
        </w:rPr>
        <w:t>First event</w:t>
      </w:r>
      <w:r w:rsidR="004E399D" w:rsidRPr="00C53FD5">
        <w:rPr>
          <w:lang w:val="en-US"/>
        </w:rPr>
        <w:t xml:space="preserve"> to expect after connection</w:t>
      </w:r>
      <w:r w:rsidRPr="00C53FD5">
        <w:rPr>
          <w:lang w:val="en-US"/>
        </w:rPr>
        <w:t xml:space="preserve"> is called “</w:t>
      </w:r>
      <w:r w:rsidRPr="00C53FD5">
        <w:rPr>
          <w:i/>
          <w:lang w:val="en-US"/>
        </w:rPr>
        <w:t>enter_my_room”</w:t>
      </w:r>
      <w:r w:rsidRPr="00C53FD5">
        <w:rPr>
          <w:lang w:val="en-US"/>
        </w:rPr>
        <w:t xml:space="preserve">. This event fires when user is ready to give information about itself i.e. it’s public key. </w:t>
      </w:r>
      <w:r w:rsidR="004E399D" w:rsidRPr="00C53FD5">
        <w:rPr>
          <w:lang w:val="en-US"/>
        </w:rPr>
        <w:t>Server joins user to the room named with user public key. “Room” is a “Socket.io” notation that enables us to label sockets. We need to label sockets in order to check if peer is online and redirect messages from other peers. In this simple way we can have multiple parallel signalling between peers. Imagine if Alice wants to contact Bob and Charlie first she will join room Ali</w:t>
      </w:r>
      <w:r w:rsidR="009156D0" w:rsidRPr="00C53FD5">
        <w:rPr>
          <w:lang w:val="en-US"/>
        </w:rPr>
        <w:t xml:space="preserve">ce and signal rooms Bob and Charlie. If users are waiting in their rooms, server will redirect Alice signalling messages to those users. </w:t>
      </w:r>
    </w:p>
    <w:p w14:paraId="50EC50B1" w14:textId="79DE0553" w:rsidR="003F59F9" w:rsidRPr="00C53FD5" w:rsidRDefault="009156D0" w:rsidP="00361E37">
      <w:pPr>
        <w:spacing w:line="360" w:lineRule="auto"/>
        <w:rPr>
          <w:lang w:val="en-US"/>
        </w:rPr>
      </w:pPr>
      <w:r w:rsidRPr="00C53FD5">
        <w:rPr>
          <w:lang w:val="en-US"/>
        </w:rPr>
        <w:t>If any event fails, server usually send an event “</w:t>
      </w:r>
      <w:r w:rsidRPr="00C53FD5">
        <w:rPr>
          <w:i/>
          <w:lang w:val="en-US"/>
        </w:rPr>
        <w:t>error</w:t>
      </w:r>
      <w:r w:rsidRPr="00C53FD5">
        <w:rPr>
          <w:lang w:val="en-US"/>
        </w:rPr>
        <w:t xml:space="preserve">” to notify client about failed action. Server also sends a failed message, so that client can reset state and try again if needed. </w:t>
      </w:r>
    </w:p>
    <w:p w14:paraId="557F3EE2" w14:textId="6241659E" w:rsidR="009156D0" w:rsidRPr="00C53FD5" w:rsidRDefault="009156D0" w:rsidP="00361E37">
      <w:pPr>
        <w:spacing w:line="360" w:lineRule="auto"/>
        <w:rPr>
          <w:lang w:val="en-US"/>
        </w:rPr>
      </w:pPr>
      <w:r w:rsidRPr="00C53FD5">
        <w:rPr>
          <w:lang w:val="en-US"/>
        </w:rPr>
        <w:t xml:space="preserve">Once user is entered its room, server is ready to notify peer connection requests. User also can initiate peer connections at this stage. </w:t>
      </w:r>
    </w:p>
    <w:p w14:paraId="01E439E4" w14:textId="3E66C6A6" w:rsidR="009156D0" w:rsidRPr="00C53FD5" w:rsidRDefault="009156D0" w:rsidP="00361E37">
      <w:pPr>
        <w:spacing w:line="360" w:lineRule="auto"/>
        <w:rPr>
          <w:lang w:val="en-US"/>
        </w:rPr>
      </w:pPr>
      <w:r w:rsidRPr="00C53FD5">
        <w:rPr>
          <w:lang w:val="en-US"/>
        </w:rPr>
        <w:t>In order to initiate connection request, event “</w:t>
      </w:r>
      <w:r w:rsidRPr="00C53FD5">
        <w:rPr>
          <w:i/>
          <w:lang w:val="en-US"/>
        </w:rPr>
        <w:t>connection_request</w:t>
      </w:r>
      <w:r w:rsidRPr="00C53FD5">
        <w:rPr>
          <w:lang w:val="en-US"/>
        </w:rPr>
        <w:t>” should be sent. Note that this event also requires peer public key, so that peer can get an event called respectively “</w:t>
      </w:r>
      <w:r w:rsidRPr="00C53FD5">
        <w:rPr>
          <w:i/>
          <w:lang w:val="en-US"/>
        </w:rPr>
        <w:t>connection_request</w:t>
      </w:r>
      <w:r w:rsidRPr="00C53FD5">
        <w:rPr>
          <w:lang w:val="en-US"/>
        </w:rPr>
        <w:t xml:space="preserve">”. At this stage peer can either accept or ignore </w:t>
      </w:r>
      <w:r w:rsidR="008B31C8" w:rsidRPr="00C53FD5">
        <w:rPr>
          <w:lang w:val="en-US"/>
        </w:rPr>
        <w:t>“</w:t>
      </w:r>
      <w:r w:rsidR="008B31C8" w:rsidRPr="00C53FD5">
        <w:rPr>
          <w:i/>
          <w:lang w:val="en-US"/>
        </w:rPr>
        <w:t>connection_</w:t>
      </w:r>
      <w:r w:rsidRPr="00C53FD5">
        <w:rPr>
          <w:i/>
          <w:lang w:val="en-US"/>
        </w:rPr>
        <w:t>request</w:t>
      </w:r>
      <w:r w:rsidR="008B31C8" w:rsidRPr="00C53FD5">
        <w:rPr>
          <w:lang w:val="en-US"/>
        </w:rPr>
        <w:t>”</w:t>
      </w:r>
      <w:r w:rsidRPr="00C53FD5">
        <w:rPr>
          <w:lang w:val="en-US"/>
        </w:rPr>
        <w:t xml:space="preserve">. </w:t>
      </w:r>
    </w:p>
    <w:p w14:paraId="48C72A87" w14:textId="35CE750C" w:rsidR="0080029C" w:rsidRPr="00C53FD5" w:rsidRDefault="009156D0" w:rsidP="00361E37">
      <w:pPr>
        <w:spacing w:line="360" w:lineRule="auto"/>
        <w:rPr>
          <w:lang w:val="en-US"/>
        </w:rPr>
      </w:pPr>
      <w:r w:rsidRPr="00C53FD5">
        <w:rPr>
          <w:lang w:val="en-US"/>
        </w:rPr>
        <w:t>By accep</w:t>
      </w:r>
      <w:r w:rsidR="008B31C8" w:rsidRPr="00C53FD5">
        <w:rPr>
          <w:lang w:val="en-US"/>
        </w:rPr>
        <w:t>ting request Client will start sending events named “</w:t>
      </w:r>
      <w:r w:rsidR="008B31C8" w:rsidRPr="00C53FD5">
        <w:rPr>
          <w:i/>
          <w:lang w:val="en-US"/>
        </w:rPr>
        <w:t>signalling_message</w:t>
      </w:r>
      <w:r w:rsidR="008B31C8" w:rsidRPr="00C53FD5">
        <w:rPr>
          <w:lang w:val="en-US"/>
        </w:rPr>
        <w:t xml:space="preserve">”. Signalling messages are redirected from one peer to another. “Live Rooms” server does not check it’s content, so it’s up to a client to decide how connections will be made. In our case (described later) signalling messages lead to establishing WebRTC connections. </w:t>
      </w:r>
    </w:p>
    <w:p w14:paraId="4C6D2CD1" w14:textId="135D3781" w:rsidR="008B31C8" w:rsidRPr="00C53FD5" w:rsidRDefault="008B31C8" w:rsidP="00361E37">
      <w:pPr>
        <w:spacing w:line="360" w:lineRule="auto"/>
        <w:rPr>
          <w:lang w:val="en-US"/>
        </w:rPr>
      </w:pPr>
    </w:p>
    <w:p w14:paraId="7A2700B7" w14:textId="260869A2" w:rsidR="008B31C8" w:rsidRPr="00C53FD5" w:rsidRDefault="008B31C8" w:rsidP="00361E37">
      <w:pPr>
        <w:pStyle w:val="Heading2"/>
        <w:numPr>
          <w:ilvl w:val="1"/>
          <w:numId w:val="4"/>
        </w:numPr>
        <w:spacing w:line="360" w:lineRule="auto"/>
        <w:rPr>
          <w:lang w:val="en-US"/>
        </w:rPr>
      </w:pPr>
      <w:r w:rsidRPr="00C53FD5">
        <w:rPr>
          <w:lang w:val="en-US"/>
        </w:rPr>
        <w:lastRenderedPageBreak/>
        <w:t>Message Box</w:t>
      </w:r>
    </w:p>
    <w:p w14:paraId="2BC93356" w14:textId="381F8CD2" w:rsidR="008B31C8" w:rsidRPr="00C53FD5" w:rsidRDefault="008B31C8" w:rsidP="00361E37">
      <w:pPr>
        <w:spacing w:line="360" w:lineRule="auto"/>
        <w:rPr>
          <w:lang w:val="en-US"/>
        </w:rPr>
      </w:pPr>
      <w:r w:rsidRPr="00C53FD5">
        <w:rPr>
          <w:lang w:val="en-US"/>
        </w:rPr>
        <w:t>In this section we describe implementation details of message box. For ease of implementation I used JavaScript framework called Express.js</w:t>
      </w:r>
      <w:sdt>
        <w:sdtPr>
          <w:rPr>
            <w:lang w:val="en-US"/>
          </w:rPr>
          <w:id w:val="-1462030971"/>
          <w:citation/>
        </w:sdtPr>
        <w:sdtContent>
          <w:r w:rsidRPr="00C53FD5">
            <w:rPr>
              <w:lang w:val="en-US"/>
            </w:rPr>
            <w:fldChar w:fldCharType="begin"/>
          </w:r>
          <w:r w:rsidRPr="00C53FD5">
            <w:rPr>
              <w:lang w:val="en-US"/>
            </w:rPr>
            <w:instrText xml:space="preserve"> CITATION Exp \l 1033 </w:instrText>
          </w:r>
          <w:r w:rsidRPr="00C53FD5">
            <w:rPr>
              <w:lang w:val="en-US"/>
            </w:rPr>
            <w:fldChar w:fldCharType="separate"/>
          </w:r>
          <w:r w:rsidRPr="00C53FD5">
            <w:rPr>
              <w:noProof/>
              <w:lang w:val="en-US"/>
            </w:rPr>
            <w:t xml:space="preserve"> [16]</w:t>
          </w:r>
          <w:r w:rsidRPr="00C53FD5">
            <w:rPr>
              <w:lang w:val="en-US"/>
            </w:rPr>
            <w:fldChar w:fldCharType="end"/>
          </w:r>
        </w:sdtContent>
      </w:sdt>
      <w:r w:rsidRPr="00C53FD5">
        <w:rPr>
          <w:lang w:val="en-US"/>
        </w:rPr>
        <w:t xml:space="preserve">. It helps developers to quickly build a web application. </w:t>
      </w:r>
      <w:r w:rsidR="00532FD6" w:rsidRPr="00C53FD5">
        <w:rPr>
          <w:lang w:val="en-US"/>
        </w:rPr>
        <w:t xml:space="preserve">It would be possible to use other web application frameworks like: Spring, Node.js, Ruby on Rails </w:t>
      </w:r>
      <w:r w:rsidR="00AE7831" w:rsidRPr="00C53FD5">
        <w:rPr>
          <w:lang w:val="en-US"/>
        </w:rPr>
        <w:t>etc.</w:t>
      </w:r>
      <w:r w:rsidR="00532FD6" w:rsidRPr="00C53FD5">
        <w:rPr>
          <w:lang w:val="en-US"/>
        </w:rPr>
        <w:t xml:space="preserve"> but I chose Express.js for its ease of use and easy deployment capabilities with Heroku cloud application platform</w:t>
      </w:r>
      <w:sdt>
        <w:sdtPr>
          <w:rPr>
            <w:lang w:val="en-US"/>
          </w:rPr>
          <w:id w:val="1214392292"/>
          <w:citation/>
        </w:sdtPr>
        <w:sdtContent>
          <w:r w:rsidR="00532FD6" w:rsidRPr="00C53FD5">
            <w:rPr>
              <w:lang w:val="en-US"/>
            </w:rPr>
            <w:fldChar w:fldCharType="begin"/>
          </w:r>
          <w:r w:rsidR="00532FD6" w:rsidRPr="00C53FD5">
            <w:rPr>
              <w:lang w:val="en-US"/>
            </w:rPr>
            <w:instrText xml:space="preserve"> CITATION Her \l 1033 </w:instrText>
          </w:r>
          <w:r w:rsidR="00532FD6" w:rsidRPr="00C53FD5">
            <w:rPr>
              <w:lang w:val="en-US"/>
            </w:rPr>
            <w:fldChar w:fldCharType="separate"/>
          </w:r>
          <w:r w:rsidR="00532FD6" w:rsidRPr="00C53FD5">
            <w:rPr>
              <w:noProof/>
              <w:lang w:val="en-US"/>
            </w:rPr>
            <w:t xml:space="preserve"> [12]</w:t>
          </w:r>
          <w:r w:rsidR="00532FD6" w:rsidRPr="00C53FD5">
            <w:rPr>
              <w:lang w:val="en-US"/>
            </w:rPr>
            <w:fldChar w:fldCharType="end"/>
          </w:r>
        </w:sdtContent>
      </w:sdt>
      <w:r w:rsidR="00532FD6" w:rsidRPr="00C53FD5">
        <w:rPr>
          <w:lang w:val="en-US"/>
        </w:rPr>
        <w:t xml:space="preserve">. </w:t>
      </w:r>
    </w:p>
    <w:p w14:paraId="4D26088B" w14:textId="0B5A2592" w:rsidR="000E0945" w:rsidRPr="00C53FD5" w:rsidRDefault="008B31C8" w:rsidP="00361E37">
      <w:pPr>
        <w:spacing w:line="360" w:lineRule="auto"/>
        <w:rPr>
          <w:lang w:val="en-US"/>
        </w:rPr>
      </w:pPr>
      <w:r w:rsidRPr="00C53FD5">
        <w:rPr>
          <w:lang w:val="en-US"/>
        </w:rPr>
        <w:t xml:space="preserve">Message Box </w:t>
      </w:r>
      <w:r w:rsidR="000E0945" w:rsidRPr="00C53FD5">
        <w:rPr>
          <w:lang w:val="en-US"/>
        </w:rPr>
        <w:t xml:space="preserve">is a REST API </w:t>
      </w:r>
      <w:sdt>
        <w:sdtPr>
          <w:rPr>
            <w:lang w:val="en-US"/>
          </w:rPr>
          <w:id w:val="-869606125"/>
          <w:citation/>
        </w:sdtPr>
        <w:sdtContent>
          <w:r w:rsidR="000E0945" w:rsidRPr="00C53FD5">
            <w:rPr>
              <w:lang w:val="en-US"/>
            </w:rPr>
            <w:fldChar w:fldCharType="begin"/>
          </w:r>
          <w:r w:rsidR="000E0945" w:rsidRPr="00C53FD5">
            <w:rPr>
              <w:lang w:val="en-US"/>
            </w:rPr>
            <w:instrText xml:space="preserve"> CITATION Roy00 \l 1033 </w:instrText>
          </w:r>
          <w:r w:rsidR="000E0945" w:rsidRPr="00C53FD5">
            <w:rPr>
              <w:lang w:val="en-US"/>
            </w:rPr>
            <w:fldChar w:fldCharType="separate"/>
          </w:r>
          <w:r w:rsidR="000E0945" w:rsidRPr="00C53FD5">
            <w:rPr>
              <w:noProof/>
              <w:lang w:val="en-US"/>
            </w:rPr>
            <w:t>[11]</w:t>
          </w:r>
          <w:r w:rsidR="000E0945" w:rsidRPr="00C53FD5">
            <w:rPr>
              <w:lang w:val="en-US"/>
            </w:rPr>
            <w:fldChar w:fldCharType="end"/>
          </w:r>
        </w:sdtContent>
      </w:sdt>
      <w:r w:rsidR="000E0945" w:rsidRPr="00C53FD5">
        <w:rPr>
          <w:lang w:val="en-US"/>
        </w:rPr>
        <w:t xml:space="preserve"> and has three http methods:</w:t>
      </w:r>
    </w:p>
    <w:p w14:paraId="7362EED3" w14:textId="1C6005D1" w:rsidR="000E0945" w:rsidRPr="00C53FD5" w:rsidRDefault="000E0945" w:rsidP="00361E37">
      <w:pPr>
        <w:pStyle w:val="ListParagraph"/>
        <w:numPr>
          <w:ilvl w:val="0"/>
          <w:numId w:val="8"/>
        </w:numPr>
        <w:spacing w:line="360" w:lineRule="auto"/>
        <w:rPr>
          <w:lang w:val="en-US"/>
        </w:rPr>
      </w:pPr>
      <w:r w:rsidRPr="00C53FD5">
        <w:rPr>
          <w:lang w:val="en-US"/>
        </w:rPr>
        <w:t>List all messages for user</w:t>
      </w:r>
    </w:p>
    <w:p w14:paraId="2ACBEA1C" w14:textId="1E5FC290" w:rsidR="000E0945" w:rsidRPr="00C53FD5" w:rsidRDefault="000E0945" w:rsidP="00361E37">
      <w:pPr>
        <w:pStyle w:val="ListParagraph"/>
        <w:numPr>
          <w:ilvl w:val="0"/>
          <w:numId w:val="8"/>
        </w:numPr>
        <w:spacing w:line="360" w:lineRule="auto"/>
        <w:rPr>
          <w:lang w:val="en-US"/>
        </w:rPr>
      </w:pPr>
      <w:r w:rsidRPr="00C53FD5">
        <w:rPr>
          <w:lang w:val="en-US"/>
        </w:rPr>
        <w:t>Get Message by message Id</w:t>
      </w:r>
    </w:p>
    <w:p w14:paraId="3C6AA625" w14:textId="60A66594" w:rsidR="00AE7831" w:rsidRPr="00C53FD5" w:rsidRDefault="000E0945" w:rsidP="00361E37">
      <w:pPr>
        <w:pStyle w:val="ListParagraph"/>
        <w:numPr>
          <w:ilvl w:val="0"/>
          <w:numId w:val="8"/>
        </w:numPr>
        <w:spacing w:line="360" w:lineRule="auto"/>
        <w:rPr>
          <w:lang w:val="en-US"/>
        </w:rPr>
      </w:pPr>
      <w:r w:rsidRPr="00C53FD5">
        <w:rPr>
          <w:lang w:val="en-US"/>
        </w:rPr>
        <w:t>Save Message</w:t>
      </w:r>
    </w:p>
    <w:p w14:paraId="7630CC7A" w14:textId="51BCFDF8" w:rsidR="000E0945" w:rsidRPr="00C53FD5" w:rsidRDefault="00340F92" w:rsidP="00361E37">
      <w:pPr>
        <w:spacing w:line="360" w:lineRule="auto"/>
        <w:rPr>
          <w:lang w:val="en-US"/>
        </w:rPr>
      </w:pPr>
      <w:r w:rsidRPr="00C53FD5">
        <w:rPr>
          <w:lang w:val="en-US"/>
        </w:rPr>
        <w:t>Message Box</w:t>
      </w:r>
      <w:r w:rsidR="00837F17" w:rsidRPr="00C53FD5">
        <w:rPr>
          <w:lang w:val="en-US"/>
        </w:rPr>
        <w:t xml:space="preserve"> Documentation is </w:t>
      </w:r>
      <w:r w:rsidRPr="00C53FD5">
        <w:rPr>
          <w:lang w:val="en-US"/>
        </w:rPr>
        <w:t>deployed on Online API documentation tool</w:t>
      </w:r>
      <w:r w:rsidR="00AE7831" w:rsidRPr="00C53FD5">
        <w:rPr>
          <w:lang w:val="en-US"/>
        </w:rPr>
        <w:t xml:space="preserve"> (figure 1), that provides possibility to easily describe API, add sample responses and mock the functionality.</w:t>
      </w:r>
    </w:p>
    <w:p w14:paraId="200180BE" w14:textId="77777777" w:rsidR="00AE7831" w:rsidRPr="00C53FD5" w:rsidRDefault="00340F92" w:rsidP="00361E37">
      <w:pPr>
        <w:keepNext/>
        <w:spacing w:line="360" w:lineRule="auto"/>
        <w:rPr>
          <w:lang w:val="en-US"/>
        </w:rPr>
      </w:pPr>
      <w:r w:rsidRPr="00C53FD5">
        <w:rPr>
          <w:lang w:val="en-US"/>
        </w:rPr>
        <w:drawing>
          <wp:inline distT="0" distB="0" distL="0" distR="0" wp14:anchorId="5CC8F95B" wp14:editId="6D14E43B">
            <wp:extent cx="5551805" cy="2722245"/>
            <wp:effectExtent l="0" t="0" r="0" b="0"/>
            <wp:docPr id="1" name="Picture 1" descr="https://app.swaggerhub.com/apis/ioane52/Message-Box/1.0.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app.swaggerhub.com/apis/ioane52/Message-Box/1.0.0">
                      <a:hlinkClick r:id="rId9"/>
                    </pic:cNvPr>
                    <pic:cNvPicPr/>
                  </pic:nvPicPr>
                  <pic:blipFill>
                    <a:blip r:embed="rId10"/>
                    <a:stretch>
                      <a:fillRect/>
                    </a:stretch>
                  </pic:blipFill>
                  <pic:spPr>
                    <a:xfrm>
                      <a:off x="0" y="0"/>
                      <a:ext cx="5551805" cy="2722245"/>
                    </a:xfrm>
                    <a:prstGeom prst="rect">
                      <a:avLst/>
                    </a:prstGeom>
                  </pic:spPr>
                </pic:pic>
              </a:graphicData>
            </a:graphic>
          </wp:inline>
        </w:drawing>
      </w:r>
    </w:p>
    <w:p w14:paraId="4E7CC097" w14:textId="62650C75" w:rsidR="00340F92" w:rsidRPr="00C53FD5" w:rsidRDefault="00AE7831"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1</w:t>
      </w:r>
      <w:r w:rsidRPr="00C53FD5">
        <w:rPr>
          <w:lang w:val="en-US"/>
        </w:rPr>
        <w:fldChar w:fldCharType="end"/>
      </w:r>
    </w:p>
    <w:p w14:paraId="482DDEDD" w14:textId="223BC503" w:rsidR="00AE7831" w:rsidRPr="00C53FD5" w:rsidRDefault="00AD5D25" w:rsidP="00361E37">
      <w:pPr>
        <w:pStyle w:val="Heading3"/>
        <w:spacing w:line="360" w:lineRule="auto"/>
        <w:rPr>
          <w:lang w:val="en-US"/>
        </w:rPr>
      </w:pPr>
      <w:r w:rsidRPr="00C53FD5">
        <w:rPr>
          <w:lang w:val="en-US"/>
        </w:rPr>
        <w:t>Storing Messages</w:t>
      </w:r>
    </w:p>
    <w:p w14:paraId="5B40A170" w14:textId="77777777" w:rsidR="00AD5D25" w:rsidRPr="00C53FD5" w:rsidRDefault="00AD5D25" w:rsidP="00361E37">
      <w:pPr>
        <w:spacing w:line="360" w:lineRule="auto"/>
        <w:rPr>
          <w:lang w:val="en-US"/>
        </w:rPr>
      </w:pPr>
      <w:r w:rsidRPr="00C53FD5">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14:paraId="6A01C679" w14:textId="6D814318" w:rsidR="00AD5D25" w:rsidRPr="00C53FD5" w:rsidRDefault="00AD5D25" w:rsidP="00361E37">
      <w:pPr>
        <w:spacing w:line="360" w:lineRule="auto"/>
        <w:rPr>
          <w:lang w:val="en-US"/>
        </w:rPr>
      </w:pPr>
      <w:r w:rsidRPr="00C53FD5">
        <w:rPr>
          <w:lang w:val="en-US"/>
        </w:rPr>
        <w:lastRenderedPageBreak/>
        <w:t xml:space="preserve">I used Mongoose JavaScript library </w:t>
      </w:r>
      <w:sdt>
        <w:sdtPr>
          <w:rPr>
            <w:lang w:val="en-US"/>
          </w:rPr>
          <w:id w:val="-1048528985"/>
          <w:citation/>
        </w:sdtPr>
        <w:sdtContent>
          <w:r w:rsidRPr="00C53FD5">
            <w:rPr>
              <w:lang w:val="en-US"/>
            </w:rPr>
            <w:fldChar w:fldCharType="begin"/>
          </w:r>
          <w:r w:rsidRPr="00C53FD5">
            <w:rPr>
              <w:lang w:val="en-US"/>
            </w:rPr>
            <w:instrText xml:space="preserve"> CITATION Mon \l 1033 </w:instrText>
          </w:r>
          <w:r w:rsidRPr="00C53FD5">
            <w:rPr>
              <w:lang w:val="en-US"/>
            </w:rPr>
            <w:fldChar w:fldCharType="separate"/>
          </w:r>
          <w:r w:rsidRPr="00C53FD5">
            <w:rPr>
              <w:noProof/>
              <w:lang w:val="en-US"/>
            </w:rPr>
            <w:t>[17]</w:t>
          </w:r>
          <w:r w:rsidRPr="00C53FD5">
            <w:rPr>
              <w:lang w:val="en-US"/>
            </w:rPr>
            <w:fldChar w:fldCharType="end"/>
          </w:r>
        </w:sdtContent>
      </w:sdt>
      <w:r w:rsidRPr="00C53FD5">
        <w:rPr>
          <w:lang w:val="en-US"/>
        </w:rPr>
        <w:t xml:space="preserve">, that helps us to interact with database. I had to define schema from mongoose (figure 2). With this way mongoose can validate JavaScript objects, cast and create accessor functions for database. </w:t>
      </w:r>
    </w:p>
    <w:p w14:paraId="04A3CDDB" w14:textId="77777777" w:rsidR="00AD5D25" w:rsidRPr="00C53FD5" w:rsidRDefault="00AD5D25" w:rsidP="00361E37">
      <w:pPr>
        <w:keepNext/>
        <w:spacing w:line="360" w:lineRule="auto"/>
        <w:jc w:val="center"/>
        <w:rPr>
          <w:lang w:val="en-US"/>
        </w:rPr>
      </w:pPr>
      <w:r w:rsidRPr="00C53FD5">
        <w:rPr>
          <w:lang w:val="en-US"/>
        </w:rPr>
        <w:drawing>
          <wp:inline distT="0" distB="0" distL="0" distR="0" wp14:anchorId="779F32C0" wp14:editId="6BA7837D">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9414" cy="1077761"/>
                    </a:xfrm>
                    <a:prstGeom prst="rect">
                      <a:avLst/>
                    </a:prstGeom>
                  </pic:spPr>
                </pic:pic>
              </a:graphicData>
            </a:graphic>
          </wp:inline>
        </w:drawing>
      </w:r>
    </w:p>
    <w:p w14:paraId="44F3B32E" w14:textId="32C00942" w:rsidR="00AD5D25" w:rsidRPr="00C53FD5" w:rsidRDefault="00AD5D2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2</w:t>
      </w:r>
      <w:r w:rsidRPr="00C53FD5">
        <w:rPr>
          <w:lang w:val="en-US"/>
        </w:rPr>
        <w:fldChar w:fldCharType="end"/>
      </w:r>
    </w:p>
    <w:p w14:paraId="59C3607A" w14:textId="61280D9C" w:rsidR="00AD5D25" w:rsidRPr="00C53FD5" w:rsidRDefault="00AD5D25" w:rsidP="00361E37">
      <w:pPr>
        <w:pStyle w:val="Heading3"/>
        <w:spacing w:line="360" w:lineRule="auto"/>
        <w:rPr>
          <w:lang w:val="en-US"/>
        </w:rPr>
      </w:pPr>
      <w:r w:rsidRPr="00C53FD5">
        <w:rPr>
          <w:lang w:val="en-US"/>
        </w:rPr>
        <w:t>Deployments</w:t>
      </w:r>
    </w:p>
    <w:p w14:paraId="589F0AF6" w14:textId="5FC99843" w:rsidR="00AD5D25" w:rsidRPr="00C53FD5" w:rsidRDefault="00AD5D25" w:rsidP="00361E37">
      <w:pPr>
        <w:spacing w:line="360" w:lineRule="auto"/>
        <w:rPr>
          <w:lang w:val="en-US"/>
        </w:rPr>
      </w:pPr>
      <w:r w:rsidRPr="00C53FD5">
        <w:rPr>
          <w:lang w:val="en-US"/>
        </w:rPr>
        <w:t>To make everything working I deployed web application on Heroku</w:t>
      </w:r>
      <w:sdt>
        <w:sdtPr>
          <w:rPr>
            <w:lang w:val="en-US"/>
          </w:rPr>
          <w:id w:val="-902821930"/>
          <w:citation/>
        </w:sdtPr>
        <w:sdtContent>
          <w:r w:rsidRPr="00C53FD5">
            <w:rPr>
              <w:lang w:val="en-US"/>
            </w:rPr>
            <w:fldChar w:fldCharType="begin"/>
          </w:r>
          <w:r w:rsidRPr="00C53FD5">
            <w:rPr>
              <w:lang w:val="en-US"/>
            </w:rPr>
            <w:instrText xml:space="preserve"> CITATION Her \l 1033 </w:instrText>
          </w:r>
          <w:r w:rsidRPr="00C53FD5">
            <w:rPr>
              <w:lang w:val="en-US"/>
            </w:rPr>
            <w:fldChar w:fldCharType="separate"/>
          </w:r>
          <w:r w:rsidRPr="00C53FD5">
            <w:rPr>
              <w:noProof/>
              <w:lang w:val="en-US"/>
            </w:rPr>
            <w:t xml:space="preserve"> [12]</w:t>
          </w:r>
          <w:r w:rsidRPr="00C53FD5">
            <w:rPr>
              <w:lang w:val="en-US"/>
            </w:rPr>
            <w:fldChar w:fldCharType="end"/>
          </w:r>
        </w:sdtContent>
      </w:sdt>
      <w:r w:rsidRPr="00C53FD5">
        <w:rPr>
          <w:lang w:val="en-US"/>
        </w:rPr>
        <w:t xml:space="preserve"> and deploy database on separate </w:t>
      </w:r>
      <w:r w:rsidR="003D0C8B" w:rsidRPr="00C53FD5">
        <w:rPr>
          <w:lang w:val="en-US"/>
        </w:rPr>
        <w:t>platform called mlab</w:t>
      </w:r>
      <w:sdt>
        <w:sdtPr>
          <w:rPr>
            <w:lang w:val="en-US"/>
          </w:rPr>
          <w:id w:val="-1278785578"/>
          <w:citation/>
        </w:sdtPr>
        <w:sdtContent>
          <w:r w:rsidR="003D0C8B" w:rsidRPr="00C53FD5">
            <w:rPr>
              <w:lang w:val="en-US"/>
            </w:rPr>
            <w:fldChar w:fldCharType="begin"/>
          </w:r>
          <w:r w:rsidR="003D0C8B" w:rsidRPr="00C53FD5">
            <w:rPr>
              <w:lang w:val="en-US"/>
            </w:rPr>
            <w:instrText xml:space="preserve"> CITATION Mla \l 1033 </w:instrText>
          </w:r>
          <w:r w:rsidR="003D0C8B" w:rsidRPr="00C53FD5">
            <w:rPr>
              <w:lang w:val="en-US"/>
            </w:rPr>
            <w:fldChar w:fldCharType="separate"/>
          </w:r>
          <w:r w:rsidR="003D0C8B" w:rsidRPr="00C53FD5">
            <w:rPr>
              <w:noProof/>
              <w:lang w:val="en-US"/>
            </w:rPr>
            <w:t xml:space="preserve"> [18]</w:t>
          </w:r>
          <w:r w:rsidR="003D0C8B" w:rsidRPr="00C53FD5">
            <w:rPr>
              <w:lang w:val="en-US"/>
            </w:rPr>
            <w:fldChar w:fldCharType="end"/>
          </w:r>
        </w:sdtContent>
      </w:sdt>
      <w:r w:rsidRPr="00C53FD5">
        <w:rPr>
          <w:lang w:val="en-US"/>
        </w:rPr>
        <w:t xml:space="preserve">. </w:t>
      </w:r>
      <w:r w:rsidR="003D0C8B" w:rsidRPr="00C53FD5">
        <w:rPr>
          <w:lang w:val="en-US"/>
        </w:rPr>
        <w:t>The reason is that mlab, provides free disk space</w:t>
      </w:r>
      <w:r w:rsidR="00F24010" w:rsidRPr="00C53FD5">
        <w:rPr>
          <w:lang w:val="en-US"/>
        </w:rPr>
        <w:t xml:space="preserve"> (limited to 500mb)</w:t>
      </w:r>
      <w:r w:rsidR="003D0C8B" w:rsidRPr="00C53FD5">
        <w:rPr>
          <w:lang w:val="en-US"/>
        </w:rPr>
        <w:t>, so that we can host a free version of our service.</w:t>
      </w:r>
    </w:p>
    <w:p w14:paraId="11A728BE" w14:textId="3D08F1AA" w:rsidR="003D0C8B" w:rsidRPr="00C53FD5" w:rsidRDefault="00F24010" w:rsidP="00361E37">
      <w:pPr>
        <w:spacing w:line="360" w:lineRule="auto"/>
        <w:rPr>
          <w:lang w:val="en-US"/>
        </w:rPr>
      </w:pPr>
      <w:r w:rsidRPr="00C53FD5">
        <w:rPr>
          <w:lang w:val="en-US"/>
        </w:rPr>
        <w:t xml:space="preserve">To database with Heroku, I set environment variables in Heroku dashboard (figure 3) and different environment variables in local repository. </w:t>
      </w:r>
    </w:p>
    <w:p w14:paraId="442426EF" w14:textId="1B2BEE63" w:rsidR="00F24010" w:rsidRPr="00C53FD5" w:rsidRDefault="00F24010" w:rsidP="00361E37">
      <w:pPr>
        <w:keepNext/>
        <w:spacing w:line="360" w:lineRule="auto"/>
        <w:jc w:val="center"/>
        <w:rPr>
          <w:lang w:val="en-US"/>
        </w:rPr>
      </w:pPr>
      <w:r w:rsidRPr="00C53FD5">
        <w:rPr>
          <w:lang w:val="en-US"/>
        </w:rPr>
        <w:drawing>
          <wp:inline distT="0" distB="0" distL="0" distR="0" wp14:anchorId="39E1F64B" wp14:editId="23CBFDB8">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1900" cy="1170909"/>
                    </a:xfrm>
                    <a:prstGeom prst="rect">
                      <a:avLst/>
                    </a:prstGeom>
                  </pic:spPr>
                </pic:pic>
              </a:graphicData>
            </a:graphic>
          </wp:inline>
        </w:drawing>
      </w:r>
    </w:p>
    <w:p w14:paraId="7F650774" w14:textId="5E8176B6" w:rsidR="00F24010" w:rsidRPr="00C53FD5" w:rsidRDefault="00F24010" w:rsidP="00361E37">
      <w:pPr>
        <w:keepNext/>
        <w:spacing w:line="360" w:lineRule="auto"/>
        <w:rPr>
          <w:lang w:val="en-US"/>
        </w:rPr>
      </w:pPr>
      <w:r w:rsidRPr="00C53FD5">
        <w:rPr>
          <w:lang w:val="en-US"/>
        </w:rPr>
        <w:t xml:space="preserve">With this way I can have a test database on development environment and production database when deployed. </w:t>
      </w:r>
    </w:p>
    <w:p w14:paraId="376E02F7" w14:textId="0C564094" w:rsidR="00F24010" w:rsidRPr="00C53FD5" w:rsidRDefault="00F24010"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3</w:t>
      </w:r>
      <w:r w:rsidRPr="00C53FD5">
        <w:rPr>
          <w:lang w:val="en-US"/>
        </w:rPr>
        <w:fldChar w:fldCharType="end"/>
      </w:r>
    </w:p>
    <w:p w14:paraId="3646DB4C" w14:textId="5757C328" w:rsidR="00F24010" w:rsidRPr="00C53FD5" w:rsidRDefault="00F24010" w:rsidP="00361E37">
      <w:pPr>
        <w:spacing w:line="360" w:lineRule="auto"/>
        <w:rPr>
          <w:lang w:val="en-US"/>
        </w:rPr>
      </w:pPr>
    </w:p>
    <w:p w14:paraId="5CE6B97C" w14:textId="57D2F34F" w:rsidR="00F24010" w:rsidRPr="00C53FD5" w:rsidRDefault="00863008" w:rsidP="00361E37">
      <w:pPr>
        <w:pStyle w:val="Heading2"/>
        <w:numPr>
          <w:ilvl w:val="1"/>
          <w:numId w:val="4"/>
        </w:numPr>
        <w:spacing w:line="360" w:lineRule="auto"/>
        <w:rPr>
          <w:lang w:val="en-US"/>
        </w:rPr>
      </w:pPr>
      <w:r w:rsidRPr="00C53FD5">
        <w:rPr>
          <w:lang w:val="en-US"/>
        </w:rPr>
        <w:t>Client</w:t>
      </w:r>
    </w:p>
    <w:p w14:paraId="52CD1270" w14:textId="6B79DC18" w:rsidR="00863008" w:rsidRPr="00C53FD5" w:rsidRDefault="00863008" w:rsidP="00361E37">
      <w:pPr>
        <w:spacing w:line="360" w:lineRule="auto"/>
        <w:rPr>
          <w:lang w:val="en-US"/>
        </w:rPr>
      </w:pPr>
      <w:r w:rsidRPr="00C53FD5">
        <w:rPr>
          <w:lang w:val="en-US"/>
        </w:rPr>
        <w:t xml:space="preserve">The most complicated part of the project was client implementations. Client application has to manage correct state, communicate with servers when needed and retry </w:t>
      </w:r>
      <w:r w:rsidR="00517FD7" w:rsidRPr="00C53FD5">
        <w:rPr>
          <w:lang w:val="en-US"/>
        </w:rPr>
        <w:t xml:space="preserve">failed actions. </w:t>
      </w:r>
    </w:p>
    <w:p w14:paraId="7CB9FD92" w14:textId="31E85F0E" w:rsidR="00517FD7" w:rsidRPr="00C53FD5" w:rsidRDefault="00517FD7" w:rsidP="00361E37">
      <w:pPr>
        <w:spacing w:line="360" w:lineRule="auto"/>
        <w:rPr>
          <w:lang w:val="en-US"/>
        </w:rPr>
      </w:pPr>
      <w:r w:rsidRPr="00C53FD5">
        <w:rPr>
          <w:lang w:val="en-US"/>
        </w:rPr>
        <w:t xml:space="preserve">It has to run in both Chrome app and regular web app environment. </w:t>
      </w:r>
    </w:p>
    <w:p w14:paraId="3A935BA0" w14:textId="0473C61D" w:rsidR="00930EC8" w:rsidRPr="00C53FD5" w:rsidRDefault="00930EC8" w:rsidP="00361E37">
      <w:pPr>
        <w:pStyle w:val="Heading3"/>
        <w:spacing w:line="360" w:lineRule="auto"/>
        <w:rPr>
          <w:lang w:val="en-US"/>
        </w:rPr>
      </w:pPr>
      <w:r w:rsidRPr="00C53FD5">
        <w:rPr>
          <w:lang w:val="en-US"/>
        </w:rPr>
        <w:lastRenderedPageBreak/>
        <w:t>DataController</w:t>
      </w:r>
    </w:p>
    <w:p w14:paraId="1F14DC9E" w14:textId="7B10CBDD" w:rsidR="00930EC8" w:rsidRPr="00C53FD5" w:rsidRDefault="00F1628D" w:rsidP="00361E37">
      <w:pPr>
        <w:spacing w:line="360" w:lineRule="auto"/>
        <w:rPr>
          <w:lang w:val="en-US"/>
        </w:rPr>
      </w:pPr>
      <w:r w:rsidRPr="00C53FD5">
        <w:rPr>
          <w:lang w:val="en-US"/>
        </w:rPr>
        <w:t xml:space="preserve">DataController is a main class that handles data. It holds delegates functionality to the different data Controllers, that are: Local, Live and Cloud Data Controllers. </w:t>
      </w:r>
    </w:p>
    <w:p w14:paraId="4E69CB48" w14:textId="2D197CBE" w:rsidR="00F1628D" w:rsidRPr="00C53FD5" w:rsidRDefault="00F1628D" w:rsidP="00361E37">
      <w:pPr>
        <w:spacing w:line="360" w:lineRule="auto"/>
        <w:rPr>
          <w:lang w:val="en-US"/>
        </w:rPr>
      </w:pPr>
      <w:r w:rsidRPr="00C53FD5">
        <w:rPr>
          <w:lang w:val="en-US"/>
        </w:rPr>
        <w:t xml:space="preserve">Local Data Controller’s mission is to save/query data in local store. </w:t>
      </w:r>
    </w:p>
    <w:p w14:paraId="5AF06014" w14:textId="2B58D031" w:rsidR="00F1628D" w:rsidRPr="00C53FD5" w:rsidRDefault="00F1628D" w:rsidP="00361E37">
      <w:pPr>
        <w:spacing w:line="360" w:lineRule="auto"/>
        <w:rPr>
          <w:lang w:val="en-US"/>
        </w:rPr>
      </w:pPr>
      <w:r w:rsidRPr="00C53FD5">
        <w:rPr>
          <w:lang w:val="en-US"/>
        </w:rPr>
        <w:t xml:space="preserve">Live DataController interacts with “Live Rooms” service and can save/receive data. </w:t>
      </w:r>
    </w:p>
    <w:p w14:paraId="45D35605" w14:textId="58D8031B" w:rsidR="00F1628D" w:rsidRPr="00C53FD5" w:rsidRDefault="00F1628D" w:rsidP="00361E37">
      <w:pPr>
        <w:spacing w:line="360" w:lineRule="auto"/>
        <w:rPr>
          <w:lang w:val="en-US"/>
        </w:rPr>
      </w:pPr>
      <w:r w:rsidRPr="00C53FD5">
        <w:rPr>
          <w:lang w:val="en-US"/>
        </w:rPr>
        <w:t xml:space="preserve">Cloud DataController interacts with “Message Box” respectively. </w:t>
      </w:r>
    </w:p>
    <w:p w14:paraId="0EBC509B" w14:textId="40B025EC" w:rsidR="00F1628D" w:rsidRPr="00C53FD5" w:rsidRDefault="00F1628D" w:rsidP="00361E37">
      <w:pPr>
        <w:spacing w:line="360" w:lineRule="auto"/>
        <w:rPr>
          <w:lang w:val="en-US"/>
        </w:rPr>
      </w:pPr>
      <w:r w:rsidRPr="00C53FD5">
        <w:rPr>
          <w:lang w:val="en-US"/>
        </w:rPr>
        <w:t xml:space="preserve">DataController unites all of those and hides functionality, with this approach, other parts of application do not need to know, how data is handled. </w:t>
      </w:r>
    </w:p>
    <w:p w14:paraId="2FB32CB8" w14:textId="764D9489" w:rsidR="00F1628D" w:rsidRPr="00C53FD5" w:rsidRDefault="00F1628D" w:rsidP="00361E37">
      <w:pPr>
        <w:spacing w:line="360" w:lineRule="auto"/>
        <w:rPr>
          <w:lang w:val="en-US"/>
        </w:rPr>
      </w:pPr>
      <w:r w:rsidRPr="00C53FD5">
        <w:rPr>
          <w:lang w:val="en-US"/>
        </w:rPr>
        <w:t xml:space="preserve">DataController also handles configuration of different services and passes corresponding parameters when needed. </w:t>
      </w:r>
    </w:p>
    <w:p w14:paraId="1948307A" w14:textId="0A71EF5A" w:rsidR="002913AA" w:rsidRPr="00C53FD5" w:rsidRDefault="002913AA" w:rsidP="00361E37">
      <w:pPr>
        <w:spacing w:line="360" w:lineRule="auto"/>
        <w:rPr>
          <w:lang w:val="en-US"/>
        </w:rPr>
      </w:pPr>
      <w:r w:rsidRPr="00C53FD5">
        <w:rPr>
          <w:lang w:val="en-US"/>
        </w:rPr>
        <w:t>Here is how it behaves in different stages:</w:t>
      </w:r>
    </w:p>
    <w:p w14:paraId="76F56041" w14:textId="57932D13" w:rsidR="002913AA" w:rsidRPr="00C53FD5" w:rsidRDefault="002913AA" w:rsidP="00361E37">
      <w:pPr>
        <w:pStyle w:val="ListParagraph"/>
        <w:numPr>
          <w:ilvl w:val="0"/>
          <w:numId w:val="8"/>
        </w:numPr>
        <w:spacing w:line="360" w:lineRule="auto"/>
        <w:rPr>
          <w:lang w:val="en-US"/>
        </w:rPr>
      </w:pPr>
      <w:r w:rsidRPr="00C53FD5">
        <w:rPr>
          <w:lang w:val="en-US"/>
        </w:rPr>
        <w:t xml:space="preserve">When initialization, it creates all the controllers. </w:t>
      </w:r>
    </w:p>
    <w:p w14:paraId="4435121C" w14:textId="6CA6B974" w:rsidR="002913AA" w:rsidRPr="00C53FD5" w:rsidRDefault="002913AA" w:rsidP="00361E37">
      <w:pPr>
        <w:pStyle w:val="ListParagraph"/>
        <w:numPr>
          <w:ilvl w:val="0"/>
          <w:numId w:val="8"/>
        </w:numPr>
        <w:spacing w:line="360" w:lineRule="auto"/>
        <w:rPr>
          <w:lang w:val="en-US"/>
        </w:rPr>
      </w:pPr>
      <w:r w:rsidRPr="00C53FD5">
        <w:rPr>
          <w:lang w:val="en-US"/>
        </w:rPr>
        <w:t xml:space="preserve">When Syncing it tries to fetch data from Cloud </w:t>
      </w:r>
      <w:r w:rsidR="002826EE" w:rsidRPr="00C53FD5">
        <w:rPr>
          <w:lang w:val="en-US"/>
        </w:rPr>
        <w:t>Data</w:t>
      </w:r>
      <w:r w:rsidRPr="00C53FD5">
        <w:rPr>
          <w:lang w:val="en-US"/>
        </w:rPr>
        <w:t>Controller</w:t>
      </w:r>
    </w:p>
    <w:p w14:paraId="283CC88C" w14:textId="60CA827F" w:rsidR="002913AA" w:rsidRPr="00C53FD5" w:rsidRDefault="002913AA" w:rsidP="00361E37">
      <w:pPr>
        <w:pStyle w:val="ListParagraph"/>
        <w:numPr>
          <w:ilvl w:val="0"/>
          <w:numId w:val="8"/>
        </w:numPr>
        <w:spacing w:line="360" w:lineRule="auto"/>
        <w:rPr>
          <w:lang w:val="en-US"/>
        </w:rPr>
      </w:pPr>
      <w:r w:rsidRPr="00C53FD5">
        <w:rPr>
          <w:lang w:val="en-US"/>
        </w:rPr>
        <w:t xml:space="preserve">“getByKey” and “getByAuthor” function delegates to Local Data Controller, since user is searching current data. </w:t>
      </w:r>
    </w:p>
    <w:p w14:paraId="2E4F6837" w14:textId="5378EDA3" w:rsidR="002913AA" w:rsidRPr="00C53FD5" w:rsidRDefault="002913AA" w:rsidP="00361E37">
      <w:pPr>
        <w:pStyle w:val="ListParagraph"/>
        <w:numPr>
          <w:ilvl w:val="0"/>
          <w:numId w:val="8"/>
        </w:numPr>
        <w:spacing w:line="360" w:lineRule="auto"/>
        <w:rPr>
          <w:lang w:val="en-US"/>
        </w:rPr>
      </w:pPr>
      <w:r w:rsidRPr="00C53FD5">
        <w:rPr>
          <w:lang w:val="en-US"/>
        </w:rPr>
        <w:t xml:space="preserve">“saveData” first saves data with Local DataController, then tries Live DataController, if peer is not online, </w:t>
      </w:r>
      <w:r w:rsidR="002826EE" w:rsidRPr="00C53FD5">
        <w:rPr>
          <w:lang w:val="en-US"/>
        </w:rPr>
        <w:t xml:space="preserve">message is saved to Cloud </w:t>
      </w:r>
      <w:r w:rsidR="002826EE" w:rsidRPr="00C53FD5">
        <w:rPr>
          <w:lang w:val="en-US"/>
        </w:rPr>
        <w:t>DataController</w:t>
      </w:r>
      <w:r w:rsidR="002826EE" w:rsidRPr="00C53FD5">
        <w:rPr>
          <w:lang w:val="en-US"/>
        </w:rPr>
        <w:t>.</w:t>
      </w:r>
    </w:p>
    <w:p w14:paraId="61416CDD" w14:textId="32F14CA4" w:rsidR="002826EE" w:rsidRPr="00C53FD5" w:rsidRDefault="002826EE" w:rsidP="00361E37">
      <w:pPr>
        <w:pStyle w:val="ListParagraph"/>
        <w:numPr>
          <w:ilvl w:val="0"/>
          <w:numId w:val="8"/>
        </w:numPr>
        <w:spacing w:line="360" w:lineRule="auto"/>
        <w:rPr>
          <w:lang w:val="en-US"/>
        </w:rPr>
      </w:pPr>
      <w:r w:rsidRPr="00C53FD5">
        <w:rPr>
          <w:lang w:val="en-US"/>
        </w:rPr>
        <w:t xml:space="preserve">“listenDataChanges” waits for data update from Live and Cloud DataControllers. </w:t>
      </w:r>
    </w:p>
    <w:p w14:paraId="26CB58CB" w14:textId="77777777" w:rsidR="00FE7794" w:rsidRPr="00C53FD5" w:rsidRDefault="002826EE" w:rsidP="00361E37">
      <w:pPr>
        <w:spacing w:line="360" w:lineRule="auto"/>
        <w:rPr>
          <w:lang w:val="en-US"/>
        </w:rPr>
      </w:pPr>
      <w:r w:rsidRPr="00C53FD5">
        <w:rPr>
          <w:lang w:val="en-US"/>
        </w:rPr>
        <w:t>Internally DataController handles Unique Id creation, so that library users does not need to create Ids</w:t>
      </w:r>
      <w:r w:rsidR="00FE7794" w:rsidRPr="00C53FD5">
        <w:rPr>
          <w:lang w:val="en-US"/>
        </w:rPr>
        <w:t xml:space="preserve"> for messages</w:t>
      </w:r>
      <w:r w:rsidRPr="00C53FD5">
        <w:rPr>
          <w:lang w:val="en-US"/>
        </w:rPr>
        <w:t>.</w:t>
      </w:r>
    </w:p>
    <w:p w14:paraId="50224FEE" w14:textId="77777777" w:rsidR="00FE7794" w:rsidRPr="00C53FD5" w:rsidRDefault="00FE7794" w:rsidP="00361E37">
      <w:pPr>
        <w:pStyle w:val="Heading3"/>
        <w:spacing w:line="360" w:lineRule="auto"/>
        <w:rPr>
          <w:lang w:val="en-US"/>
        </w:rPr>
      </w:pPr>
      <w:r w:rsidRPr="00C53FD5">
        <w:rPr>
          <w:lang w:val="en-US"/>
        </w:rPr>
        <w:t>Live DataController</w:t>
      </w:r>
    </w:p>
    <w:p w14:paraId="6E15F88F" w14:textId="4A50ACF7" w:rsidR="002826EE" w:rsidRPr="00C53FD5" w:rsidRDefault="00FE7794" w:rsidP="00361E37">
      <w:pPr>
        <w:spacing w:line="360" w:lineRule="auto"/>
        <w:rPr>
          <w:lang w:val="en-US"/>
        </w:rPr>
      </w:pPr>
      <w:r w:rsidRPr="00C53FD5">
        <w:rPr>
          <w:lang w:val="en-US"/>
        </w:rPr>
        <w:t xml:space="preserve">Live DataController as described above, is responsible for using “Live Rooms” service. Upon creation, it </w:t>
      </w:r>
      <w:r w:rsidR="00C266A5" w:rsidRPr="00C53FD5">
        <w:rPr>
          <w:lang w:val="en-US"/>
        </w:rPr>
        <w:t xml:space="preserve">connects user to its </w:t>
      </w:r>
      <w:r w:rsidR="00C266A5" w:rsidRPr="00C53FD5">
        <w:rPr>
          <w:i/>
          <w:lang w:val="en-US"/>
        </w:rPr>
        <w:t>room</w:t>
      </w:r>
      <w:r w:rsidR="00C266A5" w:rsidRPr="00C53FD5">
        <w:rPr>
          <w:lang w:val="en-US"/>
        </w:rPr>
        <w:t xml:space="preserve"> and listens to “</w:t>
      </w:r>
      <w:r w:rsidR="00C266A5" w:rsidRPr="00C53FD5">
        <w:rPr>
          <w:i/>
          <w:lang w:val="en-US"/>
        </w:rPr>
        <w:t>connection_request</w:t>
      </w:r>
      <w:r w:rsidR="00C266A5" w:rsidRPr="00C53FD5">
        <w:rPr>
          <w:lang w:val="en-US"/>
        </w:rPr>
        <w:t>” and “</w:t>
      </w:r>
      <w:r w:rsidR="00C266A5" w:rsidRPr="00C53FD5">
        <w:rPr>
          <w:i/>
          <w:lang w:val="en-US"/>
        </w:rPr>
        <w:t>signaling_message</w:t>
      </w:r>
      <w:r w:rsidR="00C266A5" w:rsidRPr="00C53FD5">
        <w:rPr>
          <w:lang w:val="en-US"/>
        </w:rPr>
        <w:t xml:space="preserve">” events. When </w:t>
      </w:r>
      <w:r w:rsidR="00C266A5" w:rsidRPr="00C53FD5">
        <w:rPr>
          <w:lang w:val="en-US"/>
        </w:rPr>
        <w:t>“</w:t>
      </w:r>
      <w:r w:rsidR="00C266A5" w:rsidRPr="00C53FD5">
        <w:rPr>
          <w:i/>
          <w:lang w:val="en-US"/>
        </w:rPr>
        <w:t>connection_request</w:t>
      </w:r>
      <w:r w:rsidR="00C266A5" w:rsidRPr="00C53FD5">
        <w:rPr>
          <w:lang w:val="en-US"/>
        </w:rPr>
        <w:t>”</w:t>
      </w:r>
      <w:r w:rsidR="00C266A5" w:rsidRPr="00C53FD5">
        <w:rPr>
          <w:lang w:val="en-US"/>
        </w:rPr>
        <w:t xml:space="preserve"> is received, it starts peer to peer connection establishment process. </w:t>
      </w:r>
    </w:p>
    <w:p w14:paraId="2991A686" w14:textId="77777777" w:rsidR="00C266A5" w:rsidRPr="00C53FD5" w:rsidRDefault="00C266A5" w:rsidP="00361E37">
      <w:pPr>
        <w:spacing w:line="360" w:lineRule="auto"/>
        <w:rPr>
          <w:lang w:val="en-US"/>
        </w:rPr>
      </w:pPr>
      <w:r w:rsidRPr="00C53FD5">
        <w:rPr>
          <w:lang w:val="en-US"/>
        </w:rPr>
        <w:t xml:space="preserve">Connection establishment process starts with gathering ICE (Interactive Connectivity Establishment) candidates. ICE candidates should be sent to remote peer using </w:t>
      </w:r>
      <w:r w:rsidRPr="00C53FD5">
        <w:rPr>
          <w:lang w:val="en-US"/>
        </w:rPr>
        <w:t>“</w:t>
      </w:r>
      <w:r w:rsidRPr="00C53FD5">
        <w:rPr>
          <w:i/>
          <w:lang w:val="en-US"/>
        </w:rPr>
        <w:t>signaling_message</w:t>
      </w:r>
      <w:r w:rsidRPr="00C53FD5">
        <w:rPr>
          <w:lang w:val="en-US"/>
        </w:rPr>
        <w:t>”</w:t>
      </w:r>
      <w:r w:rsidRPr="00C53FD5">
        <w:rPr>
          <w:lang w:val="en-US"/>
        </w:rPr>
        <w:t xml:space="preserve">. With ICE candidates are needed in order to perform NAT traversal </w:t>
      </w:r>
      <w:sdt>
        <w:sdtPr>
          <w:rPr>
            <w:lang w:val="en-US"/>
          </w:rPr>
          <w:id w:val="-81925661"/>
          <w:citation/>
        </w:sdtPr>
        <w:sdtContent>
          <w:r w:rsidRPr="00C53FD5">
            <w:rPr>
              <w:lang w:val="en-US"/>
            </w:rPr>
            <w:fldChar w:fldCharType="begin"/>
          </w:r>
          <w:r w:rsidRPr="00C53FD5">
            <w:rPr>
              <w:lang w:val="en-US"/>
            </w:rPr>
            <w:instrText xml:space="preserve"> CITATION Bry \l 1033 </w:instrText>
          </w:r>
          <w:r w:rsidRPr="00C53FD5">
            <w:rPr>
              <w:lang w:val="en-US"/>
            </w:rPr>
            <w:fldChar w:fldCharType="separate"/>
          </w:r>
          <w:r w:rsidRPr="00C53FD5">
            <w:rPr>
              <w:noProof/>
              <w:lang w:val="en-US"/>
            </w:rPr>
            <w:t>[7]</w:t>
          </w:r>
          <w:r w:rsidRPr="00C53FD5">
            <w:rPr>
              <w:lang w:val="en-US"/>
            </w:rPr>
            <w:fldChar w:fldCharType="end"/>
          </w:r>
        </w:sdtContent>
      </w:sdt>
      <w:r w:rsidRPr="00C53FD5">
        <w:rPr>
          <w:lang w:val="en-US"/>
        </w:rPr>
        <w:t>.</w:t>
      </w:r>
    </w:p>
    <w:p w14:paraId="4F6FBEA1" w14:textId="555551AC" w:rsidR="00C53FD5" w:rsidRPr="00C53FD5" w:rsidRDefault="00C266A5" w:rsidP="00361E37">
      <w:pPr>
        <w:spacing w:line="360" w:lineRule="auto"/>
        <w:rPr>
          <w:lang w:val="en-US"/>
        </w:rPr>
      </w:pPr>
      <w:r w:rsidRPr="00C53FD5">
        <w:rPr>
          <w:lang w:val="en-US"/>
        </w:rPr>
        <w:lastRenderedPageBreak/>
        <w:t xml:space="preserve">By </w:t>
      </w:r>
      <w:r w:rsidR="00C53FD5" w:rsidRPr="00C53FD5">
        <w:rPr>
          <w:lang w:val="en-US"/>
        </w:rPr>
        <w:t>default,</w:t>
      </w:r>
      <w:r w:rsidRPr="00C53FD5">
        <w:rPr>
          <w:lang w:val="en-US"/>
        </w:rPr>
        <w:t xml:space="preserve"> ICE candidates configured to be free STUN </w:t>
      </w:r>
      <w:r w:rsidR="00C53FD5" w:rsidRPr="00C53FD5">
        <w:rPr>
          <w:lang w:val="en-US"/>
        </w:rPr>
        <w:t>services</w:t>
      </w:r>
      <w:r w:rsidRPr="00C53FD5">
        <w:rPr>
          <w:lang w:val="en-US"/>
        </w:rPr>
        <w:t xml:space="preserve"> provided by Google</w:t>
      </w:r>
      <w:r w:rsidR="00C53FD5">
        <w:rPr>
          <w:lang w:val="en-US"/>
        </w:rPr>
        <w:t xml:space="preserve"> (figure 4)</w:t>
      </w:r>
      <w:r w:rsidRPr="00C53FD5">
        <w:rPr>
          <w:lang w:val="en-US"/>
        </w:rPr>
        <w:t xml:space="preserve">. </w:t>
      </w:r>
    </w:p>
    <w:p w14:paraId="3FEDFF1A" w14:textId="77777777" w:rsidR="00C53FD5" w:rsidRPr="00C53FD5" w:rsidRDefault="00C53FD5" w:rsidP="00361E37">
      <w:pPr>
        <w:keepNext/>
        <w:spacing w:line="360" w:lineRule="auto"/>
        <w:rPr>
          <w:lang w:val="en-US"/>
        </w:rPr>
      </w:pPr>
      <w:r w:rsidRPr="00C53FD5">
        <w:rPr>
          <w:lang w:val="en-US"/>
        </w:rPr>
        <w:drawing>
          <wp:inline distT="0" distB="0" distL="0" distR="0" wp14:anchorId="4B937BD9" wp14:editId="1379EB5B">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805" cy="852805"/>
                    </a:xfrm>
                    <a:prstGeom prst="rect">
                      <a:avLst/>
                    </a:prstGeom>
                  </pic:spPr>
                </pic:pic>
              </a:graphicData>
            </a:graphic>
          </wp:inline>
        </w:drawing>
      </w:r>
    </w:p>
    <w:p w14:paraId="0882A3B0" w14:textId="43C0B64F" w:rsidR="00C53FD5" w:rsidRPr="00C53FD5" w:rsidRDefault="00C53FD5"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Pr="00C53FD5">
        <w:rPr>
          <w:noProof/>
          <w:lang w:val="en-US"/>
        </w:rPr>
        <w:t>4</w:t>
      </w:r>
      <w:r w:rsidRPr="00C53FD5">
        <w:rPr>
          <w:lang w:val="en-US"/>
        </w:rPr>
        <w:fldChar w:fldCharType="end"/>
      </w:r>
    </w:p>
    <w:p w14:paraId="17F9590E" w14:textId="5A824971" w:rsidR="00C266A5" w:rsidRDefault="00C53FD5" w:rsidP="00361E37">
      <w:pPr>
        <w:spacing w:line="360" w:lineRule="auto"/>
        <w:rPr>
          <w:lang w:val="en-US"/>
        </w:rPr>
      </w:pPr>
      <w:r w:rsidRPr="00C53FD5">
        <w:rPr>
          <w:lang w:val="en-US"/>
        </w:rPr>
        <w:t xml:space="preserve">When remote peers get signaling message, it also starts to gather ICE candidates and </w:t>
      </w:r>
      <w:r>
        <w:rPr>
          <w:lang w:val="en-US"/>
        </w:rPr>
        <w:t>sending</w:t>
      </w:r>
      <w:r w:rsidRPr="00C53FD5">
        <w:rPr>
          <w:lang w:val="en-US"/>
        </w:rPr>
        <w:t xml:space="preserve"> </w:t>
      </w:r>
      <w:r>
        <w:rPr>
          <w:lang w:val="en-US"/>
        </w:rPr>
        <w:t xml:space="preserve">them </w:t>
      </w:r>
      <w:r w:rsidRPr="00C53FD5">
        <w:rPr>
          <w:lang w:val="en-US"/>
        </w:rPr>
        <w:t>to peer using “Live Rooms”.</w:t>
      </w:r>
    </w:p>
    <w:p w14:paraId="53486292" w14:textId="74685CA7" w:rsidR="00480329" w:rsidRDefault="00480329" w:rsidP="00361E37">
      <w:pPr>
        <w:spacing w:line="360" w:lineRule="auto"/>
        <w:rPr>
          <w:lang w:val="en-US"/>
        </w:rPr>
      </w:pPr>
      <w:r>
        <w:rPr>
          <w:lang w:val="en-US"/>
        </w:rPr>
        <w:t xml:space="preserve">After ICE candidates are shared, data channels are opened, and users can start sending data using peer-to-peer connection. </w:t>
      </w:r>
    </w:p>
    <w:p w14:paraId="5ACAF584" w14:textId="1A44AD55" w:rsidR="00480329" w:rsidRDefault="00480329" w:rsidP="00361E37">
      <w:pPr>
        <w:spacing w:line="360" w:lineRule="auto"/>
        <w:rPr>
          <w:lang w:val="en-US"/>
        </w:rPr>
      </w:pPr>
      <w:r>
        <w:rPr>
          <w:lang w:val="en-US"/>
        </w:rPr>
        <w:t xml:space="preserve">The Live DataController holds opened data channels, so that it does not have to create new connections every time user sends an information. When data channel is broken, new connection establishment process will start, if multiple errors occur, it will return null callback to the sender, so that other service can try sending information. </w:t>
      </w:r>
    </w:p>
    <w:p w14:paraId="77BC8649" w14:textId="39123487" w:rsidR="00E911B9" w:rsidRDefault="00E911B9" w:rsidP="00361E37">
      <w:pPr>
        <w:pStyle w:val="Heading3"/>
        <w:spacing w:line="360" w:lineRule="auto"/>
        <w:rPr>
          <w:lang w:val="en-US"/>
        </w:rPr>
      </w:pPr>
      <w:r>
        <w:rPr>
          <w:lang w:val="en-US"/>
        </w:rPr>
        <w:t>Cloud DataController</w:t>
      </w:r>
    </w:p>
    <w:p w14:paraId="0A75DECF" w14:textId="7719848A" w:rsidR="00E911B9" w:rsidRDefault="00E911B9" w:rsidP="00361E37">
      <w:pPr>
        <w:spacing w:line="360" w:lineRule="auto"/>
        <w:rPr>
          <w:lang w:val="en-US"/>
        </w:rPr>
      </w:pPr>
      <w:r>
        <w:rPr>
          <w:lang w:val="en-US"/>
        </w:rPr>
        <w:t xml:space="preserve">Cloud DataController handles “Message-Box” service interaction. </w:t>
      </w:r>
      <w:r w:rsidR="00417E7A">
        <w:rPr>
          <w:lang w:val="en-US"/>
        </w:rPr>
        <w:t xml:space="preserve">It was two public function, sync and save. When sync message is fired, it connects to message box listing endpoint, gets list of messages and downloads them one by one. </w:t>
      </w:r>
    </w:p>
    <w:p w14:paraId="28FE9B12" w14:textId="053C8532" w:rsidR="00417E7A" w:rsidRDefault="00417E7A" w:rsidP="00361E37">
      <w:pPr>
        <w:spacing w:line="360" w:lineRule="auto"/>
        <w:rPr>
          <w:lang w:val="en-US"/>
        </w:rPr>
      </w:pPr>
      <w:r>
        <w:rPr>
          <w:lang w:val="en-US"/>
        </w:rPr>
        <w:t xml:space="preserve">Save function on the other hand, simply sends a message to the server.  </w:t>
      </w:r>
    </w:p>
    <w:p w14:paraId="7DCE70F4" w14:textId="6A9FB495" w:rsidR="00417E7A" w:rsidRDefault="00417E7A" w:rsidP="00361E37">
      <w:pPr>
        <w:pStyle w:val="Heading3"/>
        <w:spacing w:line="360" w:lineRule="auto"/>
        <w:rPr>
          <w:lang w:val="en-US"/>
        </w:rPr>
      </w:pPr>
      <w:r>
        <w:rPr>
          <w:lang w:val="en-US"/>
        </w:rPr>
        <w:t>Local DataController</w:t>
      </w:r>
    </w:p>
    <w:p w14:paraId="0BDFA30E" w14:textId="34D38AD7" w:rsidR="00417E7A" w:rsidRDefault="00417E7A" w:rsidP="00361E37">
      <w:pPr>
        <w:spacing w:line="360" w:lineRule="auto"/>
        <w:rPr>
          <w:lang w:val="en-US"/>
        </w:rPr>
      </w:pPr>
      <w:r>
        <w:rPr>
          <w:lang w:val="en-US"/>
        </w:rPr>
        <w:t>For implementing Local DataController I used IndexedDb</w:t>
      </w:r>
      <w:sdt>
        <w:sdtPr>
          <w:rPr>
            <w:lang w:val="en-US"/>
          </w:rPr>
          <w:id w:val="-1424719610"/>
          <w:citation/>
        </w:sdtPr>
        <w:sdtContent>
          <w:r>
            <w:rPr>
              <w:lang w:val="en-US"/>
            </w:rPr>
            <w:fldChar w:fldCharType="begin"/>
          </w:r>
          <w:r>
            <w:rPr>
              <w:lang w:val="en-US"/>
            </w:rPr>
            <w:instrText xml:space="preserve"> CITATION Ind \l 1033 </w:instrText>
          </w:r>
          <w:r>
            <w:rPr>
              <w:lang w:val="en-US"/>
            </w:rPr>
            <w:fldChar w:fldCharType="separate"/>
          </w:r>
          <w:r>
            <w:rPr>
              <w:noProof/>
              <w:lang w:val="en-US"/>
            </w:rPr>
            <w:t xml:space="preserve"> </w:t>
          </w:r>
          <w:r w:rsidRPr="00417E7A">
            <w:rPr>
              <w:noProof/>
              <w:lang w:val="en-US"/>
            </w:rPr>
            <w:t>[19]</w:t>
          </w:r>
          <w:r>
            <w:rPr>
              <w:lang w:val="en-US"/>
            </w:rPr>
            <w:fldChar w:fldCharType="end"/>
          </w:r>
        </w:sdtContent>
      </w:sdt>
      <w:r>
        <w:rPr>
          <w:lang w:val="en-US"/>
        </w:rPr>
        <w:t xml:space="preserve">. The reason for this chose is good browser compatibility and flexible API that helps to store information on local disk and query using different attributes. </w:t>
      </w:r>
    </w:p>
    <w:p w14:paraId="4667CBC6" w14:textId="4C733C90" w:rsidR="00417E7A" w:rsidRDefault="00417E7A" w:rsidP="00361E37">
      <w:pPr>
        <w:spacing w:line="360" w:lineRule="auto"/>
        <w:rPr>
          <w:lang w:val="en-US"/>
        </w:rPr>
      </w:pPr>
      <w:r>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14:paraId="7BE7404B" w14:textId="453F0E38" w:rsidR="00417E7A" w:rsidRPr="00E911B9" w:rsidRDefault="00417E7A" w:rsidP="00361E37">
      <w:pPr>
        <w:spacing w:line="360" w:lineRule="auto"/>
        <w:rPr>
          <w:lang w:val="en-US"/>
        </w:rPr>
      </w:pPr>
      <w:r>
        <w:rPr>
          <w:lang w:val="en-US"/>
        </w:rPr>
        <w:t xml:space="preserve">Before saving data, Controller checks if both Key and Id are present. Note that as mentioned above, Id is generated by DataController. </w:t>
      </w:r>
    </w:p>
    <w:p w14:paraId="24AFCBE2" w14:textId="6670FF27" w:rsidR="00517FD7" w:rsidRPr="00C53FD5" w:rsidRDefault="00517FD7" w:rsidP="00361E37">
      <w:pPr>
        <w:pStyle w:val="Heading3"/>
        <w:spacing w:line="360" w:lineRule="auto"/>
        <w:rPr>
          <w:lang w:val="en-US"/>
        </w:rPr>
      </w:pPr>
      <w:r w:rsidRPr="00C53FD5">
        <w:rPr>
          <w:lang w:val="en-US"/>
        </w:rPr>
        <w:lastRenderedPageBreak/>
        <w:t>Background</w:t>
      </w:r>
    </w:p>
    <w:p w14:paraId="2D49DC51" w14:textId="77777777" w:rsidR="00517FD7" w:rsidRPr="00C53FD5" w:rsidRDefault="00517FD7" w:rsidP="00361E37">
      <w:pPr>
        <w:spacing w:line="360" w:lineRule="auto"/>
        <w:rPr>
          <w:lang w:val="en-US"/>
        </w:rPr>
      </w:pPr>
      <w:r w:rsidRPr="00C53FD5">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14:paraId="0D8819AC" w14:textId="77777777" w:rsidR="00F1293C" w:rsidRPr="00C53FD5" w:rsidRDefault="00517FD7" w:rsidP="00361E37">
      <w:pPr>
        <w:spacing w:line="360" w:lineRule="auto"/>
        <w:rPr>
          <w:lang w:val="en-US"/>
        </w:rPr>
      </w:pPr>
      <w:r w:rsidRPr="00C53FD5">
        <w:rPr>
          <w:lang w:val="en-US"/>
        </w:rPr>
        <w:t>Initial implementation tried to construct “DataController” instance on background page and then access it directly from foreground Application for querying and saving. Unfortunately, this approach does not work, since Foreground and Background Pages are different processes, and while we can access primitive variables using “</w:t>
      </w:r>
      <w:hyperlink r:id="rId14" w:anchor="method-getBackgroundPage" w:history="1">
        <w:r w:rsidRPr="00C53FD5">
          <w:rPr>
            <w:rStyle w:val="Hyperlink"/>
            <w:lang w:val="en-US"/>
          </w:rPr>
          <w:t>getBackgroundP</w:t>
        </w:r>
        <w:r w:rsidRPr="00C53FD5">
          <w:rPr>
            <w:rStyle w:val="Hyperlink"/>
            <w:lang w:val="en-US"/>
          </w:rPr>
          <w:t>a</w:t>
        </w:r>
        <w:r w:rsidRPr="00C53FD5">
          <w:rPr>
            <w:rStyle w:val="Hyperlink"/>
            <w:lang w:val="en-US"/>
          </w:rPr>
          <w:t>ge</w:t>
        </w:r>
      </w:hyperlink>
      <w:r w:rsidRPr="00C53FD5">
        <w:rPr>
          <w:lang w:val="en-US"/>
        </w:rPr>
        <w:t xml:space="preserve">”, Chrome can only send JSON-serializable types </w:t>
      </w:r>
      <w:r w:rsidR="00F1293C" w:rsidRPr="00C53FD5">
        <w:rPr>
          <w:lang w:val="en-US"/>
        </w:rPr>
        <w:t xml:space="preserve">between pages. </w:t>
      </w:r>
    </w:p>
    <w:p w14:paraId="694E6211" w14:textId="36ED5993" w:rsidR="0079421B" w:rsidRDefault="00F1293C" w:rsidP="00361E37">
      <w:pPr>
        <w:spacing w:line="360" w:lineRule="auto"/>
        <w:rPr>
          <w:lang w:val="en-US"/>
        </w:rPr>
      </w:pPr>
      <w:r w:rsidRPr="00C53FD5">
        <w:rPr>
          <w:lang w:val="en-US"/>
        </w:rPr>
        <w:t xml:space="preserve">For this reason, “DataControllerClient” and “DataControllerReceiver” were created. Those two classes reside in different pages/processes of application. Because we cannot directly </w:t>
      </w:r>
      <w:r w:rsidR="0079421B" w:rsidRPr="00C53FD5">
        <w:rPr>
          <w:lang w:val="en-US"/>
        </w:rPr>
        <w:t>interact</w:t>
      </w:r>
      <w:r w:rsidRPr="00C53FD5">
        <w:rPr>
          <w:lang w:val="en-US"/>
        </w:rPr>
        <w:t xml:space="preserve"> with objects that are in Background Page, we send JSON messages to the background page, then it receives and </w:t>
      </w:r>
      <w:r w:rsidR="0079421B" w:rsidRPr="00C53FD5">
        <w:rPr>
          <w:lang w:val="en-US"/>
        </w:rPr>
        <w:t xml:space="preserve">executes actions with DataController. </w:t>
      </w:r>
    </w:p>
    <w:p w14:paraId="4A92339E" w14:textId="69B169DF" w:rsidR="00B953F1" w:rsidRPr="00C53FD5" w:rsidRDefault="00B953F1" w:rsidP="00361E37">
      <w:pPr>
        <w:spacing w:line="360" w:lineRule="auto"/>
        <w:rPr>
          <w:lang w:val="en-US"/>
        </w:rPr>
      </w:pPr>
      <w:r>
        <w:rPr>
          <w:lang w:val="en-US"/>
        </w:rPr>
        <w:t xml:space="preserve">To pass information from </w:t>
      </w:r>
      <w:r w:rsidR="006B7723">
        <w:rPr>
          <w:lang w:val="en-US"/>
        </w:rPr>
        <w:t>Foreground Page to Background page, I use Chrome Message passing</w:t>
      </w:r>
      <w:r w:rsidR="006B7723" w:rsidRPr="006B7723">
        <w:rPr>
          <w:lang w:val="en-US"/>
        </w:rPr>
        <w:t xml:space="preserve"> </w:t>
      </w:r>
      <w:sdt>
        <w:sdtPr>
          <w:rPr>
            <w:lang w:val="en-US"/>
          </w:rPr>
          <w:id w:val="1203134685"/>
          <w:citation/>
        </w:sdtPr>
        <w:sdtContent>
          <w:r w:rsidR="006B7723">
            <w:rPr>
              <w:lang w:val="en-US"/>
            </w:rPr>
            <w:fldChar w:fldCharType="begin"/>
          </w:r>
          <w:r w:rsidR="006B7723">
            <w:rPr>
              <w:lang w:val="en-US"/>
            </w:rPr>
            <w:instrText xml:space="preserve"> CITATION Chr1 \l 1033 </w:instrText>
          </w:r>
          <w:r w:rsidR="006B7723">
            <w:rPr>
              <w:lang w:val="en-US"/>
            </w:rPr>
            <w:fldChar w:fldCharType="separate"/>
          </w:r>
          <w:r w:rsidR="006B7723" w:rsidRPr="006B7723">
            <w:rPr>
              <w:noProof/>
              <w:lang w:val="en-US"/>
            </w:rPr>
            <w:t>[20]</w:t>
          </w:r>
          <w:r w:rsidR="006B7723">
            <w:rPr>
              <w:lang w:val="en-US"/>
            </w:rPr>
            <w:fldChar w:fldCharType="end"/>
          </w:r>
        </w:sdtContent>
      </w:sdt>
      <w:r w:rsidR="006B7723">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14:paraId="0C11914C" w14:textId="511A19D9" w:rsidR="00517FD7" w:rsidRPr="00C53FD5" w:rsidRDefault="00F1293C" w:rsidP="00361E37">
      <w:pPr>
        <w:spacing w:line="360" w:lineRule="auto"/>
        <w:rPr>
          <w:lang w:val="en-US"/>
        </w:rPr>
      </w:pPr>
      <w:r w:rsidRPr="00C53FD5">
        <w:rPr>
          <w:lang w:val="en-US"/>
        </w:rPr>
        <w:t xml:space="preserve">“DataControllerClient” is for application use, that’s why it </w:t>
      </w:r>
      <w:r w:rsidR="0079421B" w:rsidRPr="00C53FD5">
        <w:rPr>
          <w:lang w:val="en-US"/>
        </w:rPr>
        <w:t>should</w:t>
      </w:r>
      <w:r w:rsidRPr="00C53FD5">
        <w:rPr>
          <w:lang w:val="en-US"/>
        </w:rPr>
        <w:t xml:space="preserve"> be created on front page. It has </w:t>
      </w:r>
      <w:r w:rsidR="0079421B" w:rsidRPr="00C53FD5">
        <w:rPr>
          <w:lang w:val="en-US"/>
        </w:rPr>
        <w:t xml:space="preserve">very </w:t>
      </w:r>
      <w:r w:rsidRPr="00C53FD5">
        <w:rPr>
          <w:lang w:val="en-US"/>
        </w:rPr>
        <w:t>same API as “D</w:t>
      </w:r>
      <w:bookmarkStart w:id="49" w:name="_GoBack"/>
      <w:bookmarkEnd w:id="49"/>
      <w:r w:rsidRPr="00C53FD5">
        <w:rPr>
          <w:lang w:val="en-US"/>
        </w:rPr>
        <w:t>ataController”,</w:t>
      </w:r>
      <w:r w:rsidR="0079421B" w:rsidRPr="00C53FD5">
        <w:rPr>
          <w:lang w:val="en-US"/>
        </w:rPr>
        <w:t xml:space="preserve"> but</w:t>
      </w:r>
      <w:r w:rsidRPr="00C53FD5">
        <w:rPr>
          <w:lang w:val="en-US"/>
        </w:rPr>
        <w:t xml:space="preserve"> the difference is that it delegates functionality to “DataController” that resides in “DataControllerReceiver”. Figure 4 describes that </w:t>
      </w:r>
      <w:r w:rsidR="0079421B" w:rsidRPr="00C53FD5">
        <w:rPr>
          <w:lang w:val="en-US"/>
        </w:rPr>
        <w:t>behavior in case “DataControllerClient” is instantiated in Chrome Application.</w:t>
      </w:r>
    </w:p>
    <w:p w14:paraId="07376260" w14:textId="72C5B777" w:rsidR="00F1293C" w:rsidRPr="00C53FD5" w:rsidRDefault="00F1293C" w:rsidP="00361E37">
      <w:pPr>
        <w:spacing w:line="360" w:lineRule="auto"/>
        <w:rPr>
          <w:lang w:val="en-US"/>
        </w:rPr>
      </w:pPr>
    </w:p>
    <w:p w14:paraId="261C5215" w14:textId="77777777" w:rsidR="00F1293C" w:rsidRPr="00C53FD5" w:rsidRDefault="00F1293C" w:rsidP="00361E37">
      <w:pPr>
        <w:spacing w:line="360" w:lineRule="auto"/>
        <w:rPr>
          <w:lang w:val="en-US"/>
        </w:rPr>
      </w:pPr>
    </w:p>
    <w:p w14:paraId="21F74ABF" w14:textId="77777777" w:rsidR="00F1293C" w:rsidRPr="00C53FD5" w:rsidRDefault="00F1293C" w:rsidP="00361E37">
      <w:pPr>
        <w:keepNext/>
        <w:spacing w:line="360" w:lineRule="auto"/>
        <w:rPr>
          <w:lang w:val="en-US"/>
        </w:rPr>
      </w:pPr>
      <w:r w:rsidRPr="00C53FD5">
        <w:rPr>
          <w:noProof/>
          <w:lang w:val="en-US"/>
        </w:rPr>
        <w:lastRenderedPageBreak/>
        <w:drawing>
          <wp:inline distT="0" distB="0" distL="0" distR="0" wp14:anchorId="25328CAE" wp14:editId="62FEBE00">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14:paraId="7497FEB7" w14:textId="73929FA6" w:rsidR="00517FD7" w:rsidRPr="00C53FD5" w:rsidRDefault="00F1293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5</w:t>
      </w:r>
      <w:r w:rsidRPr="00C53FD5">
        <w:rPr>
          <w:lang w:val="en-US"/>
        </w:rPr>
        <w:fldChar w:fldCharType="end"/>
      </w:r>
    </w:p>
    <w:p w14:paraId="1A860FA1" w14:textId="236545E5" w:rsidR="00930EC8" w:rsidRPr="00C53FD5" w:rsidRDefault="0079421B" w:rsidP="00361E37">
      <w:pPr>
        <w:spacing w:line="360" w:lineRule="auto"/>
        <w:rPr>
          <w:lang w:val="en-US"/>
        </w:rPr>
      </w:pPr>
      <w:r w:rsidRPr="00C53FD5">
        <w:rPr>
          <w:lang w:val="en-US"/>
        </w:rPr>
        <w:t>If “DataControllerClient” is created in regular web application, then there is no Background Page, that is why, client creates “DataController” inside class and executes actions locally.</w:t>
      </w:r>
    </w:p>
    <w:p w14:paraId="7F371BF6" w14:textId="77777777" w:rsidR="009871DC" w:rsidRPr="00C53FD5" w:rsidRDefault="009871DC" w:rsidP="00361E37">
      <w:pPr>
        <w:spacing w:line="360" w:lineRule="auto"/>
        <w:rPr>
          <w:lang w:val="en-US"/>
        </w:rPr>
      </w:pPr>
    </w:p>
    <w:p w14:paraId="4BB6AA9F" w14:textId="77777777" w:rsidR="00930EC8" w:rsidRPr="00C53FD5" w:rsidRDefault="00930EC8" w:rsidP="00361E37">
      <w:pPr>
        <w:keepNext/>
        <w:spacing w:line="360" w:lineRule="auto"/>
        <w:jc w:val="center"/>
        <w:rPr>
          <w:lang w:val="en-US"/>
        </w:rPr>
      </w:pPr>
      <w:r w:rsidRPr="00C53FD5">
        <w:rPr>
          <w:noProof/>
          <w:lang w:val="en-US"/>
        </w:rPr>
        <w:drawing>
          <wp:inline distT="0" distB="0" distL="0" distR="0" wp14:anchorId="661A331F" wp14:editId="378A1750">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6">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14:paraId="029AB3DC" w14:textId="65E7F24F" w:rsidR="00930EC8" w:rsidRPr="00C53FD5" w:rsidRDefault="00930EC8"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6</w:t>
      </w:r>
      <w:r w:rsidRPr="00C53FD5">
        <w:rPr>
          <w:lang w:val="en-US"/>
        </w:rPr>
        <w:fldChar w:fldCharType="end"/>
      </w:r>
    </w:p>
    <w:p w14:paraId="64FC7C87" w14:textId="3F503446" w:rsidR="00930EC8" w:rsidRPr="00C53FD5" w:rsidRDefault="00DA0AF0" w:rsidP="00361E37">
      <w:pPr>
        <w:spacing w:line="360" w:lineRule="auto"/>
        <w:rPr>
          <w:lang w:val="en-US"/>
        </w:rPr>
      </w:pPr>
      <w:r w:rsidRPr="00C53FD5">
        <w:rPr>
          <w:lang w:val="en-US"/>
        </w:rPr>
        <w:t xml:space="preserve">For this reason, application can use “DataControllerClient” and </w:t>
      </w:r>
      <w:r w:rsidR="009871DC" w:rsidRPr="00C53FD5">
        <w:rPr>
          <w:lang w:val="en-US"/>
        </w:rPr>
        <w:t xml:space="preserve">run the same code as Chrome or Web application, “DataControllerClient” will handle both cases without changing the code. </w:t>
      </w:r>
    </w:p>
    <w:p w14:paraId="02F2459D" w14:textId="00389EF0" w:rsidR="009871DC" w:rsidRPr="00C53FD5" w:rsidRDefault="009871DC" w:rsidP="00361E37">
      <w:pPr>
        <w:spacing w:line="360" w:lineRule="auto"/>
        <w:rPr>
          <w:lang w:val="en-US"/>
        </w:rPr>
      </w:pPr>
    </w:p>
    <w:p w14:paraId="17360653" w14:textId="2C4847E3" w:rsidR="009871DC" w:rsidRPr="00C53FD5" w:rsidRDefault="009871DC" w:rsidP="00361E37">
      <w:pPr>
        <w:pStyle w:val="Heading3"/>
        <w:spacing w:line="360" w:lineRule="auto"/>
        <w:rPr>
          <w:lang w:val="en-US"/>
        </w:rPr>
      </w:pPr>
      <w:r w:rsidRPr="00C53FD5">
        <w:rPr>
          <w:lang w:val="en-US"/>
        </w:rPr>
        <w:t>Web Pack</w:t>
      </w:r>
    </w:p>
    <w:p w14:paraId="0B763C0D" w14:textId="52986714" w:rsidR="009871DC" w:rsidRPr="00C53FD5" w:rsidRDefault="009871DC" w:rsidP="00361E37">
      <w:pPr>
        <w:spacing w:line="360" w:lineRule="auto"/>
        <w:rPr>
          <w:lang w:val="en-US"/>
        </w:rPr>
      </w:pPr>
      <w:r w:rsidRPr="00C53FD5">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14:paraId="262151C4" w14:textId="362A7D2A" w:rsidR="009871DC" w:rsidRPr="00C53FD5" w:rsidRDefault="009871DC" w:rsidP="00361E37">
      <w:pPr>
        <w:spacing w:line="360" w:lineRule="auto"/>
        <w:rPr>
          <w:lang w:val="en-US"/>
        </w:rPr>
      </w:pPr>
      <w:r w:rsidRPr="00C53FD5">
        <w:rPr>
          <w:lang w:val="en-US"/>
        </w:rPr>
        <w:t>That is why I’m using “WebPack”</w:t>
      </w:r>
      <w:r w:rsidR="001B5AE8" w:rsidRPr="00C53FD5">
        <w:rPr>
          <w:lang w:val="en-US"/>
        </w:rPr>
        <w:t xml:space="preserve"> </w:t>
      </w:r>
      <w:sdt>
        <w:sdtPr>
          <w:rPr>
            <w:lang w:val="en-US"/>
          </w:rPr>
          <w:id w:val="690035523"/>
          <w:citation/>
        </w:sdtPr>
        <w:sdtContent>
          <w:r w:rsidR="001B5AE8" w:rsidRPr="00C53FD5">
            <w:rPr>
              <w:lang w:val="en-US"/>
            </w:rPr>
            <w:fldChar w:fldCharType="begin"/>
          </w:r>
          <w:r w:rsidR="001B5AE8" w:rsidRPr="00C53FD5">
            <w:rPr>
              <w:lang w:val="en-US"/>
            </w:rPr>
            <w:instrText xml:space="preserve"> CITATION Web \l 1033 </w:instrText>
          </w:r>
          <w:r w:rsidR="001B5AE8" w:rsidRPr="00C53FD5">
            <w:rPr>
              <w:lang w:val="en-US"/>
            </w:rPr>
            <w:fldChar w:fldCharType="separate"/>
          </w:r>
          <w:r w:rsidR="001B5AE8" w:rsidRPr="00C53FD5">
            <w:rPr>
              <w:noProof/>
              <w:lang w:val="en-US"/>
            </w:rPr>
            <w:t>[19]</w:t>
          </w:r>
          <w:r w:rsidR="001B5AE8" w:rsidRPr="00C53FD5">
            <w:rPr>
              <w:lang w:val="en-US"/>
            </w:rPr>
            <w:fldChar w:fldCharType="end"/>
          </w:r>
        </w:sdtContent>
      </w:sdt>
      <w:r w:rsidRPr="00C53FD5">
        <w:rPr>
          <w:lang w:val="en-US"/>
        </w:rPr>
        <w:t>,</w:t>
      </w:r>
      <w:r w:rsidR="001B5AE8" w:rsidRPr="00C53FD5">
        <w:rPr>
          <w:lang w:val="en-US"/>
        </w:rPr>
        <w:t xml:space="preserve"> </w:t>
      </w:r>
      <w:r w:rsidRPr="00C53FD5">
        <w:rPr>
          <w:lang w:val="en-US"/>
        </w:rPr>
        <w:t xml:space="preserve">a simple library that exports multi file project into single file. </w:t>
      </w:r>
    </w:p>
    <w:p w14:paraId="4EAD7AE0" w14:textId="77777777" w:rsidR="009871DC" w:rsidRPr="00C53FD5" w:rsidRDefault="009871DC" w:rsidP="00361E37">
      <w:pPr>
        <w:keepNext/>
        <w:spacing w:line="360" w:lineRule="auto"/>
        <w:jc w:val="center"/>
        <w:rPr>
          <w:lang w:val="en-US"/>
        </w:rPr>
      </w:pPr>
      <w:r w:rsidRPr="00C53FD5">
        <w:rPr>
          <w:lang w:val="en-US"/>
        </w:rPr>
        <w:lastRenderedPageBreak/>
        <w:drawing>
          <wp:inline distT="0" distB="0" distL="0" distR="0" wp14:anchorId="7B6CB879" wp14:editId="753B72A5">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4538" cy="2732284"/>
                    </a:xfrm>
                    <a:prstGeom prst="rect">
                      <a:avLst/>
                    </a:prstGeom>
                  </pic:spPr>
                </pic:pic>
              </a:graphicData>
            </a:graphic>
          </wp:inline>
        </w:drawing>
      </w:r>
    </w:p>
    <w:p w14:paraId="4D533BDA" w14:textId="42DAD55E" w:rsidR="009871DC" w:rsidRPr="00C53FD5" w:rsidRDefault="009871DC" w:rsidP="00361E37">
      <w:pPr>
        <w:pStyle w:val="Caption"/>
        <w:spacing w:line="360" w:lineRule="auto"/>
        <w:rPr>
          <w:lang w:val="en-US"/>
        </w:rPr>
      </w:pPr>
      <w:r w:rsidRPr="00C53FD5">
        <w:rPr>
          <w:lang w:val="en-US"/>
        </w:rPr>
        <w:t xml:space="preserve">Figure </w:t>
      </w:r>
      <w:r w:rsidRPr="00C53FD5">
        <w:rPr>
          <w:lang w:val="en-US"/>
        </w:rPr>
        <w:fldChar w:fldCharType="begin"/>
      </w:r>
      <w:r w:rsidRPr="00C53FD5">
        <w:rPr>
          <w:lang w:val="en-US"/>
        </w:rPr>
        <w:instrText xml:space="preserve"> SEQ Figure \* ARABIC </w:instrText>
      </w:r>
      <w:r w:rsidRPr="00C53FD5">
        <w:rPr>
          <w:lang w:val="en-US"/>
        </w:rPr>
        <w:fldChar w:fldCharType="separate"/>
      </w:r>
      <w:r w:rsidR="00C53FD5" w:rsidRPr="00C53FD5">
        <w:rPr>
          <w:noProof/>
          <w:lang w:val="en-US"/>
        </w:rPr>
        <w:t>7</w:t>
      </w:r>
      <w:r w:rsidRPr="00C53FD5">
        <w:rPr>
          <w:lang w:val="en-US"/>
        </w:rPr>
        <w:fldChar w:fldCharType="end"/>
      </w:r>
    </w:p>
    <w:p w14:paraId="62FB9576" w14:textId="4CBCC343" w:rsidR="00551325" w:rsidRPr="00C53FD5" w:rsidRDefault="00551325" w:rsidP="00361E37">
      <w:pPr>
        <w:spacing w:line="360" w:lineRule="auto"/>
        <w:rPr>
          <w:lang w:val="en-US"/>
        </w:rPr>
      </w:pPr>
      <w:r w:rsidRPr="00C53FD5">
        <w:rPr>
          <w:lang w:val="en-US"/>
        </w:rPr>
        <w:t xml:space="preserve">Now that library is packed in a single file, user can import a single “DataController.js” file and start using library. </w:t>
      </w:r>
    </w:p>
    <w:p w14:paraId="64B22095" w14:textId="72BAB212" w:rsidR="0080029C" w:rsidRPr="00C53FD5" w:rsidRDefault="0080029C" w:rsidP="00361E37">
      <w:pPr>
        <w:pStyle w:val="Heading1"/>
        <w:spacing w:line="360" w:lineRule="auto"/>
        <w:rPr>
          <w:lang w:val="en-US"/>
        </w:rPr>
      </w:pPr>
      <w:r w:rsidRPr="00C53FD5">
        <w:rPr>
          <w:lang w:val="en-US"/>
        </w:rPr>
        <w:lastRenderedPageBreak/>
        <w:t>Sample Project</w:t>
      </w:r>
    </w:p>
    <w:p w14:paraId="70013DC0" w14:textId="3AD6C915" w:rsidR="0080029C" w:rsidRPr="00C53FD5" w:rsidRDefault="0080029C" w:rsidP="00361E37">
      <w:pPr>
        <w:spacing w:line="360" w:lineRule="auto"/>
        <w:rPr>
          <w:lang w:val="en-US"/>
        </w:rPr>
      </w:pPr>
      <w:r w:rsidRPr="00C53FD5">
        <w:rPr>
          <w:lang w:val="en-US"/>
        </w:rPr>
        <w:t xml:space="preserve">Sample project was done in order to show the usability of the Library. </w:t>
      </w:r>
    </w:p>
    <w:p w14:paraId="5CECF7A7" w14:textId="6D3A7F45" w:rsidR="0080029C" w:rsidRPr="00C53FD5" w:rsidRDefault="0080029C" w:rsidP="00361E37">
      <w:pPr>
        <w:spacing w:line="360" w:lineRule="auto"/>
        <w:rPr>
          <w:lang w:val="en-US"/>
        </w:rPr>
      </w:pPr>
    </w:p>
    <w:p w14:paraId="78316091" w14:textId="12B96CEF" w:rsidR="0080029C" w:rsidRPr="00C53FD5" w:rsidRDefault="0080029C" w:rsidP="00361E37">
      <w:pPr>
        <w:pStyle w:val="Heading1"/>
        <w:spacing w:line="360" w:lineRule="auto"/>
        <w:rPr>
          <w:lang w:val="en-US"/>
        </w:rPr>
      </w:pPr>
      <w:r w:rsidRPr="00C53FD5">
        <w:rPr>
          <w:lang w:val="en-US"/>
        </w:rPr>
        <w:lastRenderedPageBreak/>
        <w:t>Security</w:t>
      </w:r>
    </w:p>
    <w:p w14:paraId="6E94CFCF" w14:textId="77777777" w:rsidR="0080029C" w:rsidRPr="00C53FD5" w:rsidRDefault="0080029C" w:rsidP="00361E37">
      <w:pPr>
        <w:spacing w:line="360" w:lineRule="auto"/>
        <w:rPr>
          <w:lang w:val="en-US"/>
        </w:rPr>
      </w:pPr>
    </w:p>
    <w:p w14:paraId="6D381158" w14:textId="0CD20003" w:rsidR="0036248B" w:rsidRPr="00C53FD5" w:rsidRDefault="0036248B" w:rsidP="00361E37">
      <w:pPr>
        <w:pStyle w:val="Heading1"/>
        <w:spacing w:line="360" w:lineRule="auto"/>
        <w:rPr>
          <w:lang w:val="en-US"/>
        </w:rPr>
      </w:pPr>
      <w:bookmarkStart w:id="50" w:name="_Toc504859291"/>
      <w:r w:rsidRPr="00C53FD5">
        <w:rPr>
          <w:lang w:val="en-US"/>
        </w:rPr>
        <w:lastRenderedPageBreak/>
        <w:t>Outcome &amp; Conclusion</w:t>
      </w:r>
      <w:bookmarkEnd w:id="50"/>
    </w:p>
    <w:p w14:paraId="6E3F011A" w14:textId="02BAB35D" w:rsidR="008E2231" w:rsidRPr="00C53FD5" w:rsidRDefault="00AD5D25" w:rsidP="00361E37">
      <w:pPr>
        <w:spacing w:line="360" w:lineRule="auto"/>
        <w:rPr>
          <w:lang w:val="en-US"/>
        </w:rPr>
      </w:pPr>
      <w:sdt>
        <w:sdtPr>
          <w:rPr>
            <w:lang w:val="en-US"/>
          </w:rPr>
          <w:id w:val="-780416099"/>
          <w:citation/>
        </w:sdtPr>
        <w:sdtContent>
          <w:r w:rsidR="008E2231" w:rsidRPr="00C53FD5">
            <w:rPr>
              <w:lang w:val="en-US"/>
            </w:rPr>
            <w:fldChar w:fldCharType="begin"/>
          </w:r>
          <w:r w:rsidR="008E2231" w:rsidRPr="00C53FD5">
            <w:rPr>
              <w:lang w:val="en-US"/>
            </w:rPr>
            <w:instrText xml:space="preserve"> CITATION Hol15 \l 1033 </w:instrText>
          </w:r>
          <w:r w:rsidR="008E2231" w:rsidRPr="00C53FD5">
            <w:rPr>
              <w:lang w:val="en-US"/>
            </w:rPr>
            <w:fldChar w:fldCharType="separate"/>
          </w:r>
          <w:r w:rsidR="008E2231" w:rsidRPr="00C53FD5">
            <w:rPr>
              <w:noProof/>
              <w:lang w:val="en-US"/>
            </w:rPr>
            <w:t>[9]</w:t>
          </w:r>
          <w:r w:rsidR="008E2231" w:rsidRPr="00C53FD5">
            <w:rPr>
              <w:lang w:val="en-US"/>
            </w:rPr>
            <w:fldChar w:fldCharType="end"/>
          </w:r>
        </w:sdtContent>
      </w:sdt>
    </w:p>
    <w:p w14:paraId="1DEFA6D0" w14:textId="77777777" w:rsidR="005268D3" w:rsidRPr="00C53FD5" w:rsidRDefault="002065CD" w:rsidP="00361E37">
      <w:pPr>
        <w:pStyle w:val="Heading1"/>
        <w:spacing w:line="360" w:lineRule="auto"/>
        <w:rPr>
          <w:lang w:val="en-US"/>
        </w:rPr>
      </w:pPr>
      <w:bookmarkStart w:id="51" w:name="_Toc504859292"/>
      <w:r w:rsidRPr="00C53FD5">
        <w:rPr>
          <w:lang w:val="en-US"/>
        </w:rPr>
        <w:lastRenderedPageBreak/>
        <w:t>References</w:t>
      </w:r>
      <w:bookmarkEnd w:id="51"/>
    </w:p>
    <w:sdt>
      <w:sdtPr>
        <w:rPr>
          <w:lang w:val="en-US"/>
        </w:rPr>
        <w:id w:val="25567878"/>
        <w:bibliography/>
      </w:sdtPr>
      <w:sdtContent>
        <w:p w14:paraId="285CED6D" w14:textId="77777777" w:rsidR="008E2231" w:rsidRPr="00C53FD5" w:rsidRDefault="00156940" w:rsidP="00361E37">
          <w:pPr>
            <w:keepLines/>
            <w:spacing w:line="360" w:lineRule="auto"/>
            <w:rPr>
              <w:rFonts w:asciiTheme="minorHAnsi" w:eastAsiaTheme="minorHAnsi" w:hAnsiTheme="minorHAnsi"/>
              <w:noProof/>
              <w:sz w:val="22"/>
              <w:szCs w:val="22"/>
              <w:lang w:val="en-US" w:eastAsia="en-US"/>
            </w:rPr>
          </w:pPr>
          <w:r w:rsidRPr="00C53FD5">
            <w:rPr>
              <w:lang w:val="en-US"/>
            </w:rPr>
            <w:fldChar w:fldCharType="begin"/>
          </w:r>
          <w:r w:rsidR="002065CD" w:rsidRPr="00C53FD5">
            <w:rPr>
              <w:lang w:val="en-US"/>
            </w:rPr>
            <w:instrText xml:space="preserve"> BIBLIOGRAPHY  \l 1061 </w:instrText>
          </w:r>
          <w:r w:rsidRPr="00C53FD5">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8E2231" w:rsidRPr="00C53FD5" w14:paraId="09A11948" w14:textId="77777777">
            <w:trPr>
              <w:divId w:val="1045374099"/>
              <w:tblCellSpacing w:w="15" w:type="dxa"/>
            </w:trPr>
            <w:tc>
              <w:tcPr>
                <w:tcW w:w="50" w:type="pct"/>
                <w:hideMark/>
              </w:tcPr>
              <w:p w14:paraId="3EE78FB9" w14:textId="77777777" w:rsidR="008E2231" w:rsidRPr="00C53FD5" w:rsidRDefault="008E2231" w:rsidP="00361E37">
                <w:pPr>
                  <w:pStyle w:val="Bibliography"/>
                  <w:spacing w:line="360" w:lineRule="auto"/>
                  <w:rPr>
                    <w:noProof/>
                    <w:lang w:val="en-US"/>
                  </w:rPr>
                </w:pPr>
                <w:r w:rsidRPr="00C53FD5">
                  <w:rPr>
                    <w:noProof/>
                    <w:lang w:val="en-US"/>
                  </w:rPr>
                  <w:t xml:space="preserve">[1] </w:t>
                </w:r>
              </w:p>
            </w:tc>
            <w:tc>
              <w:tcPr>
                <w:tcW w:w="0" w:type="auto"/>
                <w:hideMark/>
              </w:tcPr>
              <w:p w14:paraId="548190E9" w14:textId="77777777" w:rsidR="008E2231" w:rsidRPr="00C53FD5" w:rsidRDefault="008E2231" w:rsidP="00361E37">
                <w:pPr>
                  <w:pStyle w:val="Bibliography"/>
                  <w:spacing w:line="360" w:lineRule="auto"/>
                  <w:rPr>
                    <w:noProof/>
                    <w:lang w:val="en-US"/>
                  </w:rPr>
                </w:pPr>
                <w:r w:rsidRPr="00C53FD5">
                  <w:rPr>
                    <w:noProof/>
                    <w:lang w:val="en-US"/>
                  </w:rPr>
                  <w:t xml:space="preserve">E. Mansour, A. V. Sambra, S. Hawke, T. Berners-Lee, M. Zereba, S. Capadisli, A. Ghanem ja A. Aboulnaga, „A Demonstration of the Solid Platform for Social Web Applications“. </w:t>
                </w:r>
              </w:p>
            </w:tc>
          </w:tr>
          <w:tr w:rsidR="008E2231" w:rsidRPr="00C53FD5" w14:paraId="639B8EFF" w14:textId="77777777">
            <w:trPr>
              <w:divId w:val="1045374099"/>
              <w:tblCellSpacing w:w="15" w:type="dxa"/>
            </w:trPr>
            <w:tc>
              <w:tcPr>
                <w:tcW w:w="50" w:type="pct"/>
                <w:hideMark/>
              </w:tcPr>
              <w:p w14:paraId="0453A272" w14:textId="77777777" w:rsidR="008E2231" w:rsidRPr="00C53FD5" w:rsidRDefault="008E2231" w:rsidP="00361E37">
                <w:pPr>
                  <w:pStyle w:val="Bibliography"/>
                  <w:spacing w:line="360" w:lineRule="auto"/>
                  <w:rPr>
                    <w:noProof/>
                    <w:lang w:val="en-US"/>
                  </w:rPr>
                </w:pPr>
                <w:r w:rsidRPr="00C53FD5">
                  <w:rPr>
                    <w:noProof/>
                    <w:lang w:val="en-US"/>
                  </w:rPr>
                  <w:t xml:space="preserve">[2] </w:t>
                </w:r>
              </w:p>
            </w:tc>
            <w:tc>
              <w:tcPr>
                <w:tcW w:w="0" w:type="auto"/>
                <w:hideMark/>
              </w:tcPr>
              <w:p w14:paraId="178BA73D" w14:textId="77777777" w:rsidR="008E2231" w:rsidRPr="00C53FD5" w:rsidRDefault="008E2231" w:rsidP="00361E37">
                <w:pPr>
                  <w:pStyle w:val="Bibliography"/>
                  <w:spacing w:line="360" w:lineRule="auto"/>
                  <w:rPr>
                    <w:noProof/>
                    <w:lang w:val="en-US"/>
                  </w:rPr>
                </w:pPr>
                <w:r w:rsidRPr="00C53FD5">
                  <w:rPr>
                    <w:noProof/>
                    <w:lang w:val="en-US"/>
                  </w:rPr>
                  <w:t xml:space="preserve">D. Draheim, M. Felderer ja V. Pekar, „Weaving Social Software Features Into Enterprise Resource Planning Systems“. </w:t>
                </w:r>
              </w:p>
            </w:tc>
          </w:tr>
          <w:tr w:rsidR="008E2231" w:rsidRPr="00C53FD5" w14:paraId="36CED23E" w14:textId="77777777">
            <w:trPr>
              <w:divId w:val="1045374099"/>
              <w:tblCellSpacing w:w="15" w:type="dxa"/>
            </w:trPr>
            <w:tc>
              <w:tcPr>
                <w:tcW w:w="50" w:type="pct"/>
                <w:hideMark/>
              </w:tcPr>
              <w:p w14:paraId="61C9C38C" w14:textId="77777777" w:rsidR="008E2231" w:rsidRPr="00C53FD5" w:rsidRDefault="008E2231" w:rsidP="00361E37">
                <w:pPr>
                  <w:pStyle w:val="Bibliography"/>
                  <w:spacing w:line="360" w:lineRule="auto"/>
                  <w:rPr>
                    <w:noProof/>
                    <w:lang w:val="en-US"/>
                  </w:rPr>
                </w:pPr>
                <w:r w:rsidRPr="00C53FD5">
                  <w:rPr>
                    <w:noProof/>
                    <w:lang w:val="en-US"/>
                  </w:rPr>
                  <w:t xml:space="preserve">[3] </w:t>
                </w:r>
              </w:p>
            </w:tc>
            <w:tc>
              <w:tcPr>
                <w:tcW w:w="0" w:type="auto"/>
                <w:hideMark/>
              </w:tcPr>
              <w:p w14:paraId="145FB5D1" w14:textId="77777777" w:rsidR="008E2231" w:rsidRPr="00C53FD5" w:rsidRDefault="008E2231" w:rsidP="00361E37">
                <w:pPr>
                  <w:pStyle w:val="Bibliography"/>
                  <w:spacing w:line="360" w:lineRule="auto"/>
                  <w:rPr>
                    <w:noProof/>
                    <w:lang w:val="en-US"/>
                  </w:rPr>
                </w:pPr>
                <w:r w:rsidRPr="00C53FD5">
                  <w:rPr>
                    <w:noProof/>
                    <w:lang w:val="en-US"/>
                  </w:rPr>
                  <w:t xml:space="preserve">„Making Web Annotations Dynamically Robust and Semantically Rich“. </w:t>
                </w:r>
              </w:p>
            </w:tc>
          </w:tr>
          <w:tr w:rsidR="008E2231" w:rsidRPr="00C53FD5" w14:paraId="573613A6" w14:textId="77777777">
            <w:trPr>
              <w:divId w:val="1045374099"/>
              <w:tblCellSpacing w:w="15" w:type="dxa"/>
            </w:trPr>
            <w:tc>
              <w:tcPr>
                <w:tcW w:w="50" w:type="pct"/>
                <w:hideMark/>
              </w:tcPr>
              <w:p w14:paraId="37645AA8" w14:textId="77777777" w:rsidR="008E2231" w:rsidRPr="00C53FD5" w:rsidRDefault="008E2231" w:rsidP="00361E37">
                <w:pPr>
                  <w:pStyle w:val="Bibliography"/>
                  <w:spacing w:line="360" w:lineRule="auto"/>
                  <w:rPr>
                    <w:noProof/>
                    <w:lang w:val="en-US"/>
                  </w:rPr>
                </w:pPr>
                <w:r w:rsidRPr="00C53FD5">
                  <w:rPr>
                    <w:noProof/>
                    <w:lang w:val="en-US"/>
                  </w:rPr>
                  <w:t xml:space="preserve">[4] </w:t>
                </w:r>
              </w:p>
            </w:tc>
            <w:tc>
              <w:tcPr>
                <w:tcW w:w="0" w:type="auto"/>
                <w:hideMark/>
              </w:tcPr>
              <w:p w14:paraId="1FF6B979" w14:textId="77777777" w:rsidR="008E2231" w:rsidRPr="00C53FD5" w:rsidRDefault="008E2231" w:rsidP="00361E37">
                <w:pPr>
                  <w:pStyle w:val="Bibliography"/>
                  <w:spacing w:line="360" w:lineRule="auto"/>
                  <w:rPr>
                    <w:noProof/>
                    <w:lang w:val="en-US"/>
                  </w:rPr>
                </w:pPr>
                <w:r w:rsidRPr="00C53FD5">
                  <w:rPr>
                    <w:noProof/>
                    <w:lang w:val="en-US"/>
                  </w:rPr>
                  <w:t>„hypothes.is,“ [Võrgumaterjal]. Available: https://web.hypothes.is/.</w:t>
                </w:r>
              </w:p>
            </w:tc>
          </w:tr>
          <w:tr w:rsidR="008E2231" w:rsidRPr="00C53FD5" w14:paraId="2589B0B6" w14:textId="77777777">
            <w:trPr>
              <w:divId w:val="1045374099"/>
              <w:tblCellSpacing w:w="15" w:type="dxa"/>
            </w:trPr>
            <w:tc>
              <w:tcPr>
                <w:tcW w:w="50" w:type="pct"/>
                <w:hideMark/>
              </w:tcPr>
              <w:p w14:paraId="509CA617" w14:textId="77777777" w:rsidR="008E2231" w:rsidRPr="00C53FD5" w:rsidRDefault="008E2231" w:rsidP="00361E37">
                <w:pPr>
                  <w:pStyle w:val="Bibliography"/>
                  <w:spacing w:line="360" w:lineRule="auto"/>
                  <w:rPr>
                    <w:noProof/>
                    <w:lang w:val="en-US"/>
                  </w:rPr>
                </w:pPr>
                <w:r w:rsidRPr="00C53FD5">
                  <w:rPr>
                    <w:noProof/>
                    <w:lang w:val="en-US"/>
                  </w:rPr>
                  <w:t xml:space="preserve">[5] </w:t>
                </w:r>
              </w:p>
            </w:tc>
            <w:tc>
              <w:tcPr>
                <w:tcW w:w="0" w:type="auto"/>
                <w:hideMark/>
              </w:tcPr>
              <w:p w14:paraId="249C9194" w14:textId="77777777" w:rsidR="008E2231" w:rsidRPr="00C53FD5" w:rsidRDefault="008E2231" w:rsidP="00361E37">
                <w:pPr>
                  <w:pStyle w:val="Bibliography"/>
                  <w:spacing w:line="360" w:lineRule="auto"/>
                  <w:rPr>
                    <w:noProof/>
                    <w:lang w:val="en-US"/>
                  </w:rPr>
                </w:pPr>
                <w:r w:rsidRPr="00C53FD5">
                  <w:rPr>
                    <w:noProof/>
                    <w:lang w:val="en-US"/>
                  </w:rPr>
                  <w:t>„genius.com,“ [Võrgumaterjal]. Available: https://genius.com/web-annotator.</w:t>
                </w:r>
              </w:p>
            </w:tc>
          </w:tr>
          <w:tr w:rsidR="008E2231" w:rsidRPr="00C53FD5" w14:paraId="1B379016" w14:textId="77777777">
            <w:trPr>
              <w:divId w:val="1045374099"/>
              <w:tblCellSpacing w:w="15" w:type="dxa"/>
            </w:trPr>
            <w:tc>
              <w:tcPr>
                <w:tcW w:w="50" w:type="pct"/>
                <w:hideMark/>
              </w:tcPr>
              <w:p w14:paraId="2E4CF6B5" w14:textId="77777777" w:rsidR="008E2231" w:rsidRPr="00C53FD5" w:rsidRDefault="008E2231" w:rsidP="00361E37">
                <w:pPr>
                  <w:pStyle w:val="Bibliography"/>
                  <w:spacing w:line="360" w:lineRule="auto"/>
                  <w:rPr>
                    <w:noProof/>
                    <w:lang w:val="en-US"/>
                  </w:rPr>
                </w:pPr>
                <w:r w:rsidRPr="00C53FD5">
                  <w:rPr>
                    <w:noProof/>
                    <w:lang w:val="en-US"/>
                  </w:rPr>
                  <w:t xml:space="preserve">[6] </w:t>
                </w:r>
              </w:p>
            </w:tc>
            <w:tc>
              <w:tcPr>
                <w:tcW w:w="0" w:type="auto"/>
                <w:hideMark/>
              </w:tcPr>
              <w:p w14:paraId="59A14742" w14:textId="77777777" w:rsidR="008E2231" w:rsidRPr="00C53FD5" w:rsidRDefault="008E2231" w:rsidP="00361E37">
                <w:pPr>
                  <w:pStyle w:val="Bibliography"/>
                  <w:spacing w:line="360" w:lineRule="auto"/>
                  <w:rPr>
                    <w:noProof/>
                    <w:lang w:val="en-US"/>
                  </w:rPr>
                </w:pPr>
                <w:r w:rsidRPr="00C53FD5">
                  <w:rPr>
                    <w:noProof/>
                    <w:lang w:val="en-US"/>
                  </w:rPr>
                  <w:t xml:space="preserve">J. Pouwelse, P. Garbacki, D. Epema ja H. Sips, „The Bittorrent P2P File-Sharing System: Measurements and Analysis“. </w:t>
                </w:r>
              </w:p>
            </w:tc>
          </w:tr>
          <w:tr w:rsidR="008E2231" w:rsidRPr="00C53FD5" w14:paraId="1153935B" w14:textId="77777777">
            <w:trPr>
              <w:divId w:val="1045374099"/>
              <w:tblCellSpacing w:w="15" w:type="dxa"/>
            </w:trPr>
            <w:tc>
              <w:tcPr>
                <w:tcW w:w="50" w:type="pct"/>
                <w:hideMark/>
              </w:tcPr>
              <w:p w14:paraId="3D9F5F0E" w14:textId="77777777" w:rsidR="008E2231" w:rsidRPr="00C53FD5" w:rsidRDefault="008E2231" w:rsidP="00361E37">
                <w:pPr>
                  <w:pStyle w:val="Bibliography"/>
                  <w:spacing w:line="360" w:lineRule="auto"/>
                  <w:rPr>
                    <w:noProof/>
                    <w:lang w:val="en-US"/>
                  </w:rPr>
                </w:pPr>
                <w:r w:rsidRPr="00C53FD5">
                  <w:rPr>
                    <w:noProof/>
                    <w:lang w:val="en-US"/>
                  </w:rPr>
                  <w:t xml:space="preserve">[7] </w:t>
                </w:r>
              </w:p>
            </w:tc>
            <w:tc>
              <w:tcPr>
                <w:tcW w:w="0" w:type="auto"/>
                <w:hideMark/>
              </w:tcPr>
              <w:p w14:paraId="260E655E" w14:textId="77777777" w:rsidR="008E2231" w:rsidRPr="00C53FD5" w:rsidRDefault="008E2231" w:rsidP="00361E37">
                <w:pPr>
                  <w:pStyle w:val="Bibliography"/>
                  <w:spacing w:line="360" w:lineRule="auto"/>
                  <w:rPr>
                    <w:noProof/>
                    <w:lang w:val="en-US"/>
                  </w:rPr>
                </w:pPr>
                <w:r w:rsidRPr="00C53FD5">
                  <w:rPr>
                    <w:noProof/>
                    <w:lang w:val="en-US"/>
                  </w:rPr>
                  <w:t>B. Ford, P. Srisuresh ja D. Kegel, „Peer-</w:t>
                </w:r>
                <w:r w:rsidRPr="00C53FD5">
                  <w:rPr>
                    <w:noProof/>
                    <w:lang w:val="en-US"/>
                  </w:rPr>
                  <w:softHyphen/>
                  <w:t>to</w:t>
                </w:r>
                <w:r w:rsidRPr="00C53FD5">
                  <w:rPr>
                    <w:noProof/>
                    <w:lang w:val="en-US"/>
                  </w:rPr>
                  <w:softHyphen/>
                  <w:t xml:space="preserve">-Peer Communication Across Network Address Translators“. </w:t>
                </w:r>
              </w:p>
            </w:tc>
          </w:tr>
          <w:tr w:rsidR="008E2231" w:rsidRPr="00C53FD5" w14:paraId="36DB03A4" w14:textId="77777777">
            <w:trPr>
              <w:divId w:val="1045374099"/>
              <w:tblCellSpacing w:w="15" w:type="dxa"/>
            </w:trPr>
            <w:tc>
              <w:tcPr>
                <w:tcW w:w="50" w:type="pct"/>
                <w:hideMark/>
              </w:tcPr>
              <w:p w14:paraId="4E48B31E" w14:textId="77777777" w:rsidR="008E2231" w:rsidRPr="00C53FD5" w:rsidRDefault="008E2231" w:rsidP="00361E37">
                <w:pPr>
                  <w:pStyle w:val="Bibliography"/>
                  <w:spacing w:line="360" w:lineRule="auto"/>
                  <w:rPr>
                    <w:noProof/>
                    <w:lang w:val="en-US"/>
                  </w:rPr>
                </w:pPr>
                <w:r w:rsidRPr="00C53FD5">
                  <w:rPr>
                    <w:noProof/>
                    <w:lang w:val="en-US"/>
                  </w:rPr>
                  <w:t xml:space="preserve">[8] </w:t>
                </w:r>
              </w:p>
            </w:tc>
            <w:tc>
              <w:tcPr>
                <w:tcW w:w="0" w:type="auto"/>
                <w:hideMark/>
              </w:tcPr>
              <w:p w14:paraId="560C746B" w14:textId="77777777" w:rsidR="008E2231" w:rsidRPr="00C53FD5" w:rsidRDefault="008E2231" w:rsidP="00361E37">
                <w:pPr>
                  <w:pStyle w:val="Bibliography"/>
                  <w:spacing w:line="360" w:lineRule="auto"/>
                  <w:rPr>
                    <w:noProof/>
                    <w:lang w:val="en-US"/>
                  </w:rPr>
                </w:pPr>
                <w:r w:rsidRPr="00C53FD5">
                  <w:rPr>
                    <w:noProof/>
                    <w:lang w:val="en-US"/>
                  </w:rPr>
                  <w:t xml:space="preserve">B. Dodson, I. Vo, T. J. Purtell, A. Cannon ja M. S. Lam, „Musubi: Disintermediated Interactive Social Feeds for Mobile Devices“. </w:t>
                </w:r>
              </w:p>
            </w:tc>
          </w:tr>
          <w:tr w:rsidR="008E2231" w:rsidRPr="00C53FD5" w14:paraId="0E7BB4D8" w14:textId="77777777">
            <w:trPr>
              <w:divId w:val="1045374099"/>
              <w:tblCellSpacing w:w="15" w:type="dxa"/>
            </w:trPr>
            <w:tc>
              <w:tcPr>
                <w:tcW w:w="50" w:type="pct"/>
                <w:hideMark/>
              </w:tcPr>
              <w:p w14:paraId="0B276B18" w14:textId="77777777" w:rsidR="008E2231" w:rsidRPr="00C53FD5" w:rsidRDefault="008E2231" w:rsidP="00361E37">
                <w:pPr>
                  <w:pStyle w:val="Bibliography"/>
                  <w:spacing w:line="360" w:lineRule="auto"/>
                  <w:rPr>
                    <w:noProof/>
                    <w:lang w:val="en-US"/>
                  </w:rPr>
                </w:pPr>
                <w:r w:rsidRPr="00C53FD5">
                  <w:rPr>
                    <w:noProof/>
                    <w:lang w:val="en-US"/>
                  </w:rPr>
                  <w:t xml:space="preserve">[9] </w:t>
                </w:r>
              </w:p>
            </w:tc>
            <w:tc>
              <w:tcPr>
                <w:tcW w:w="0" w:type="auto"/>
                <w:hideMark/>
              </w:tcPr>
              <w:p w14:paraId="02443A42" w14:textId="77777777" w:rsidR="008E2231" w:rsidRPr="00C53FD5" w:rsidRDefault="008E2231" w:rsidP="00361E37">
                <w:pPr>
                  <w:pStyle w:val="Bibliography"/>
                  <w:spacing w:line="360" w:lineRule="auto"/>
                  <w:rPr>
                    <w:noProof/>
                    <w:lang w:val="en-US"/>
                  </w:rPr>
                </w:pPr>
                <w:r w:rsidRPr="00C53FD5">
                  <w:rPr>
                    <w:noProof/>
                    <w:lang w:val="en-US"/>
                  </w:rPr>
                  <w:t>C. Holmberg, S. Hakansson ja G. Eriksson, „Web Real-Time Communication Use Cases and Requirements,“ March 2015. [Võrgumaterjal]. Available: https://tools.ietf.org/html/rfc7478.</w:t>
                </w:r>
              </w:p>
            </w:tc>
          </w:tr>
          <w:tr w:rsidR="008E2231" w:rsidRPr="00C53FD5" w14:paraId="4E5841FC" w14:textId="77777777">
            <w:trPr>
              <w:divId w:val="1045374099"/>
              <w:tblCellSpacing w:w="15" w:type="dxa"/>
            </w:trPr>
            <w:tc>
              <w:tcPr>
                <w:tcW w:w="50" w:type="pct"/>
                <w:hideMark/>
              </w:tcPr>
              <w:p w14:paraId="3AD58528" w14:textId="77777777" w:rsidR="008E2231" w:rsidRPr="00C53FD5" w:rsidRDefault="008E2231" w:rsidP="00361E37">
                <w:pPr>
                  <w:pStyle w:val="Bibliography"/>
                  <w:spacing w:line="360" w:lineRule="auto"/>
                  <w:rPr>
                    <w:noProof/>
                    <w:lang w:val="en-US"/>
                  </w:rPr>
                </w:pPr>
                <w:r w:rsidRPr="00C53FD5">
                  <w:rPr>
                    <w:noProof/>
                    <w:lang w:val="en-US"/>
                  </w:rPr>
                  <w:t xml:space="preserve">[10] </w:t>
                </w:r>
              </w:p>
            </w:tc>
            <w:tc>
              <w:tcPr>
                <w:tcW w:w="0" w:type="auto"/>
                <w:hideMark/>
              </w:tcPr>
              <w:p w14:paraId="2C623356" w14:textId="77777777" w:rsidR="008E2231" w:rsidRPr="00C53FD5" w:rsidRDefault="008E2231" w:rsidP="00361E37">
                <w:pPr>
                  <w:pStyle w:val="Bibliography"/>
                  <w:spacing w:line="360" w:lineRule="auto"/>
                  <w:rPr>
                    <w:noProof/>
                    <w:lang w:val="en-US"/>
                  </w:rPr>
                </w:pPr>
                <w:r w:rsidRPr="00C53FD5">
                  <w:rPr>
                    <w:noProof/>
                    <w:lang w:val="en-US"/>
                  </w:rPr>
                  <w:t xml:space="preserve">M. Moore, „The semantic web: an introduction for information professionals,“ Thomson Reuters, 2011. </w:t>
                </w:r>
              </w:p>
            </w:tc>
          </w:tr>
        </w:tbl>
        <w:p w14:paraId="2AE82EEC" w14:textId="77777777" w:rsidR="008E2231" w:rsidRPr="00C53FD5" w:rsidRDefault="008E2231" w:rsidP="00361E37">
          <w:pPr>
            <w:spacing w:line="360" w:lineRule="auto"/>
            <w:divId w:val="1045374099"/>
            <w:rPr>
              <w:rFonts w:eastAsia="Times New Roman"/>
              <w:noProof/>
              <w:lang w:val="en-US"/>
            </w:rPr>
          </w:pPr>
        </w:p>
        <w:p w14:paraId="15B1DEB0" w14:textId="77777777" w:rsidR="006A3515" w:rsidRPr="00C53FD5" w:rsidRDefault="00156940" w:rsidP="00361E37">
          <w:pPr>
            <w:keepLines/>
            <w:spacing w:line="360" w:lineRule="auto"/>
            <w:rPr>
              <w:lang w:val="en-US"/>
            </w:rPr>
          </w:pPr>
          <w:r w:rsidRPr="00C53FD5">
            <w:rPr>
              <w:lang w:val="en-US"/>
            </w:rPr>
            <w:fldChar w:fldCharType="end"/>
          </w:r>
        </w:p>
      </w:sdtContent>
    </w:sdt>
    <w:p w14:paraId="63B8BE6E" w14:textId="77777777" w:rsidR="00B746CA" w:rsidRPr="00C53FD5" w:rsidRDefault="002065CD" w:rsidP="00361E37">
      <w:pPr>
        <w:pStyle w:val="HeaderNotNumbered"/>
        <w:spacing w:line="360" w:lineRule="auto"/>
        <w:rPr>
          <w:lang w:val="en-US"/>
        </w:rPr>
      </w:pPr>
      <w:bookmarkStart w:id="52" w:name="_Toc504859293"/>
      <w:r w:rsidRPr="00C53FD5">
        <w:rPr>
          <w:lang w:val="en-US"/>
        </w:rPr>
        <w:lastRenderedPageBreak/>
        <w:t>Appendix</w:t>
      </w:r>
      <w:bookmarkEnd w:id="52"/>
    </w:p>
    <w:p w14:paraId="71BC92D8" w14:textId="77777777" w:rsidR="00EE6E9A" w:rsidRPr="00C53FD5" w:rsidRDefault="008506D8" w:rsidP="00361E37">
      <w:pPr>
        <w:pStyle w:val="Appendixheading"/>
        <w:spacing w:line="360" w:lineRule="auto"/>
        <w:rPr>
          <w:lang w:val="en-US"/>
        </w:rPr>
      </w:pPr>
      <w:bookmarkStart w:id="53" w:name="_Toc504859294"/>
      <w:r w:rsidRPr="00C53FD5">
        <w:rPr>
          <w:lang w:val="en-US"/>
        </w:rPr>
        <w:lastRenderedPageBreak/>
        <w:t>License</w:t>
      </w:r>
      <w:bookmarkEnd w:id="53"/>
    </w:p>
    <w:p w14:paraId="6A5A4CF2" w14:textId="77777777" w:rsidR="008506D8" w:rsidRPr="00C53FD5" w:rsidRDefault="008506D8" w:rsidP="00361E37">
      <w:pPr>
        <w:shd w:val="clear" w:color="auto" w:fill="FFFFFF"/>
        <w:suppressAutoHyphens/>
        <w:spacing w:after="720" w:line="360" w:lineRule="auto"/>
        <w:ind w:left="23"/>
        <w:rPr>
          <w:b/>
          <w:spacing w:val="-1"/>
          <w:lang w:val="en-US"/>
        </w:rPr>
      </w:pPr>
      <w:r w:rsidRPr="00C53FD5">
        <w:rPr>
          <w:b/>
          <w:spacing w:val="-1"/>
          <w:lang w:val="en-US"/>
        </w:rPr>
        <w:t>Non-exclusive licence to reproduce thesis and make thesis public</w:t>
      </w:r>
    </w:p>
    <w:p w14:paraId="2546D015" w14:textId="77777777" w:rsidR="008506D8" w:rsidRPr="00C53FD5" w:rsidRDefault="008506D8" w:rsidP="00361E37">
      <w:pPr>
        <w:shd w:val="clear" w:color="auto" w:fill="FFFFFF"/>
        <w:suppressAutoHyphens/>
        <w:spacing w:before="0" w:line="360" w:lineRule="auto"/>
        <w:ind w:left="24"/>
        <w:rPr>
          <w:lang w:val="en-US"/>
        </w:rPr>
      </w:pPr>
      <w:r w:rsidRPr="00C53FD5">
        <w:rPr>
          <w:spacing w:val="-2"/>
          <w:lang w:val="en-US"/>
        </w:rPr>
        <w:t xml:space="preserve">I, </w:t>
      </w:r>
      <w:sdt>
        <w:sdtPr>
          <w:rPr>
            <w:b/>
            <w:spacing w:val="-2"/>
            <w:lang w:val="en-US"/>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Content>
          <w:r w:rsidR="00844C00" w:rsidRPr="00C53FD5">
            <w:rPr>
              <w:b/>
              <w:spacing w:val="-2"/>
              <w:lang w:val="en-US"/>
            </w:rPr>
            <w:t>Ioane Sharvadze</w:t>
          </w:r>
        </w:sdtContent>
      </w:sdt>
      <w:r w:rsidRPr="00C53FD5">
        <w:rPr>
          <w:lang w:val="en-US"/>
        </w:rPr>
        <w:t>,</w:t>
      </w:r>
    </w:p>
    <w:p w14:paraId="28A98C3F" w14:textId="77777777" w:rsidR="008506D8" w:rsidRPr="00C53FD5" w:rsidRDefault="008506D8" w:rsidP="00361E37">
      <w:pPr>
        <w:shd w:val="clear" w:color="auto" w:fill="FFFFFF"/>
        <w:suppressAutoHyphens/>
        <w:spacing w:before="0" w:line="360" w:lineRule="auto"/>
        <w:ind w:left="23" w:firstLine="357"/>
        <w:rPr>
          <w:lang w:val="en-US"/>
        </w:rPr>
      </w:pPr>
      <w:r w:rsidRPr="00C53FD5">
        <w:rPr>
          <w:lang w:val="en-US"/>
        </w:rPr>
        <w:t>(</w:t>
      </w:r>
      <w:r w:rsidRPr="00C53FD5">
        <w:rPr>
          <w:i/>
          <w:lang w:val="en-US"/>
        </w:rPr>
        <w:t>author’s name</w:t>
      </w:r>
      <w:r w:rsidRPr="00C53FD5">
        <w:rPr>
          <w:lang w:val="en-US"/>
        </w:rPr>
        <w:t>)</w:t>
      </w:r>
    </w:p>
    <w:p w14:paraId="0B7625D5" w14:textId="77777777" w:rsidR="008506D8" w:rsidRPr="00C53FD5" w:rsidRDefault="008506D8" w:rsidP="00361E37">
      <w:pPr>
        <w:pStyle w:val="Loendilik1"/>
        <w:numPr>
          <w:ilvl w:val="0"/>
          <w:numId w:val="3"/>
        </w:numPr>
        <w:shd w:val="clear" w:color="auto" w:fill="FFFFFF"/>
        <w:suppressAutoHyphens/>
        <w:spacing w:after="120" w:line="360" w:lineRule="auto"/>
        <w:contextualSpacing w:val="0"/>
        <w:jc w:val="both"/>
        <w:rPr>
          <w:spacing w:val="-1"/>
          <w:sz w:val="24"/>
          <w:szCs w:val="24"/>
        </w:rPr>
      </w:pPr>
      <w:r w:rsidRPr="00C53FD5">
        <w:rPr>
          <w:spacing w:val="-1"/>
          <w:sz w:val="24"/>
          <w:szCs w:val="24"/>
        </w:rPr>
        <w:t>herewith grant the University of Tartu a free permit (non-exclusive licence) to:</w:t>
      </w:r>
    </w:p>
    <w:p w14:paraId="4E9600CB"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1.1. reproduce, for the purpose of preservation and making available to the public, including for addition to the DSpace digital archives until expiry of the term of validity of the copyright, and</w:t>
      </w:r>
    </w:p>
    <w:p w14:paraId="6BA95039" w14:textId="77777777" w:rsidR="008506D8" w:rsidRPr="00C53FD5" w:rsidRDefault="008506D8" w:rsidP="00361E37">
      <w:pPr>
        <w:pStyle w:val="Loendilik1"/>
        <w:shd w:val="clear" w:color="auto" w:fill="FFFFFF"/>
        <w:suppressAutoHyphens/>
        <w:spacing w:after="120" w:line="360" w:lineRule="auto"/>
        <w:ind w:left="851" w:hanging="426"/>
        <w:contextualSpacing w:val="0"/>
        <w:jc w:val="both"/>
        <w:rPr>
          <w:spacing w:val="-1"/>
          <w:sz w:val="24"/>
          <w:szCs w:val="24"/>
        </w:rPr>
      </w:pPr>
      <w:r w:rsidRPr="00C53FD5">
        <w:rPr>
          <w:sz w:val="24"/>
          <w:szCs w:val="24"/>
        </w:rPr>
        <w:t xml:space="preserve">1.2. make available to the public via the web environment of the </w:t>
      </w:r>
      <w:r w:rsidRPr="00C53FD5">
        <w:rPr>
          <w:spacing w:val="-1"/>
          <w:sz w:val="24"/>
          <w:szCs w:val="24"/>
        </w:rPr>
        <w:t>University of Tartu</w:t>
      </w:r>
      <w:r w:rsidRPr="00C53FD5">
        <w:rPr>
          <w:sz w:val="24"/>
          <w:szCs w:val="24"/>
        </w:rPr>
        <w:t>, including via the DSpace digital archives until expiry of the term of validity of the copyright,</w:t>
      </w:r>
    </w:p>
    <w:p w14:paraId="59778ACC" w14:textId="77777777" w:rsidR="00147A34" w:rsidRPr="00C53FD5" w:rsidRDefault="00147A34" w:rsidP="00361E37">
      <w:pPr>
        <w:shd w:val="clear" w:color="auto" w:fill="FFFFFF"/>
        <w:suppressAutoHyphens/>
        <w:spacing w:before="0" w:line="360" w:lineRule="auto"/>
        <w:ind w:left="19"/>
        <w:rPr>
          <w:spacing w:val="-1"/>
          <w:lang w:val="en-US"/>
        </w:rPr>
      </w:pPr>
      <w:r w:rsidRPr="00C53FD5">
        <w:rPr>
          <w:spacing w:val="-1"/>
          <w:lang w:val="en-US"/>
        </w:rPr>
        <w:t>of my thesis</w:t>
      </w:r>
    </w:p>
    <w:p w14:paraId="5A14AA1F" w14:textId="6C99F80D" w:rsidR="008506D8" w:rsidRPr="00C53FD5" w:rsidRDefault="00AD5D25" w:rsidP="00361E37">
      <w:pPr>
        <w:shd w:val="clear" w:color="auto" w:fill="FFFFFF"/>
        <w:suppressAutoHyphens/>
        <w:spacing w:before="0" w:line="360" w:lineRule="auto"/>
        <w:ind w:left="19"/>
        <w:rPr>
          <w:spacing w:val="-1"/>
          <w:lang w:val="en-US"/>
        </w:rPr>
      </w:pPr>
      <w:sdt>
        <w:sdtPr>
          <w:rPr>
            <w:b/>
            <w:spacing w:val="-1"/>
            <w:lang w:val="en-US"/>
          </w:rPr>
          <w:alias w:val="Tiitel"/>
          <w:tag w:val=""/>
          <w:id w:val="-642664691"/>
          <w:dataBinding w:prefixMappings="xmlns:ns0='http://purl.org/dc/elements/1.1/' xmlns:ns1='http://schemas.openxmlformats.org/package/2006/metadata/core-properties' " w:xpath="/ns1:coreProperties[1]/ns0:title[1]" w:storeItemID="{6C3C8BC8-F283-45AE-878A-BAB7291924A1}"/>
          <w:text/>
        </w:sdtPr>
        <w:sdtContent>
          <w:r w:rsidR="00605D36" w:rsidRPr="00C53FD5">
            <w:rPr>
              <w:b/>
              <w:spacing w:val="-1"/>
              <w:lang w:val="en-US"/>
            </w:rPr>
            <w:t>Implementation of WebWeaver Platform over P2P Network</w:t>
          </w:r>
        </w:sdtContent>
      </w:sdt>
      <w:r w:rsidR="008506D8" w:rsidRPr="00C53FD5">
        <w:rPr>
          <w:spacing w:val="-1"/>
          <w:lang w:val="en-US"/>
        </w:rPr>
        <w:t>,</w:t>
      </w:r>
    </w:p>
    <w:p w14:paraId="65CF4452" w14:textId="77777777" w:rsidR="008506D8" w:rsidRPr="00C53FD5" w:rsidRDefault="008506D8" w:rsidP="00361E37">
      <w:pPr>
        <w:shd w:val="clear" w:color="auto" w:fill="FFFFFF"/>
        <w:suppressAutoHyphens/>
        <w:spacing w:before="0" w:line="360" w:lineRule="auto"/>
        <w:ind w:left="23" w:firstLine="697"/>
        <w:rPr>
          <w:i/>
          <w:lang w:val="en-US"/>
        </w:rPr>
      </w:pPr>
      <w:r w:rsidRPr="00C53FD5">
        <w:rPr>
          <w:i/>
          <w:lang w:val="en-US"/>
        </w:rPr>
        <w:t>(title of thesis)</w:t>
      </w:r>
    </w:p>
    <w:p w14:paraId="5B7CEE8E" w14:textId="77777777" w:rsidR="008506D8" w:rsidRPr="00C53FD5" w:rsidRDefault="008506D8" w:rsidP="00361E37">
      <w:pPr>
        <w:shd w:val="clear" w:color="auto" w:fill="FFFFFF"/>
        <w:suppressAutoHyphens/>
        <w:spacing w:before="0" w:line="360" w:lineRule="auto"/>
        <w:ind w:left="19"/>
        <w:rPr>
          <w:spacing w:val="-1"/>
          <w:lang w:val="en-US"/>
        </w:rPr>
      </w:pPr>
      <w:r w:rsidRPr="00C53FD5">
        <w:rPr>
          <w:spacing w:val="-1"/>
          <w:lang w:val="en-US"/>
        </w:rPr>
        <w:t xml:space="preserve">supervised by </w:t>
      </w:r>
      <w:r w:rsidRPr="00C53FD5">
        <w:rPr>
          <w:lang w:val="en-US"/>
        </w:rPr>
        <w:fldChar w:fldCharType="begin">
          <w:ffData>
            <w:name w:val="Tekst3"/>
            <w:enabled/>
            <w:calcOnExit w:val="0"/>
            <w:textInput/>
          </w:ffData>
        </w:fldChar>
      </w:r>
      <w:r w:rsidRPr="00C53FD5">
        <w:rPr>
          <w:lang w:val="en-US"/>
        </w:rPr>
        <w:instrText xml:space="preserve"> FORMTEXT </w:instrText>
      </w:r>
      <w:r w:rsidRPr="00C53FD5">
        <w:rPr>
          <w:lang w:val="en-US"/>
        </w:rPr>
      </w:r>
      <w:r w:rsidRPr="00C53FD5">
        <w:rPr>
          <w:lang w:val="en-US"/>
        </w:rPr>
        <w:fldChar w:fldCharType="separate"/>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00196B14" w:rsidRPr="00C53FD5">
        <w:rPr>
          <w:noProof/>
          <w:lang w:val="en-US"/>
        </w:rPr>
        <w:t> </w:t>
      </w:r>
      <w:r w:rsidRPr="00C53FD5">
        <w:rPr>
          <w:lang w:val="en-US"/>
        </w:rPr>
        <w:fldChar w:fldCharType="end"/>
      </w:r>
      <w:r w:rsidRPr="00C53FD5">
        <w:rPr>
          <w:spacing w:val="-1"/>
          <w:lang w:val="en-US"/>
        </w:rPr>
        <w:t>,</w:t>
      </w:r>
    </w:p>
    <w:p w14:paraId="62D8A596" w14:textId="77777777" w:rsidR="008506D8" w:rsidRPr="00C53FD5" w:rsidRDefault="008506D8" w:rsidP="00361E37">
      <w:pPr>
        <w:shd w:val="clear" w:color="auto" w:fill="FFFFFF"/>
        <w:suppressAutoHyphens/>
        <w:spacing w:before="0" w:line="360" w:lineRule="auto"/>
        <w:ind w:left="743" w:firstLine="697"/>
        <w:rPr>
          <w:i/>
          <w:lang w:val="en-US"/>
        </w:rPr>
      </w:pPr>
      <w:r w:rsidRPr="00C53FD5">
        <w:rPr>
          <w:i/>
          <w:lang w:val="en-US"/>
        </w:rPr>
        <w:t>(supervisor’s name)</w:t>
      </w:r>
    </w:p>
    <w:p w14:paraId="2C5549D4" w14:textId="77777777" w:rsidR="008506D8" w:rsidRPr="00C53FD5" w:rsidRDefault="008506D8" w:rsidP="00361E37">
      <w:pPr>
        <w:pStyle w:val="Loendilik1"/>
        <w:shd w:val="clear" w:color="auto" w:fill="FFFFFF"/>
        <w:suppressAutoHyphens/>
        <w:spacing w:after="120" w:line="360" w:lineRule="auto"/>
        <w:ind w:left="0"/>
        <w:contextualSpacing w:val="0"/>
        <w:jc w:val="both"/>
        <w:rPr>
          <w:sz w:val="24"/>
          <w:szCs w:val="24"/>
        </w:rPr>
      </w:pPr>
      <w:r w:rsidRPr="00C53FD5">
        <w:rPr>
          <w:sz w:val="24"/>
          <w:szCs w:val="24"/>
        </w:rPr>
        <w:t>2. I am aware of the fact that the author retains these rights.</w:t>
      </w:r>
    </w:p>
    <w:p w14:paraId="5EFE17CA" w14:textId="77777777" w:rsidR="008506D8" w:rsidRPr="00C53FD5" w:rsidRDefault="008506D8" w:rsidP="00361E37">
      <w:pPr>
        <w:pStyle w:val="Loendilik1"/>
        <w:shd w:val="clear" w:color="auto" w:fill="FFFFFF"/>
        <w:suppressAutoHyphens/>
        <w:spacing w:after="120" w:line="360" w:lineRule="auto"/>
        <w:ind w:left="0"/>
        <w:contextualSpacing w:val="0"/>
        <w:jc w:val="both"/>
        <w:rPr>
          <w:spacing w:val="-1"/>
          <w:sz w:val="24"/>
          <w:szCs w:val="24"/>
        </w:rPr>
      </w:pPr>
      <w:r w:rsidRPr="00C53FD5">
        <w:rPr>
          <w:sz w:val="24"/>
          <w:szCs w:val="24"/>
        </w:rPr>
        <w:t xml:space="preserve">3. I certify that granting the non-exclusive licence does not infringe the intellectual property rights or rights arising from the Personal Data Protection Act. </w:t>
      </w:r>
    </w:p>
    <w:p w14:paraId="54E38F0D" w14:textId="6AA083C1" w:rsidR="008506D8" w:rsidRPr="00C53FD5" w:rsidRDefault="008506D8" w:rsidP="00361E37">
      <w:pPr>
        <w:shd w:val="clear" w:color="auto" w:fill="FFFFFF"/>
        <w:suppressAutoHyphens/>
        <w:spacing w:before="720" w:line="360" w:lineRule="auto"/>
        <w:rPr>
          <w:spacing w:val="-1"/>
          <w:lang w:val="en-US"/>
        </w:rPr>
      </w:pPr>
      <w:r w:rsidRPr="00C53FD5">
        <w:rPr>
          <w:spacing w:val="-1"/>
          <w:lang w:val="en-US"/>
        </w:rPr>
        <w:t xml:space="preserve">Tartu, </w:t>
      </w:r>
      <w:r w:rsidRPr="00C53FD5">
        <w:rPr>
          <w:b/>
          <w:spacing w:val="-1"/>
          <w:lang w:val="en-US"/>
        </w:rPr>
        <w:fldChar w:fldCharType="begin"/>
      </w:r>
      <w:r w:rsidRPr="00C53FD5">
        <w:rPr>
          <w:b/>
          <w:spacing w:val="-1"/>
          <w:lang w:val="en-US"/>
        </w:rPr>
        <w:instrText xml:space="preserve"> DATE  \@ "dd.MM.yyyy"  \* MERGEFORMAT </w:instrText>
      </w:r>
      <w:r w:rsidRPr="00C53FD5">
        <w:rPr>
          <w:b/>
          <w:spacing w:val="-1"/>
          <w:lang w:val="en-US"/>
        </w:rPr>
        <w:fldChar w:fldCharType="separate"/>
      </w:r>
      <w:r w:rsidR="008B31C8" w:rsidRPr="00C53FD5">
        <w:rPr>
          <w:b/>
          <w:noProof/>
          <w:spacing w:val="-1"/>
          <w:lang w:val="en-US"/>
        </w:rPr>
        <w:t>14.04.2018</w:t>
      </w:r>
      <w:r w:rsidRPr="00C53FD5">
        <w:rPr>
          <w:b/>
          <w:spacing w:val="-1"/>
          <w:lang w:val="en-US"/>
        </w:rPr>
        <w:fldChar w:fldCharType="end"/>
      </w:r>
    </w:p>
    <w:p w14:paraId="38F3CA6D" w14:textId="77777777" w:rsidR="008506D8" w:rsidRPr="00C53FD5" w:rsidRDefault="008506D8" w:rsidP="00361E37">
      <w:pPr>
        <w:spacing w:line="360" w:lineRule="auto"/>
        <w:rPr>
          <w:lang w:val="en-US"/>
        </w:rPr>
      </w:pPr>
    </w:p>
    <w:sectPr w:rsidR="008506D8" w:rsidRPr="00C53FD5" w:rsidSect="003B6ED0">
      <w:footerReference w:type="default" r:id="rId18"/>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58352" w14:textId="77777777" w:rsidR="006F61A3" w:rsidRDefault="006F61A3" w:rsidP="00FB55BE">
      <w:pPr>
        <w:spacing w:before="0" w:after="0"/>
      </w:pPr>
      <w:r>
        <w:separator/>
      </w:r>
    </w:p>
  </w:endnote>
  <w:endnote w:type="continuationSeparator" w:id="0">
    <w:p w14:paraId="7040536B" w14:textId="77777777" w:rsidR="006F61A3" w:rsidRDefault="006F61A3" w:rsidP="00FB55B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47611"/>
      <w:docPartObj>
        <w:docPartGallery w:val="Page Numbers (Bottom of Page)"/>
        <w:docPartUnique/>
      </w:docPartObj>
    </w:sdtPr>
    <w:sdtContent>
      <w:p w14:paraId="4CEA1B0B" w14:textId="77777777" w:rsidR="00AD5D25" w:rsidRDefault="00AD5D25">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C1C5C06" w14:textId="77777777" w:rsidR="00AD5D25" w:rsidRDefault="00AD5D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2D229" w14:textId="77777777" w:rsidR="006F61A3" w:rsidRDefault="006F61A3" w:rsidP="00FB55BE">
      <w:pPr>
        <w:spacing w:before="0" w:after="0"/>
      </w:pPr>
      <w:r>
        <w:separator/>
      </w:r>
    </w:p>
  </w:footnote>
  <w:footnote w:type="continuationSeparator" w:id="0">
    <w:p w14:paraId="435D05F9" w14:textId="77777777" w:rsidR="006F61A3" w:rsidRDefault="006F61A3" w:rsidP="00FB55B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C6B9B"/>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15:restartNumberingAfterBreak="0">
    <w:nsid w:val="30F60726"/>
    <w:multiLevelType w:val="hybridMultilevel"/>
    <w:tmpl w:val="BC30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B7C63"/>
    <w:multiLevelType w:val="multilevel"/>
    <w:tmpl w:val="97A2A930"/>
    <w:lvl w:ilvl="0">
      <w:start w:val="1"/>
      <w:numFmt w:val="decimal"/>
      <w:pStyle w:val="Heading1"/>
      <w:lvlText w:val="%1"/>
      <w:lvlJc w:val="left"/>
      <w:pPr>
        <w:ind w:left="432" w:hanging="432"/>
      </w:pPr>
      <w:rPr>
        <w:b w:val="0"/>
        <w:i w:val="0"/>
        <w:smallCaps w:val="0"/>
        <w:strike w:val="0"/>
        <w:color w:val="00000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4"/>
  </w:num>
  <w:num w:numId="5">
    <w:abstractNumId w:val="4"/>
    <w:lvlOverride w:ilvl="0">
      <w:startOverride w:val="2"/>
    </w:lvlOverride>
    <w:lvlOverride w:ilvl="1">
      <w:startOverride w:val="1"/>
    </w:lvlOverride>
  </w:num>
  <w:num w:numId="6">
    <w:abstractNumId w:val="6"/>
  </w:num>
  <w:num w:numId="7">
    <w:abstractNumId w:val="5"/>
  </w:num>
  <w:num w:numId="8">
    <w:abstractNumId w:val="1"/>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ttachedTemplate r:id="rId1"/>
  <w:defaultTabStop w:val="720"/>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3NjU0MjA2NzEwNzFU0lEKTi0uzszPAykwrAUADu4MrywAAAA="/>
  </w:docVars>
  <w:rsids>
    <w:rsidRoot w:val="00844C00"/>
    <w:rsid w:val="000034F1"/>
    <w:rsid w:val="00004B5A"/>
    <w:rsid w:val="00006435"/>
    <w:rsid w:val="00006DD3"/>
    <w:rsid w:val="000156A6"/>
    <w:rsid w:val="00017262"/>
    <w:rsid w:val="000173F2"/>
    <w:rsid w:val="00021F33"/>
    <w:rsid w:val="00022CAE"/>
    <w:rsid w:val="00023739"/>
    <w:rsid w:val="00023A5A"/>
    <w:rsid w:val="00024239"/>
    <w:rsid w:val="00025F47"/>
    <w:rsid w:val="00026843"/>
    <w:rsid w:val="00032B60"/>
    <w:rsid w:val="00033294"/>
    <w:rsid w:val="00043C18"/>
    <w:rsid w:val="0004452B"/>
    <w:rsid w:val="000449EF"/>
    <w:rsid w:val="00046062"/>
    <w:rsid w:val="00046115"/>
    <w:rsid w:val="00046D9A"/>
    <w:rsid w:val="00046E83"/>
    <w:rsid w:val="00054FF1"/>
    <w:rsid w:val="000555BC"/>
    <w:rsid w:val="00055FFF"/>
    <w:rsid w:val="000574EC"/>
    <w:rsid w:val="000617DD"/>
    <w:rsid w:val="000639AC"/>
    <w:rsid w:val="000669A8"/>
    <w:rsid w:val="000719FD"/>
    <w:rsid w:val="00072017"/>
    <w:rsid w:val="00073333"/>
    <w:rsid w:val="00076B8B"/>
    <w:rsid w:val="000777F3"/>
    <w:rsid w:val="00084687"/>
    <w:rsid w:val="00086011"/>
    <w:rsid w:val="0008708C"/>
    <w:rsid w:val="000914BF"/>
    <w:rsid w:val="00095B9A"/>
    <w:rsid w:val="000A18EF"/>
    <w:rsid w:val="000A318A"/>
    <w:rsid w:val="000A440D"/>
    <w:rsid w:val="000A454D"/>
    <w:rsid w:val="000B2F0C"/>
    <w:rsid w:val="000B60EC"/>
    <w:rsid w:val="000C0C30"/>
    <w:rsid w:val="000C1B8B"/>
    <w:rsid w:val="000D3047"/>
    <w:rsid w:val="000D40E1"/>
    <w:rsid w:val="000D669C"/>
    <w:rsid w:val="000E046F"/>
    <w:rsid w:val="000E0945"/>
    <w:rsid w:val="000E13BC"/>
    <w:rsid w:val="000E16F4"/>
    <w:rsid w:val="000E3DAD"/>
    <w:rsid w:val="000E5831"/>
    <w:rsid w:val="000E7B92"/>
    <w:rsid w:val="000E7F57"/>
    <w:rsid w:val="000F0115"/>
    <w:rsid w:val="000F0BA7"/>
    <w:rsid w:val="000F0E28"/>
    <w:rsid w:val="000F1C65"/>
    <w:rsid w:val="000F68C7"/>
    <w:rsid w:val="000F6FE9"/>
    <w:rsid w:val="000F7915"/>
    <w:rsid w:val="001073D9"/>
    <w:rsid w:val="00107C8D"/>
    <w:rsid w:val="001115BD"/>
    <w:rsid w:val="00111B49"/>
    <w:rsid w:val="001126A0"/>
    <w:rsid w:val="00112F3A"/>
    <w:rsid w:val="001173AC"/>
    <w:rsid w:val="0012572D"/>
    <w:rsid w:val="0013576A"/>
    <w:rsid w:val="00140505"/>
    <w:rsid w:val="00140E55"/>
    <w:rsid w:val="0014169F"/>
    <w:rsid w:val="00141744"/>
    <w:rsid w:val="00145F88"/>
    <w:rsid w:val="00147A34"/>
    <w:rsid w:val="00150286"/>
    <w:rsid w:val="00156940"/>
    <w:rsid w:val="00160376"/>
    <w:rsid w:val="001614F0"/>
    <w:rsid w:val="00162716"/>
    <w:rsid w:val="00162C64"/>
    <w:rsid w:val="00167A36"/>
    <w:rsid w:val="0017528D"/>
    <w:rsid w:val="001829EC"/>
    <w:rsid w:val="00191935"/>
    <w:rsid w:val="00192552"/>
    <w:rsid w:val="00193B17"/>
    <w:rsid w:val="00194221"/>
    <w:rsid w:val="00195CCE"/>
    <w:rsid w:val="001968D7"/>
    <w:rsid w:val="00196B14"/>
    <w:rsid w:val="00197995"/>
    <w:rsid w:val="001A0CFE"/>
    <w:rsid w:val="001A1377"/>
    <w:rsid w:val="001A4667"/>
    <w:rsid w:val="001B138E"/>
    <w:rsid w:val="001B17B2"/>
    <w:rsid w:val="001B27BF"/>
    <w:rsid w:val="001B5AE8"/>
    <w:rsid w:val="001B5D87"/>
    <w:rsid w:val="001B5E65"/>
    <w:rsid w:val="001B7D0C"/>
    <w:rsid w:val="001C5D1F"/>
    <w:rsid w:val="001C5F94"/>
    <w:rsid w:val="001C6687"/>
    <w:rsid w:val="001D03DC"/>
    <w:rsid w:val="001D1DE4"/>
    <w:rsid w:val="001D46DB"/>
    <w:rsid w:val="001D55C7"/>
    <w:rsid w:val="001D5651"/>
    <w:rsid w:val="001E035E"/>
    <w:rsid w:val="001E1CDD"/>
    <w:rsid w:val="001E3B20"/>
    <w:rsid w:val="001E3DF1"/>
    <w:rsid w:val="001E56B9"/>
    <w:rsid w:val="001F27F9"/>
    <w:rsid w:val="001F36DE"/>
    <w:rsid w:val="001F5498"/>
    <w:rsid w:val="001F76AE"/>
    <w:rsid w:val="00200A5B"/>
    <w:rsid w:val="002010A8"/>
    <w:rsid w:val="00202CC5"/>
    <w:rsid w:val="00204CF2"/>
    <w:rsid w:val="002065CD"/>
    <w:rsid w:val="002073BE"/>
    <w:rsid w:val="00210074"/>
    <w:rsid w:val="002124C4"/>
    <w:rsid w:val="00212754"/>
    <w:rsid w:val="00215DF1"/>
    <w:rsid w:val="00215EF8"/>
    <w:rsid w:val="00216DBC"/>
    <w:rsid w:val="00225113"/>
    <w:rsid w:val="0022701D"/>
    <w:rsid w:val="002276ED"/>
    <w:rsid w:val="00231C6A"/>
    <w:rsid w:val="002336E2"/>
    <w:rsid w:val="00236BE6"/>
    <w:rsid w:val="0023726E"/>
    <w:rsid w:val="00237AA5"/>
    <w:rsid w:val="002425DE"/>
    <w:rsid w:val="0024508B"/>
    <w:rsid w:val="00245C8F"/>
    <w:rsid w:val="00246A71"/>
    <w:rsid w:val="002477C8"/>
    <w:rsid w:val="00251C93"/>
    <w:rsid w:val="002522CD"/>
    <w:rsid w:val="002542C2"/>
    <w:rsid w:val="00254A7A"/>
    <w:rsid w:val="00257FF7"/>
    <w:rsid w:val="00270B19"/>
    <w:rsid w:val="002729B3"/>
    <w:rsid w:val="00274C28"/>
    <w:rsid w:val="002751E3"/>
    <w:rsid w:val="0027573A"/>
    <w:rsid w:val="002763D3"/>
    <w:rsid w:val="0028204B"/>
    <w:rsid w:val="002821D4"/>
    <w:rsid w:val="002826EE"/>
    <w:rsid w:val="00282F1C"/>
    <w:rsid w:val="0029067D"/>
    <w:rsid w:val="002913AA"/>
    <w:rsid w:val="00292C7B"/>
    <w:rsid w:val="002A2275"/>
    <w:rsid w:val="002A417D"/>
    <w:rsid w:val="002A569D"/>
    <w:rsid w:val="002A5F0C"/>
    <w:rsid w:val="002A6397"/>
    <w:rsid w:val="002B06D8"/>
    <w:rsid w:val="002B15AD"/>
    <w:rsid w:val="002B235B"/>
    <w:rsid w:val="002B288E"/>
    <w:rsid w:val="002B409E"/>
    <w:rsid w:val="002B5AC9"/>
    <w:rsid w:val="002B6DBD"/>
    <w:rsid w:val="002C05A9"/>
    <w:rsid w:val="002C1732"/>
    <w:rsid w:val="002C748A"/>
    <w:rsid w:val="002C7773"/>
    <w:rsid w:val="002C7DDE"/>
    <w:rsid w:val="002D1480"/>
    <w:rsid w:val="002D58DD"/>
    <w:rsid w:val="002E4CA1"/>
    <w:rsid w:val="002E590A"/>
    <w:rsid w:val="002E612A"/>
    <w:rsid w:val="002E74FD"/>
    <w:rsid w:val="002F0FD3"/>
    <w:rsid w:val="002F2327"/>
    <w:rsid w:val="002F3333"/>
    <w:rsid w:val="002F5D95"/>
    <w:rsid w:val="002F7249"/>
    <w:rsid w:val="003011E5"/>
    <w:rsid w:val="0030381E"/>
    <w:rsid w:val="0030705A"/>
    <w:rsid w:val="003106F8"/>
    <w:rsid w:val="00311DB6"/>
    <w:rsid w:val="0032149F"/>
    <w:rsid w:val="00330240"/>
    <w:rsid w:val="0033043F"/>
    <w:rsid w:val="00330477"/>
    <w:rsid w:val="00331023"/>
    <w:rsid w:val="00331A83"/>
    <w:rsid w:val="0033254E"/>
    <w:rsid w:val="00340F92"/>
    <w:rsid w:val="003421E0"/>
    <w:rsid w:val="00343A42"/>
    <w:rsid w:val="00344B15"/>
    <w:rsid w:val="00345976"/>
    <w:rsid w:val="003512DC"/>
    <w:rsid w:val="0035166C"/>
    <w:rsid w:val="00353563"/>
    <w:rsid w:val="00353AA1"/>
    <w:rsid w:val="003546A8"/>
    <w:rsid w:val="00357999"/>
    <w:rsid w:val="00361E37"/>
    <w:rsid w:val="003620B8"/>
    <w:rsid w:val="0036248B"/>
    <w:rsid w:val="00366884"/>
    <w:rsid w:val="00370915"/>
    <w:rsid w:val="00372675"/>
    <w:rsid w:val="00372A30"/>
    <w:rsid w:val="00376953"/>
    <w:rsid w:val="0038073E"/>
    <w:rsid w:val="00381451"/>
    <w:rsid w:val="003831D6"/>
    <w:rsid w:val="00390DDB"/>
    <w:rsid w:val="00392FE3"/>
    <w:rsid w:val="003937FA"/>
    <w:rsid w:val="003A0DA8"/>
    <w:rsid w:val="003A2F3E"/>
    <w:rsid w:val="003A3E06"/>
    <w:rsid w:val="003A3E66"/>
    <w:rsid w:val="003A440F"/>
    <w:rsid w:val="003A5060"/>
    <w:rsid w:val="003A5D09"/>
    <w:rsid w:val="003B395F"/>
    <w:rsid w:val="003B52D6"/>
    <w:rsid w:val="003B53AA"/>
    <w:rsid w:val="003B6792"/>
    <w:rsid w:val="003B6EBA"/>
    <w:rsid w:val="003B6ED0"/>
    <w:rsid w:val="003C1E0D"/>
    <w:rsid w:val="003C22F4"/>
    <w:rsid w:val="003C2971"/>
    <w:rsid w:val="003C3EF1"/>
    <w:rsid w:val="003C68DB"/>
    <w:rsid w:val="003C6C28"/>
    <w:rsid w:val="003C6D92"/>
    <w:rsid w:val="003D0C8B"/>
    <w:rsid w:val="003D2818"/>
    <w:rsid w:val="003D2FE9"/>
    <w:rsid w:val="003D358A"/>
    <w:rsid w:val="003D4383"/>
    <w:rsid w:val="003D4771"/>
    <w:rsid w:val="003D55D0"/>
    <w:rsid w:val="003D5A8D"/>
    <w:rsid w:val="003D65BD"/>
    <w:rsid w:val="003E3A7C"/>
    <w:rsid w:val="003E7D03"/>
    <w:rsid w:val="003F069A"/>
    <w:rsid w:val="003F0E2D"/>
    <w:rsid w:val="003F0E9E"/>
    <w:rsid w:val="003F1B9B"/>
    <w:rsid w:val="003F2677"/>
    <w:rsid w:val="003F59F9"/>
    <w:rsid w:val="003F7195"/>
    <w:rsid w:val="003F7381"/>
    <w:rsid w:val="004018F6"/>
    <w:rsid w:val="00402313"/>
    <w:rsid w:val="00403271"/>
    <w:rsid w:val="00403378"/>
    <w:rsid w:val="00404E33"/>
    <w:rsid w:val="004056D3"/>
    <w:rsid w:val="0041205F"/>
    <w:rsid w:val="004162A3"/>
    <w:rsid w:val="00417E7A"/>
    <w:rsid w:val="00420549"/>
    <w:rsid w:val="00421D1F"/>
    <w:rsid w:val="00431AA1"/>
    <w:rsid w:val="00433EC4"/>
    <w:rsid w:val="00437EDB"/>
    <w:rsid w:val="00441B13"/>
    <w:rsid w:val="00442C57"/>
    <w:rsid w:val="004476CA"/>
    <w:rsid w:val="004536EF"/>
    <w:rsid w:val="004538CB"/>
    <w:rsid w:val="0045526F"/>
    <w:rsid w:val="004563E8"/>
    <w:rsid w:val="00462491"/>
    <w:rsid w:val="00462EEE"/>
    <w:rsid w:val="00463DAE"/>
    <w:rsid w:val="004645A3"/>
    <w:rsid w:val="00464D08"/>
    <w:rsid w:val="00464D6A"/>
    <w:rsid w:val="00470E0F"/>
    <w:rsid w:val="00473131"/>
    <w:rsid w:val="00473CD0"/>
    <w:rsid w:val="00473F2B"/>
    <w:rsid w:val="004749B6"/>
    <w:rsid w:val="00475539"/>
    <w:rsid w:val="00480329"/>
    <w:rsid w:val="004805E1"/>
    <w:rsid w:val="004824C6"/>
    <w:rsid w:val="00483AA2"/>
    <w:rsid w:val="004872B5"/>
    <w:rsid w:val="00493FB1"/>
    <w:rsid w:val="00494EDB"/>
    <w:rsid w:val="00495514"/>
    <w:rsid w:val="00497840"/>
    <w:rsid w:val="00497FA7"/>
    <w:rsid w:val="004A28BC"/>
    <w:rsid w:val="004A4BEF"/>
    <w:rsid w:val="004A60F5"/>
    <w:rsid w:val="004A6598"/>
    <w:rsid w:val="004A75A3"/>
    <w:rsid w:val="004A78AE"/>
    <w:rsid w:val="004B16FD"/>
    <w:rsid w:val="004C027F"/>
    <w:rsid w:val="004C171E"/>
    <w:rsid w:val="004C241E"/>
    <w:rsid w:val="004C3705"/>
    <w:rsid w:val="004C3721"/>
    <w:rsid w:val="004C3779"/>
    <w:rsid w:val="004C48BE"/>
    <w:rsid w:val="004C4BA7"/>
    <w:rsid w:val="004C76B7"/>
    <w:rsid w:val="004C7F6D"/>
    <w:rsid w:val="004D01F6"/>
    <w:rsid w:val="004D1443"/>
    <w:rsid w:val="004D1CA6"/>
    <w:rsid w:val="004D6E4F"/>
    <w:rsid w:val="004E2B00"/>
    <w:rsid w:val="004E399D"/>
    <w:rsid w:val="004E5337"/>
    <w:rsid w:val="004E6826"/>
    <w:rsid w:val="004E68D9"/>
    <w:rsid w:val="004F2082"/>
    <w:rsid w:val="004F223E"/>
    <w:rsid w:val="004F3B4B"/>
    <w:rsid w:val="004F3E05"/>
    <w:rsid w:val="004F3F4F"/>
    <w:rsid w:val="004F7BBA"/>
    <w:rsid w:val="0050284B"/>
    <w:rsid w:val="005043D2"/>
    <w:rsid w:val="00506179"/>
    <w:rsid w:val="00507F0B"/>
    <w:rsid w:val="005120BE"/>
    <w:rsid w:val="00512508"/>
    <w:rsid w:val="00516C9A"/>
    <w:rsid w:val="00517FD7"/>
    <w:rsid w:val="00521424"/>
    <w:rsid w:val="00522F29"/>
    <w:rsid w:val="005244DB"/>
    <w:rsid w:val="005268D3"/>
    <w:rsid w:val="00526CD5"/>
    <w:rsid w:val="005315CC"/>
    <w:rsid w:val="00531BF5"/>
    <w:rsid w:val="00532FD6"/>
    <w:rsid w:val="005341DB"/>
    <w:rsid w:val="00540193"/>
    <w:rsid w:val="00540535"/>
    <w:rsid w:val="00540739"/>
    <w:rsid w:val="00541BE6"/>
    <w:rsid w:val="00542186"/>
    <w:rsid w:val="005424D7"/>
    <w:rsid w:val="00544091"/>
    <w:rsid w:val="00551325"/>
    <w:rsid w:val="00554B72"/>
    <w:rsid w:val="005606E1"/>
    <w:rsid w:val="00561790"/>
    <w:rsid w:val="00561CA2"/>
    <w:rsid w:val="005637F4"/>
    <w:rsid w:val="005668AE"/>
    <w:rsid w:val="00566D7C"/>
    <w:rsid w:val="00571D06"/>
    <w:rsid w:val="00574306"/>
    <w:rsid w:val="00581D3F"/>
    <w:rsid w:val="00583571"/>
    <w:rsid w:val="0058478C"/>
    <w:rsid w:val="005869F6"/>
    <w:rsid w:val="00587A32"/>
    <w:rsid w:val="00590F2D"/>
    <w:rsid w:val="00594B0E"/>
    <w:rsid w:val="00596554"/>
    <w:rsid w:val="005A2ECE"/>
    <w:rsid w:val="005A38C6"/>
    <w:rsid w:val="005A4909"/>
    <w:rsid w:val="005A654F"/>
    <w:rsid w:val="005A6AA5"/>
    <w:rsid w:val="005A6C6C"/>
    <w:rsid w:val="005A7598"/>
    <w:rsid w:val="005B5E71"/>
    <w:rsid w:val="005B7A73"/>
    <w:rsid w:val="005B7B24"/>
    <w:rsid w:val="005B7ED6"/>
    <w:rsid w:val="005C468B"/>
    <w:rsid w:val="005C66FD"/>
    <w:rsid w:val="005D5238"/>
    <w:rsid w:val="005D679F"/>
    <w:rsid w:val="005E097B"/>
    <w:rsid w:val="005E1828"/>
    <w:rsid w:val="005E3201"/>
    <w:rsid w:val="005E3416"/>
    <w:rsid w:val="005E4602"/>
    <w:rsid w:val="005E4E64"/>
    <w:rsid w:val="005E630F"/>
    <w:rsid w:val="005E648C"/>
    <w:rsid w:val="005F1661"/>
    <w:rsid w:val="005F5184"/>
    <w:rsid w:val="00600833"/>
    <w:rsid w:val="006023D7"/>
    <w:rsid w:val="00603E65"/>
    <w:rsid w:val="00605D36"/>
    <w:rsid w:val="00607485"/>
    <w:rsid w:val="00613D88"/>
    <w:rsid w:val="006146CD"/>
    <w:rsid w:val="006175B5"/>
    <w:rsid w:val="00617EA3"/>
    <w:rsid w:val="00620F10"/>
    <w:rsid w:val="0062174A"/>
    <w:rsid w:val="00626531"/>
    <w:rsid w:val="00626626"/>
    <w:rsid w:val="0063055E"/>
    <w:rsid w:val="0063093D"/>
    <w:rsid w:val="0063163C"/>
    <w:rsid w:val="0063589B"/>
    <w:rsid w:val="0063671E"/>
    <w:rsid w:val="00637EE4"/>
    <w:rsid w:val="00637FEC"/>
    <w:rsid w:val="0064559F"/>
    <w:rsid w:val="00645982"/>
    <w:rsid w:val="006461AD"/>
    <w:rsid w:val="006474DC"/>
    <w:rsid w:val="00655346"/>
    <w:rsid w:val="00657686"/>
    <w:rsid w:val="00663A0D"/>
    <w:rsid w:val="0066650C"/>
    <w:rsid w:val="00674973"/>
    <w:rsid w:val="006756D8"/>
    <w:rsid w:val="006758DB"/>
    <w:rsid w:val="00677671"/>
    <w:rsid w:val="006809AF"/>
    <w:rsid w:val="00680E53"/>
    <w:rsid w:val="006829E2"/>
    <w:rsid w:val="00682F7A"/>
    <w:rsid w:val="00690F71"/>
    <w:rsid w:val="00692F23"/>
    <w:rsid w:val="00693CA0"/>
    <w:rsid w:val="00694EE8"/>
    <w:rsid w:val="00695B20"/>
    <w:rsid w:val="006A334D"/>
    <w:rsid w:val="006A3515"/>
    <w:rsid w:val="006A46EC"/>
    <w:rsid w:val="006A5864"/>
    <w:rsid w:val="006B19D1"/>
    <w:rsid w:val="006B627A"/>
    <w:rsid w:val="006B726B"/>
    <w:rsid w:val="006B7723"/>
    <w:rsid w:val="006C0805"/>
    <w:rsid w:val="006C1425"/>
    <w:rsid w:val="006C3787"/>
    <w:rsid w:val="006C3B56"/>
    <w:rsid w:val="006C6783"/>
    <w:rsid w:val="006C7079"/>
    <w:rsid w:val="006D1755"/>
    <w:rsid w:val="006D2C2B"/>
    <w:rsid w:val="006D4D1E"/>
    <w:rsid w:val="006D5127"/>
    <w:rsid w:val="006D6156"/>
    <w:rsid w:val="006E00A8"/>
    <w:rsid w:val="006E3E1D"/>
    <w:rsid w:val="006E7BC8"/>
    <w:rsid w:val="006F0085"/>
    <w:rsid w:val="006F0529"/>
    <w:rsid w:val="006F09AF"/>
    <w:rsid w:val="006F61A3"/>
    <w:rsid w:val="006F66A4"/>
    <w:rsid w:val="00702E21"/>
    <w:rsid w:val="00703E6A"/>
    <w:rsid w:val="00706FED"/>
    <w:rsid w:val="00710269"/>
    <w:rsid w:val="007126D6"/>
    <w:rsid w:val="00713AED"/>
    <w:rsid w:val="007217EE"/>
    <w:rsid w:val="00722016"/>
    <w:rsid w:val="007238D2"/>
    <w:rsid w:val="00724C9F"/>
    <w:rsid w:val="00724FEF"/>
    <w:rsid w:val="00735E22"/>
    <w:rsid w:val="00737B6F"/>
    <w:rsid w:val="00741ECC"/>
    <w:rsid w:val="007432DC"/>
    <w:rsid w:val="007453E3"/>
    <w:rsid w:val="00754293"/>
    <w:rsid w:val="00755631"/>
    <w:rsid w:val="007556FF"/>
    <w:rsid w:val="007563C8"/>
    <w:rsid w:val="00756AFF"/>
    <w:rsid w:val="00757AF6"/>
    <w:rsid w:val="007629B6"/>
    <w:rsid w:val="00765373"/>
    <w:rsid w:val="00767BB8"/>
    <w:rsid w:val="00770065"/>
    <w:rsid w:val="0077584C"/>
    <w:rsid w:val="00775C9A"/>
    <w:rsid w:val="007806E3"/>
    <w:rsid w:val="00782D4E"/>
    <w:rsid w:val="00786D74"/>
    <w:rsid w:val="00790E1D"/>
    <w:rsid w:val="00792E44"/>
    <w:rsid w:val="00794173"/>
    <w:rsid w:val="0079421B"/>
    <w:rsid w:val="0079797F"/>
    <w:rsid w:val="007A0296"/>
    <w:rsid w:val="007A057F"/>
    <w:rsid w:val="007A5EF8"/>
    <w:rsid w:val="007B0B11"/>
    <w:rsid w:val="007B29C4"/>
    <w:rsid w:val="007B6457"/>
    <w:rsid w:val="007B7701"/>
    <w:rsid w:val="007C0E26"/>
    <w:rsid w:val="007C3D4F"/>
    <w:rsid w:val="007C4866"/>
    <w:rsid w:val="007C4B43"/>
    <w:rsid w:val="007D0A70"/>
    <w:rsid w:val="007D1457"/>
    <w:rsid w:val="007D2FDF"/>
    <w:rsid w:val="007D7281"/>
    <w:rsid w:val="007E4259"/>
    <w:rsid w:val="007E558C"/>
    <w:rsid w:val="007F0CBE"/>
    <w:rsid w:val="007F1E6D"/>
    <w:rsid w:val="0080029C"/>
    <w:rsid w:val="00801957"/>
    <w:rsid w:val="008034DD"/>
    <w:rsid w:val="00807778"/>
    <w:rsid w:val="00810B69"/>
    <w:rsid w:val="00811D12"/>
    <w:rsid w:val="00811E78"/>
    <w:rsid w:val="0081219C"/>
    <w:rsid w:val="00812BBC"/>
    <w:rsid w:val="00816B6E"/>
    <w:rsid w:val="00816F0A"/>
    <w:rsid w:val="00817BC9"/>
    <w:rsid w:val="0082006D"/>
    <w:rsid w:val="008205CE"/>
    <w:rsid w:val="0082077A"/>
    <w:rsid w:val="00821098"/>
    <w:rsid w:val="008239E0"/>
    <w:rsid w:val="008314EE"/>
    <w:rsid w:val="00831C61"/>
    <w:rsid w:val="00832F60"/>
    <w:rsid w:val="00835172"/>
    <w:rsid w:val="00836FBF"/>
    <w:rsid w:val="00837373"/>
    <w:rsid w:val="00837F17"/>
    <w:rsid w:val="00844C00"/>
    <w:rsid w:val="00847437"/>
    <w:rsid w:val="008479CD"/>
    <w:rsid w:val="00850023"/>
    <w:rsid w:val="008506D8"/>
    <w:rsid w:val="00852522"/>
    <w:rsid w:val="00855DF1"/>
    <w:rsid w:val="00863008"/>
    <w:rsid w:val="00867D4C"/>
    <w:rsid w:val="00883C50"/>
    <w:rsid w:val="00883C83"/>
    <w:rsid w:val="00885D15"/>
    <w:rsid w:val="00886F01"/>
    <w:rsid w:val="00892C09"/>
    <w:rsid w:val="00896766"/>
    <w:rsid w:val="00896BA4"/>
    <w:rsid w:val="008979D5"/>
    <w:rsid w:val="008A31AF"/>
    <w:rsid w:val="008A5416"/>
    <w:rsid w:val="008A6C3E"/>
    <w:rsid w:val="008B31C8"/>
    <w:rsid w:val="008B3AF6"/>
    <w:rsid w:val="008B3CBC"/>
    <w:rsid w:val="008B689D"/>
    <w:rsid w:val="008B74F2"/>
    <w:rsid w:val="008D4003"/>
    <w:rsid w:val="008D4C01"/>
    <w:rsid w:val="008D4D15"/>
    <w:rsid w:val="008D5E70"/>
    <w:rsid w:val="008D7715"/>
    <w:rsid w:val="008E2231"/>
    <w:rsid w:val="008E2C45"/>
    <w:rsid w:val="008F3726"/>
    <w:rsid w:val="008F5CE5"/>
    <w:rsid w:val="009012B1"/>
    <w:rsid w:val="009022A7"/>
    <w:rsid w:val="00911133"/>
    <w:rsid w:val="00911928"/>
    <w:rsid w:val="00911EEB"/>
    <w:rsid w:val="00912418"/>
    <w:rsid w:val="00912E70"/>
    <w:rsid w:val="009139C0"/>
    <w:rsid w:val="00913F5C"/>
    <w:rsid w:val="00914621"/>
    <w:rsid w:val="009156D0"/>
    <w:rsid w:val="009159D0"/>
    <w:rsid w:val="009160EA"/>
    <w:rsid w:val="009162B7"/>
    <w:rsid w:val="0091644A"/>
    <w:rsid w:val="0092538C"/>
    <w:rsid w:val="00930EC8"/>
    <w:rsid w:val="0093321D"/>
    <w:rsid w:val="00934A42"/>
    <w:rsid w:val="00934C63"/>
    <w:rsid w:val="0093548C"/>
    <w:rsid w:val="009402B4"/>
    <w:rsid w:val="00940929"/>
    <w:rsid w:val="00941D9F"/>
    <w:rsid w:val="009447BB"/>
    <w:rsid w:val="00944D95"/>
    <w:rsid w:val="009462DA"/>
    <w:rsid w:val="009466DC"/>
    <w:rsid w:val="009510E7"/>
    <w:rsid w:val="00951AD6"/>
    <w:rsid w:val="0095327F"/>
    <w:rsid w:val="009555D9"/>
    <w:rsid w:val="009560EE"/>
    <w:rsid w:val="00960387"/>
    <w:rsid w:val="00960D2B"/>
    <w:rsid w:val="00963ABB"/>
    <w:rsid w:val="00965728"/>
    <w:rsid w:val="00965B01"/>
    <w:rsid w:val="00966C62"/>
    <w:rsid w:val="00971068"/>
    <w:rsid w:val="009716F1"/>
    <w:rsid w:val="00972E79"/>
    <w:rsid w:val="00973F22"/>
    <w:rsid w:val="00977820"/>
    <w:rsid w:val="009801A9"/>
    <w:rsid w:val="009829D5"/>
    <w:rsid w:val="009871DC"/>
    <w:rsid w:val="0099268C"/>
    <w:rsid w:val="00993A51"/>
    <w:rsid w:val="00993ABA"/>
    <w:rsid w:val="0099494F"/>
    <w:rsid w:val="00994E60"/>
    <w:rsid w:val="009A093E"/>
    <w:rsid w:val="009A0A61"/>
    <w:rsid w:val="009A3315"/>
    <w:rsid w:val="009A5880"/>
    <w:rsid w:val="009A6F87"/>
    <w:rsid w:val="009A76F8"/>
    <w:rsid w:val="009A7833"/>
    <w:rsid w:val="009B10C6"/>
    <w:rsid w:val="009B1C89"/>
    <w:rsid w:val="009B5C27"/>
    <w:rsid w:val="009C0105"/>
    <w:rsid w:val="009C0A38"/>
    <w:rsid w:val="009C2504"/>
    <w:rsid w:val="009C3F3F"/>
    <w:rsid w:val="009C56D4"/>
    <w:rsid w:val="009D08E7"/>
    <w:rsid w:val="009D4330"/>
    <w:rsid w:val="009D4956"/>
    <w:rsid w:val="009D7DC9"/>
    <w:rsid w:val="009E1A50"/>
    <w:rsid w:val="009E279F"/>
    <w:rsid w:val="009E61B2"/>
    <w:rsid w:val="009E75EF"/>
    <w:rsid w:val="009F520A"/>
    <w:rsid w:val="009F661E"/>
    <w:rsid w:val="009F7A6A"/>
    <w:rsid w:val="00A0092C"/>
    <w:rsid w:val="00A0179B"/>
    <w:rsid w:val="00A03735"/>
    <w:rsid w:val="00A03D7D"/>
    <w:rsid w:val="00A046CC"/>
    <w:rsid w:val="00A05828"/>
    <w:rsid w:val="00A05D39"/>
    <w:rsid w:val="00A075F3"/>
    <w:rsid w:val="00A1319F"/>
    <w:rsid w:val="00A140AC"/>
    <w:rsid w:val="00A15F64"/>
    <w:rsid w:val="00A174AB"/>
    <w:rsid w:val="00A22191"/>
    <w:rsid w:val="00A245A0"/>
    <w:rsid w:val="00A24F09"/>
    <w:rsid w:val="00A252B3"/>
    <w:rsid w:val="00A256F7"/>
    <w:rsid w:val="00A2787D"/>
    <w:rsid w:val="00A33E9A"/>
    <w:rsid w:val="00A376ED"/>
    <w:rsid w:val="00A378DC"/>
    <w:rsid w:val="00A405EB"/>
    <w:rsid w:val="00A40A4D"/>
    <w:rsid w:val="00A420E4"/>
    <w:rsid w:val="00A4546B"/>
    <w:rsid w:val="00A46A10"/>
    <w:rsid w:val="00A52967"/>
    <w:rsid w:val="00A62C45"/>
    <w:rsid w:val="00A6505C"/>
    <w:rsid w:val="00A6537A"/>
    <w:rsid w:val="00A70C6A"/>
    <w:rsid w:val="00A85940"/>
    <w:rsid w:val="00A85D6C"/>
    <w:rsid w:val="00A91687"/>
    <w:rsid w:val="00A9274C"/>
    <w:rsid w:val="00A92D41"/>
    <w:rsid w:val="00A92D7A"/>
    <w:rsid w:val="00A93737"/>
    <w:rsid w:val="00A95BD7"/>
    <w:rsid w:val="00A95D97"/>
    <w:rsid w:val="00A9707F"/>
    <w:rsid w:val="00AA1E69"/>
    <w:rsid w:val="00AA22A7"/>
    <w:rsid w:val="00AA2FC7"/>
    <w:rsid w:val="00AA5D3C"/>
    <w:rsid w:val="00AA6D66"/>
    <w:rsid w:val="00AB1B2F"/>
    <w:rsid w:val="00AB2168"/>
    <w:rsid w:val="00AB2B92"/>
    <w:rsid w:val="00AB6FAF"/>
    <w:rsid w:val="00AB716B"/>
    <w:rsid w:val="00AC0668"/>
    <w:rsid w:val="00AC3B73"/>
    <w:rsid w:val="00AC777C"/>
    <w:rsid w:val="00AC7CE1"/>
    <w:rsid w:val="00AD1AEF"/>
    <w:rsid w:val="00AD5D25"/>
    <w:rsid w:val="00AE0933"/>
    <w:rsid w:val="00AE286C"/>
    <w:rsid w:val="00AE4987"/>
    <w:rsid w:val="00AE52E7"/>
    <w:rsid w:val="00AE695C"/>
    <w:rsid w:val="00AE6C2D"/>
    <w:rsid w:val="00AE7831"/>
    <w:rsid w:val="00AF0ED8"/>
    <w:rsid w:val="00AF1200"/>
    <w:rsid w:val="00AF146D"/>
    <w:rsid w:val="00AF1EF4"/>
    <w:rsid w:val="00AF3345"/>
    <w:rsid w:val="00AF5E3F"/>
    <w:rsid w:val="00AF6195"/>
    <w:rsid w:val="00AF6F9A"/>
    <w:rsid w:val="00AF6FA2"/>
    <w:rsid w:val="00B043CA"/>
    <w:rsid w:val="00B06E7F"/>
    <w:rsid w:val="00B103F8"/>
    <w:rsid w:val="00B10DEB"/>
    <w:rsid w:val="00B120AB"/>
    <w:rsid w:val="00B132F1"/>
    <w:rsid w:val="00B15311"/>
    <w:rsid w:val="00B15598"/>
    <w:rsid w:val="00B20EE4"/>
    <w:rsid w:val="00B239CE"/>
    <w:rsid w:val="00B23D84"/>
    <w:rsid w:val="00B241EC"/>
    <w:rsid w:val="00B251B0"/>
    <w:rsid w:val="00B27115"/>
    <w:rsid w:val="00B302B5"/>
    <w:rsid w:val="00B30E7E"/>
    <w:rsid w:val="00B33E22"/>
    <w:rsid w:val="00B35D2F"/>
    <w:rsid w:val="00B36EE4"/>
    <w:rsid w:val="00B37F0D"/>
    <w:rsid w:val="00B4227C"/>
    <w:rsid w:val="00B4486E"/>
    <w:rsid w:val="00B45867"/>
    <w:rsid w:val="00B460D1"/>
    <w:rsid w:val="00B4696B"/>
    <w:rsid w:val="00B510FD"/>
    <w:rsid w:val="00B51E68"/>
    <w:rsid w:val="00B60435"/>
    <w:rsid w:val="00B62E60"/>
    <w:rsid w:val="00B63E00"/>
    <w:rsid w:val="00B675D9"/>
    <w:rsid w:val="00B746CA"/>
    <w:rsid w:val="00B77C25"/>
    <w:rsid w:val="00B91959"/>
    <w:rsid w:val="00B92B2B"/>
    <w:rsid w:val="00B933A2"/>
    <w:rsid w:val="00B9374E"/>
    <w:rsid w:val="00B94114"/>
    <w:rsid w:val="00B953F1"/>
    <w:rsid w:val="00B95C21"/>
    <w:rsid w:val="00BA0A9F"/>
    <w:rsid w:val="00BA13F5"/>
    <w:rsid w:val="00BA19B3"/>
    <w:rsid w:val="00BA4170"/>
    <w:rsid w:val="00BA562C"/>
    <w:rsid w:val="00BA74B4"/>
    <w:rsid w:val="00BB0FFC"/>
    <w:rsid w:val="00BB6FDE"/>
    <w:rsid w:val="00BC3066"/>
    <w:rsid w:val="00BC4963"/>
    <w:rsid w:val="00BC6B7F"/>
    <w:rsid w:val="00BD14AC"/>
    <w:rsid w:val="00BD249A"/>
    <w:rsid w:val="00BD40A0"/>
    <w:rsid w:val="00BD78F0"/>
    <w:rsid w:val="00BE217D"/>
    <w:rsid w:val="00BE64E7"/>
    <w:rsid w:val="00BE7A61"/>
    <w:rsid w:val="00BF1A0A"/>
    <w:rsid w:val="00BF2728"/>
    <w:rsid w:val="00C070BF"/>
    <w:rsid w:val="00C11367"/>
    <w:rsid w:val="00C13F29"/>
    <w:rsid w:val="00C14EAE"/>
    <w:rsid w:val="00C15FDB"/>
    <w:rsid w:val="00C16713"/>
    <w:rsid w:val="00C23A2A"/>
    <w:rsid w:val="00C23C9F"/>
    <w:rsid w:val="00C266A5"/>
    <w:rsid w:val="00C275E1"/>
    <w:rsid w:val="00C27F4F"/>
    <w:rsid w:val="00C303B3"/>
    <w:rsid w:val="00C30CDE"/>
    <w:rsid w:val="00C33443"/>
    <w:rsid w:val="00C3477D"/>
    <w:rsid w:val="00C350F8"/>
    <w:rsid w:val="00C36465"/>
    <w:rsid w:val="00C366BB"/>
    <w:rsid w:val="00C366EB"/>
    <w:rsid w:val="00C3695B"/>
    <w:rsid w:val="00C37A3D"/>
    <w:rsid w:val="00C411BA"/>
    <w:rsid w:val="00C44B23"/>
    <w:rsid w:val="00C47288"/>
    <w:rsid w:val="00C476A8"/>
    <w:rsid w:val="00C5007B"/>
    <w:rsid w:val="00C50841"/>
    <w:rsid w:val="00C5169B"/>
    <w:rsid w:val="00C53ACF"/>
    <w:rsid w:val="00C53FD5"/>
    <w:rsid w:val="00C550F7"/>
    <w:rsid w:val="00C5542E"/>
    <w:rsid w:val="00C56224"/>
    <w:rsid w:val="00C56E35"/>
    <w:rsid w:val="00C64E6C"/>
    <w:rsid w:val="00C651F3"/>
    <w:rsid w:val="00C70026"/>
    <w:rsid w:val="00C70F98"/>
    <w:rsid w:val="00C71CB7"/>
    <w:rsid w:val="00C74644"/>
    <w:rsid w:val="00C81402"/>
    <w:rsid w:val="00C84120"/>
    <w:rsid w:val="00C852A8"/>
    <w:rsid w:val="00C872A4"/>
    <w:rsid w:val="00C92708"/>
    <w:rsid w:val="00C92EFB"/>
    <w:rsid w:val="00C93D8B"/>
    <w:rsid w:val="00C94DD8"/>
    <w:rsid w:val="00C94F4F"/>
    <w:rsid w:val="00C95B13"/>
    <w:rsid w:val="00CA1F33"/>
    <w:rsid w:val="00CA4A7C"/>
    <w:rsid w:val="00CA4E9C"/>
    <w:rsid w:val="00CA666F"/>
    <w:rsid w:val="00CA69BD"/>
    <w:rsid w:val="00CA6D6B"/>
    <w:rsid w:val="00CB1CFD"/>
    <w:rsid w:val="00CB2C85"/>
    <w:rsid w:val="00CB3079"/>
    <w:rsid w:val="00CB46A4"/>
    <w:rsid w:val="00CC27CA"/>
    <w:rsid w:val="00CC3170"/>
    <w:rsid w:val="00CC3A23"/>
    <w:rsid w:val="00CC4D18"/>
    <w:rsid w:val="00CD3223"/>
    <w:rsid w:val="00CD376A"/>
    <w:rsid w:val="00CD37AD"/>
    <w:rsid w:val="00CD3FD4"/>
    <w:rsid w:val="00CD4071"/>
    <w:rsid w:val="00CD5700"/>
    <w:rsid w:val="00CD6E58"/>
    <w:rsid w:val="00CD7C2A"/>
    <w:rsid w:val="00CE0C7A"/>
    <w:rsid w:val="00CE2D08"/>
    <w:rsid w:val="00CF1B43"/>
    <w:rsid w:val="00CF26A7"/>
    <w:rsid w:val="00CF3B88"/>
    <w:rsid w:val="00CF4559"/>
    <w:rsid w:val="00CF606B"/>
    <w:rsid w:val="00CF7F64"/>
    <w:rsid w:val="00D001AB"/>
    <w:rsid w:val="00D0043A"/>
    <w:rsid w:val="00D00FE1"/>
    <w:rsid w:val="00D01048"/>
    <w:rsid w:val="00D028FD"/>
    <w:rsid w:val="00D078F8"/>
    <w:rsid w:val="00D1173B"/>
    <w:rsid w:val="00D131AB"/>
    <w:rsid w:val="00D14974"/>
    <w:rsid w:val="00D15F03"/>
    <w:rsid w:val="00D217D0"/>
    <w:rsid w:val="00D24044"/>
    <w:rsid w:val="00D4096D"/>
    <w:rsid w:val="00D4353E"/>
    <w:rsid w:val="00D47C06"/>
    <w:rsid w:val="00D50B9E"/>
    <w:rsid w:val="00D51A66"/>
    <w:rsid w:val="00D54CF1"/>
    <w:rsid w:val="00D56235"/>
    <w:rsid w:val="00D57F7A"/>
    <w:rsid w:val="00D57FB1"/>
    <w:rsid w:val="00D62484"/>
    <w:rsid w:val="00D629D2"/>
    <w:rsid w:val="00D62EC9"/>
    <w:rsid w:val="00D6373D"/>
    <w:rsid w:val="00D669CC"/>
    <w:rsid w:val="00D67395"/>
    <w:rsid w:val="00D71487"/>
    <w:rsid w:val="00D71BD2"/>
    <w:rsid w:val="00D75A42"/>
    <w:rsid w:val="00D800F2"/>
    <w:rsid w:val="00D8224D"/>
    <w:rsid w:val="00D825DA"/>
    <w:rsid w:val="00D86AA3"/>
    <w:rsid w:val="00D87B96"/>
    <w:rsid w:val="00DA0121"/>
    <w:rsid w:val="00DA08B4"/>
    <w:rsid w:val="00DA0AF0"/>
    <w:rsid w:val="00DA5AF5"/>
    <w:rsid w:val="00DA7176"/>
    <w:rsid w:val="00DA7F38"/>
    <w:rsid w:val="00DB18EE"/>
    <w:rsid w:val="00DB379E"/>
    <w:rsid w:val="00DB433E"/>
    <w:rsid w:val="00DB4F87"/>
    <w:rsid w:val="00DB5667"/>
    <w:rsid w:val="00DC16D1"/>
    <w:rsid w:val="00DC1FA0"/>
    <w:rsid w:val="00DC27BE"/>
    <w:rsid w:val="00DC31A7"/>
    <w:rsid w:val="00DD2E5F"/>
    <w:rsid w:val="00DD337E"/>
    <w:rsid w:val="00DE6121"/>
    <w:rsid w:val="00DF1C12"/>
    <w:rsid w:val="00DF3914"/>
    <w:rsid w:val="00DF534A"/>
    <w:rsid w:val="00DF54FF"/>
    <w:rsid w:val="00DF634D"/>
    <w:rsid w:val="00DF6ACC"/>
    <w:rsid w:val="00DF745A"/>
    <w:rsid w:val="00DF7F73"/>
    <w:rsid w:val="00E01305"/>
    <w:rsid w:val="00E02DC5"/>
    <w:rsid w:val="00E04367"/>
    <w:rsid w:val="00E06682"/>
    <w:rsid w:val="00E06F12"/>
    <w:rsid w:val="00E12165"/>
    <w:rsid w:val="00E12B9D"/>
    <w:rsid w:val="00E16C0A"/>
    <w:rsid w:val="00E24844"/>
    <w:rsid w:val="00E26BCE"/>
    <w:rsid w:val="00E3313A"/>
    <w:rsid w:val="00E345EC"/>
    <w:rsid w:val="00E35820"/>
    <w:rsid w:val="00E359CC"/>
    <w:rsid w:val="00E42424"/>
    <w:rsid w:val="00E44D64"/>
    <w:rsid w:val="00E505FE"/>
    <w:rsid w:val="00E50C8E"/>
    <w:rsid w:val="00E51B43"/>
    <w:rsid w:val="00E53C40"/>
    <w:rsid w:val="00E5540F"/>
    <w:rsid w:val="00E56D7D"/>
    <w:rsid w:val="00E607CE"/>
    <w:rsid w:val="00E64B79"/>
    <w:rsid w:val="00E64E50"/>
    <w:rsid w:val="00E660A4"/>
    <w:rsid w:val="00E710D2"/>
    <w:rsid w:val="00E71E91"/>
    <w:rsid w:val="00E71EC3"/>
    <w:rsid w:val="00E72AA6"/>
    <w:rsid w:val="00E72E2A"/>
    <w:rsid w:val="00E770CE"/>
    <w:rsid w:val="00E813AB"/>
    <w:rsid w:val="00E851AB"/>
    <w:rsid w:val="00E87000"/>
    <w:rsid w:val="00E9046D"/>
    <w:rsid w:val="00E911B9"/>
    <w:rsid w:val="00E91D4E"/>
    <w:rsid w:val="00E929E9"/>
    <w:rsid w:val="00E96179"/>
    <w:rsid w:val="00EA5D6A"/>
    <w:rsid w:val="00EA70BE"/>
    <w:rsid w:val="00EA7CA6"/>
    <w:rsid w:val="00EB0577"/>
    <w:rsid w:val="00EB3233"/>
    <w:rsid w:val="00EB3AFC"/>
    <w:rsid w:val="00EB4E96"/>
    <w:rsid w:val="00EB5361"/>
    <w:rsid w:val="00EB69EB"/>
    <w:rsid w:val="00EC14B0"/>
    <w:rsid w:val="00EC240D"/>
    <w:rsid w:val="00EC278B"/>
    <w:rsid w:val="00EC31C1"/>
    <w:rsid w:val="00EC44EC"/>
    <w:rsid w:val="00EC46EC"/>
    <w:rsid w:val="00ED41D2"/>
    <w:rsid w:val="00ED53F7"/>
    <w:rsid w:val="00ED6627"/>
    <w:rsid w:val="00ED674C"/>
    <w:rsid w:val="00ED7520"/>
    <w:rsid w:val="00EE0CAE"/>
    <w:rsid w:val="00EE46C1"/>
    <w:rsid w:val="00EE472C"/>
    <w:rsid w:val="00EE51EA"/>
    <w:rsid w:val="00EE6E9A"/>
    <w:rsid w:val="00EE6EB4"/>
    <w:rsid w:val="00EF0CFE"/>
    <w:rsid w:val="00EF1C14"/>
    <w:rsid w:val="00EF2115"/>
    <w:rsid w:val="00EF2E27"/>
    <w:rsid w:val="00EF4CBF"/>
    <w:rsid w:val="00EF54EE"/>
    <w:rsid w:val="00EF6A67"/>
    <w:rsid w:val="00F01D2F"/>
    <w:rsid w:val="00F02DAB"/>
    <w:rsid w:val="00F03600"/>
    <w:rsid w:val="00F03802"/>
    <w:rsid w:val="00F051FB"/>
    <w:rsid w:val="00F05D74"/>
    <w:rsid w:val="00F06F26"/>
    <w:rsid w:val="00F1293C"/>
    <w:rsid w:val="00F14455"/>
    <w:rsid w:val="00F14B32"/>
    <w:rsid w:val="00F1628D"/>
    <w:rsid w:val="00F20DB1"/>
    <w:rsid w:val="00F21C38"/>
    <w:rsid w:val="00F24010"/>
    <w:rsid w:val="00F255AF"/>
    <w:rsid w:val="00F3015F"/>
    <w:rsid w:val="00F32766"/>
    <w:rsid w:val="00F336A9"/>
    <w:rsid w:val="00F34CEE"/>
    <w:rsid w:val="00F37D98"/>
    <w:rsid w:val="00F40EBB"/>
    <w:rsid w:val="00F40FDB"/>
    <w:rsid w:val="00F4230C"/>
    <w:rsid w:val="00F50395"/>
    <w:rsid w:val="00F52595"/>
    <w:rsid w:val="00F53474"/>
    <w:rsid w:val="00F56399"/>
    <w:rsid w:val="00F60704"/>
    <w:rsid w:val="00F6150C"/>
    <w:rsid w:val="00F80280"/>
    <w:rsid w:val="00F80DFB"/>
    <w:rsid w:val="00F825B3"/>
    <w:rsid w:val="00F83702"/>
    <w:rsid w:val="00F83E07"/>
    <w:rsid w:val="00F85EF1"/>
    <w:rsid w:val="00F86349"/>
    <w:rsid w:val="00F90607"/>
    <w:rsid w:val="00F95225"/>
    <w:rsid w:val="00F95344"/>
    <w:rsid w:val="00F95B15"/>
    <w:rsid w:val="00F96C04"/>
    <w:rsid w:val="00F97CA7"/>
    <w:rsid w:val="00FA0A5F"/>
    <w:rsid w:val="00FA26F7"/>
    <w:rsid w:val="00FA333C"/>
    <w:rsid w:val="00FA56EB"/>
    <w:rsid w:val="00FA7252"/>
    <w:rsid w:val="00FB41CB"/>
    <w:rsid w:val="00FB4391"/>
    <w:rsid w:val="00FB53D9"/>
    <w:rsid w:val="00FB55BE"/>
    <w:rsid w:val="00FB782D"/>
    <w:rsid w:val="00FD01F4"/>
    <w:rsid w:val="00FD1A49"/>
    <w:rsid w:val="00FD28DB"/>
    <w:rsid w:val="00FD2BCD"/>
    <w:rsid w:val="00FD2F37"/>
    <w:rsid w:val="00FE2763"/>
    <w:rsid w:val="00FE2A90"/>
    <w:rsid w:val="00FE4202"/>
    <w:rsid w:val="00FE47BE"/>
    <w:rsid w:val="00FE51EF"/>
    <w:rsid w:val="00FE7794"/>
    <w:rsid w:val="00FF24BE"/>
    <w:rsid w:val="00FF4CF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1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4CBF"/>
    <w:pPr>
      <w:autoSpaceDE w:val="0"/>
      <w:spacing w:before="120" w:after="120" w:line="24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36248B"/>
    <w:pPr>
      <w:keepNext/>
      <w:keepLines/>
      <w:pageBreakBefore/>
      <w:numPr>
        <w:numId w:val="4"/>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1"/>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36248B"/>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semiHidden/>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jc w:val="center"/>
    </w:pPr>
    <w:rPr>
      <w:bCs/>
      <w:color w:val="000000" w:themeColor="text2"/>
      <w:szCs w:val="18"/>
    </w:rPr>
  </w:style>
  <w:style w:type="table" w:styleId="TableGrid">
    <w:name w:val="Table Grid"/>
    <w:basedOn w:val="TableNormal"/>
    <w:uiPriority w:val="59"/>
    <w:rsid w:val="002336E2"/>
    <w:pPr>
      <w:spacing w:after="0" w:line="240" w:lineRule="auto"/>
    </w:pPr>
    <w:tblPr>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Pr>
  </w:style>
  <w:style w:type="table" w:customStyle="1" w:styleId="MappingTable">
    <w:name w:val="Mapping Table"/>
    <w:basedOn w:val="TableNormal"/>
    <w:uiPriority w:val="99"/>
    <w:qFormat/>
    <w:rsid w:val="005244DB"/>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jc w:val="center"/>
    </w:pPr>
    <w:rPr>
      <w:color w:val="000000" w:themeColor="text2"/>
    </w:rPr>
  </w:style>
  <w:style w:type="paragraph" w:customStyle="1" w:styleId="Tabelisisu">
    <w:name w:val="Tabeli sisu"/>
    <w:basedOn w:val="Normal"/>
    <w:link w:val="TabelisisuMrk"/>
    <w:qFormat/>
    <w:rsid w:val="005E1828"/>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semiHidden/>
    <w:unhideWhenUsed/>
    <w:rsid w:val="005B7A73"/>
    <w:pPr>
      <w:spacing w:before="0" w:after="0"/>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semiHidden/>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semiHidden/>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30705A"/>
    <w:rPr>
      <w:color w:val="63002C" w:themeColor="followedHyperlink"/>
      <w:u w:val="single"/>
    </w:rPr>
  </w:style>
  <w:style w:type="paragraph" w:styleId="HTMLPreformatted">
    <w:name w:val="HTML Preformatted"/>
    <w:basedOn w:val="Normal"/>
    <w:link w:val="HTMLPreformattedChar"/>
    <w:uiPriority w:val="99"/>
    <w:semiHidden/>
    <w:unhideWhenUsed/>
    <w:rsid w:val="000E0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spacing w:before="0" w:after="0"/>
      <w:jc w:val="left"/>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E0945"/>
    <w:rPr>
      <w:rFonts w:ascii="Courier New" w:eastAsia="Times New Roman" w:hAnsi="Courier New" w:cs="Courier New"/>
      <w:sz w:val="20"/>
      <w:szCs w:val="20"/>
    </w:rPr>
  </w:style>
  <w:style w:type="character" w:styleId="UnresolvedMention">
    <w:name w:val="Unresolved Mention"/>
    <w:basedOn w:val="DefaultParagraphFont"/>
    <w:uiPriority w:val="99"/>
    <w:rsid w:val="00517F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01">
      <w:bodyDiv w:val="1"/>
      <w:marLeft w:val="0"/>
      <w:marRight w:val="0"/>
      <w:marTop w:val="0"/>
      <w:marBottom w:val="0"/>
      <w:divBdr>
        <w:top w:val="none" w:sz="0" w:space="0" w:color="auto"/>
        <w:left w:val="none" w:sz="0" w:space="0" w:color="auto"/>
        <w:bottom w:val="none" w:sz="0" w:space="0" w:color="auto"/>
        <w:right w:val="none" w:sz="0" w:space="0" w:color="auto"/>
      </w:divBdr>
    </w:div>
    <w:div w:id="36860030">
      <w:bodyDiv w:val="1"/>
      <w:marLeft w:val="0"/>
      <w:marRight w:val="0"/>
      <w:marTop w:val="0"/>
      <w:marBottom w:val="0"/>
      <w:divBdr>
        <w:top w:val="none" w:sz="0" w:space="0" w:color="auto"/>
        <w:left w:val="none" w:sz="0" w:space="0" w:color="auto"/>
        <w:bottom w:val="none" w:sz="0" w:space="0" w:color="auto"/>
        <w:right w:val="none" w:sz="0" w:space="0" w:color="auto"/>
      </w:divBdr>
    </w:div>
    <w:div w:id="38828012">
      <w:bodyDiv w:val="1"/>
      <w:marLeft w:val="0"/>
      <w:marRight w:val="0"/>
      <w:marTop w:val="0"/>
      <w:marBottom w:val="0"/>
      <w:divBdr>
        <w:top w:val="none" w:sz="0" w:space="0" w:color="auto"/>
        <w:left w:val="none" w:sz="0" w:space="0" w:color="auto"/>
        <w:bottom w:val="none" w:sz="0" w:space="0" w:color="auto"/>
        <w:right w:val="none" w:sz="0" w:space="0" w:color="auto"/>
      </w:divBdr>
    </w:div>
    <w:div w:id="82531539">
      <w:bodyDiv w:val="1"/>
      <w:marLeft w:val="0"/>
      <w:marRight w:val="0"/>
      <w:marTop w:val="0"/>
      <w:marBottom w:val="0"/>
      <w:divBdr>
        <w:top w:val="none" w:sz="0" w:space="0" w:color="auto"/>
        <w:left w:val="none" w:sz="0" w:space="0" w:color="auto"/>
        <w:bottom w:val="none" w:sz="0" w:space="0" w:color="auto"/>
        <w:right w:val="none" w:sz="0" w:space="0" w:color="auto"/>
      </w:divBdr>
    </w:div>
    <w:div w:id="82772189">
      <w:bodyDiv w:val="1"/>
      <w:marLeft w:val="0"/>
      <w:marRight w:val="0"/>
      <w:marTop w:val="0"/>
      <w:marBottom w:val="0"/>
      <w:divBdr>
        <w:top w:val="none" w:sz="0" w:space="0" w:color="auto"/>
        <w:left w:val="none" w:sz="0" w:space="0" w:color="auto"/>
        <w:bottom w:val="none" w:sz="0" w:space="0" w:color="auto"/>
        <w:right w:val="none" w:sz="0" w:space="0" w:color="auto"/>
      </w:divBdr>
    </w:div>
    <w:div w:id="137066351">
      <w:bodyDiv w:val="1"/>
      <w:marLeft w:val="0"/>
      <w:marRight w:val="0"/>
      <w:marTop w:val="0"/>
      <w:marBottom w:val="0"/>
      <w:divBdr>
        <w:top w:val="none" w:sz="0" w:space="0" w:color="auto"/>
        <w:left w:val="none" w:sz="0" w:space="0" w:color="auto"/>
        <w:bottom w:val="none" w:sz="0" w:space="0" w:color="auto"/>
        <w:right w:val="none" w:sz="0" w:space="0" w:color="auto"/>
      </w:divBdr>
    </w:div>
    <w:div w:id="141428776">
      <w:bodyDiv w:val="1"/>
      <w:marLeft w:val="0"/>
      <w:marRight w:val="0"/>
      <w:marTop w:val="0"/>
      <w:marBottom w:val="0"/>
      <w:divBdr>
        <w:top w:val="none" w:sz="0" w:space="0" w:color="auto"/>
        <w:left w:val="none" w:sz="0" w:space="0" w:color="auto"/>
        <w:bottom w:val="none" w:sz="0" w:space="0" w:color="auto"/>
        <w:right w:val="none" w:sz="0" w:space="0" w:color="auto"/>
      </w:divBdr>
    </w:div>
    <w:div w:id="148064763">
      <w:bodyDiv w:val="1"/>
      <w:marLeft w:val="0"/>
      <w:marRight w:val="0"/>
      <w:marTop w:val="0"/>
      <w:marBottom w:val="0"/>
      <w:divBdr>
        <w:top w:val="none" w:sz="0" w:space="0" w:color="auto"/>
        <w:left w:val="none" w:sz="0" w:space="0" w:color="auto"/>
        <w:bottom w:val="none" w:sz="0" w:space="0" w:color="auto"/>
        <w:right w:val="none" w:sz="0" w:space="0" w:color="auto"/>
      </w:divBdr>
    </w:div>
    <w:div w:id="151680412">
      <w:bodyDiv w:val="1"/>
      <w:marLeft w:val="0"/>
      <w:marRight w:val="0"/>
      <w:marTop w:val="0"/>
      <w:marBottom w:val="0"/>
      <w:divBdr>
        <w:top w:val="none" w:sz="0" w:space="0" w:color="auto"/>
        <w:left w:val="none" w:sz="0" w:space="0" w:color="auto"/>
        <w:bottom w:val="none" w:sz="0" w:space="0" w:color="auto"/>
        <w:right w:val="none" w:sz="0" w:space="0" w:color="auto"/>
      </w:divBdr>
    </w:div>
    <w:div w:id="158886138">
      <w:bodyDiv w:val="1"/>
      <w:marLeft w:val="0"/>
      <w:marRight w:val="0"/>
      <w:marTop w:val="0"/>
      <w:marBottom w:val="0"/>
      <w:divBdr>
        <w:top w:val="none" w:sz="0" w:space="0" w:color="auto"/>
        <w:left w:val="none" w:sz="0" w:space="0" w:color="auto"/>
        <w:bottom w:val="none" w:sz="0" w:space="0" w:color="auto"/>
        <w:right w:val="none" w:sz="0" w:space="0" w:color="auto"/>
      </w:divBdr>
    </w:div>
    <w:div w:id="162669127">
      <w:bodyDiv w:val="1"/>
      <w:marLeft w:val="0"/>
      <w:marRight w:val="0"/>
      <w:marTop w:val="0"/>
      <w:marBottom w:val="0"/>
      <w:divBdr>
        <w:top w:val="none" w:sz="0" w:space="0" w:color="auto"/>
        <w:left w:val="none" w:sz="0" w:space="0" w:color="auto"/>
        <w:bottom w:val="none" w:sz="0" w:space="0" w:color="auto"/>
        <w:right w:val="none" w:sz="0" w:space="0" w:color="auto"/>
      </w:divBdr>
    </w:div>
    <w:div w:id="183133710">
      <w:bodyDiv w:val="1"/>
      <w:marLeft w:val="0"/>
      <w:marRight w:val="0"/>
      <w:marTop w:val="0"/>
      <w:marBottom w:val="0"/>
      <w:divBdr>
        <w:top w:val="none" w:sz="0" w:space="0" w:color="auto"/>
        <w:left w:val="none" w:sz="0" w:space="0" w:color="auto"/>
        <w:bottom w:val="none" w:sz="0" w:space="0" w:color="auto"/>
        <w:right w:val="none" w:sz="0" w:space="0" w:color="auto"/>
      </w:divBdr>
    </w:div>
    <w:div w:id="192811538">
      <w:bodyDiv w:val="1"/>
      <w:marLeft w:val="0"/>
      <w:marRight w:val="0"/>
      <w:marTop w:val="0"/>
      <w:marBottom w:val="0"/>
      <w:divBdr>
        <w:top w:val="none" w:sz="0" w:space="0" w:color="auto"/>
        <w:left w:val="none" w:sz="0" w:space="0" w:color="auto"/>
        <w:bottom w:val="none" w:sz="0" w:space="0" w:color="auto"/>
        <w:right w:val="none" w:sz="0" w:space="0" w:color="auto"/>
      </w:divBdr>
    </w:div>
    <w:div w:id="234971851">
      <w:bodyDiv w:val="1"/>
      <w:marLeft w:val="0"/>
      <w:marRight w:val="0"/>
      <w:marTop w:val="0"/>
      <w:marBottom w:val="0"/>
      <w:divBdr>
        <w:top w:val="none" w:sz="0" w:space="0" w:color="auto"/>
        <w:left w:val="none" w:sz="0" w:space="0" w:color="auto"/>
        <w:bottom w:val="none" w:sz="0" w:space="0" w:color="auto"/>
        <w:right w:val="none" w:sz="0" w:space="0" w:color="auto"/>
      </w:divBdr>
    </w:div>
    <w:div w:id="235555344">
      <w:bodyDiv w:val="1"/>
      <w:marLeft w:val="0"/>
      <w:marRight w:val="0"/>
      <w:marTop w:val="0"/>
      <w:marBottom w:val="0"/>
      <w:divBdr>
        <w:top w:val="none" w:sz="0" w:space="0" w:color="auto"/>
        <w:left w:val="none" w:sz="0" w:space="0" w:color="auto"/>
        <w:bottom w:val="none" w:sz="0" w:space="0" w:color="auto"/>
        <w:right w:val="none" w:sz="0" w:space="0" w:color="auto"/>
      </w:divBdr>
    </w:div>
    <w:div w:id="246040885">
      <w:bodyDiv w:val="1"/>
      <w:marLeft w:val="0"/>
      <w:marRight w:val="0"/>
      <w:marTop w:val="0"/>
      <w:marBottom w:val="0"/>
      <w:divBdr>
        <w:top w:val="none" w:sz="0" w:space="0" w:color="auto"/>
        <w:left w:val="none" w:sz="0" w:space="0" w:color="auto"/>
        <w:bottom w:val="none" w:sz="0" w:space="0" w:color="auto"/>
        <w:right w:val="none" w:sz="0" w:space="0" w:color="auto"/>
      </w:divBdr>
    </w:div>
    <w:div w:id="253517246">
      <w:bodyDiv w:val="1"/>
      <w:marLeft w:val="0"/>
      <w:marRight w:val="0"/>
      <w:marTop w:val="0"/>
      <w:marBottom w:val="0"/>
      <w:divBdr>
        <w:top w:val="none" w:sz="0" w:space="0" w:color="auto"/>
        <w:left w:val="none" w:sz="0" w:space="0" w:color="auto"/>
        <w:bottom w:val="none" w:sz="0" w:space="0" w:color="auto"/>
        <w:right w:val="none" w:sz="0" w:space="0" w:color="auto"/>
      </w:divBdr>
    </w:div>
    <w:div w:id="258173290">
      <w:bodyDiv w:val="1"/>
      <w:marLeft w:val="0"/>
      <w:marRight w:val="0"/>
      <w:marTop w:val="0"/>
      <w:marBottom w:val="0"/>
      <w:divBdr>
        <w:top w:val="none" w:sz="0" w:space="0" w:color="auto"/>
        <w:left w:val="none" w:sz="0" w:space="0" w:color="auto"/>
        <w:bottom w:val="none" w:sz="0" w:space="0" w:color="auto"/>
        <w:right w:val="none" w:sz="0" w:space="0" w:color="auto"/>
      </w:divBdr>
    </w:div>
    <w:div w:id="284048502">
      <w:bodyDiv w:val="1"/>
      <w:marLeft w:val="0"/>
      <w:marRight w:val="0"/>
      <w:marTop w:val="0"/>
      <w:marBottom w:val="0"/>
      <w:divBdr>
        <w:top w:val="none" w:sz="0" w:space="0" w:color="auto"/>
        <w:left w:val="none" w:sz="0" w:space="0" w:color="auto"/>
        <w:bottom w:val="none" w:sz="0" w:space="0" w:color="auto"/>
        <w:right w:val="none" w:sz="0" w:space="0" w:color="auto"/>
      </w:divBdr>
    </w:div>
    <w:div w:id="294529325">
      <w:bodyDiv w:val="1"/>
      <w:marLeft w:val="0"/>
      <w:marRight w:val="0"/>
      <w:marTop w:val="0"/>
      <w:marBottom w:val="0"/>
      <w:divBdr>
        <w:top w:val="none" w:sz="0" w:space="0" w:color="auto"/>
        <w:left w:val="none" w:sz="0" w:space="0" w:color="auto"/>
        <w:bottom w:val="none" w:sz="0" w:space="0" w:color="auto"/>
        <w:right w:val="none" w:sz="0" w:space="0" w:color="auto"/>
      </w:divBdr>
    </w:div>
    <w:div w:id="322008245">
      <w:bodyDiv w:val="1"/>
      <w:marLeft w:val="0"/>
      <w:marRight w:val="0"/>
      <w:marTop w:val="0"/>
      <w:marBottom w:val="0"/>
      <w:divBdr>
        <w:top w:val="none" w:sz="0" w:space="0" w:color="auto"/>
        <w:left w:val="none" w:sz="0" w:space="0" w:color="auto"/>
        <w:bottom w:val="none" w:sz="0" w:space="0" w:color="auto"/>
        <w:right w:val="none" w:sz="0" w:space="0" w:color="auto"/>
      </w:divBdr>
    </w:div>
    <w:div w:id="356585792">
      <w:bodyDiv w:val="1"/>
      <w:marLeft w:val="0"/>
      <w:marRight w:val="0"/>
      <w:marTop w:val="0"/>
      <w:marBottom w:val="0"/>
      <w:divBdr>
        <w:top w:val="none" w:sz="0" w:space="0" w:color="auto"/>
        <w:left w:val="none" w:sz="0" w:space="0" w:color="auto"/>
        <w:bottom w:val="none" w:sz="0" w:space="0" w:color="auto"/>
        <w:right w:val="none" w:sz="0" w:space="0" w:color="auto"/>
      </w:divBdr>
    </w:div>
    <w:div w:id="382679482">
      <w:bodyDiv w:val="1"/>
      <w:marLeft w:val="0"/>
      <w:marRight w:val="0"/>
      <w:marTop w:val="0"/>
      <w:marBottom w:val="0"/>
      <w:divBdr>
        <w:top w:val="none" w:sz="0" w:space="0" w:color="auto"/>
        <w:left w:val="none" w:sz="0" w:space="0" w:color="auto"/>
        <w:bottom w:val="none" w:sz="0" w:space="0" w:color="auto"/>
        <w:right w:val="none" w:sz="0" w:space="0" w:color="auto"/>
      </w:divBdr>
    </w:div>
    <w:div w:id="415638225">
      <w:bodyDiv w:val="1"/>
      <w:marLeft w:val="0"/>
      <w:marRight w:val="0"/>
      <w:marTop w:val="0"/>
      <w:marBottom w:val="0"/>
      <w:divBdr>
        <w:top w:val="none" w:sz="0" w:space="0" w:color="auto"/>
        <w:left w:val="none" w:sz="0" w:space="0" w:color="auto"/>
        <w:bottom w:val="none" w:sz="0" w:space="0" w:color="auto"/>
        <w:right w:val="none" w:sz="0" w:space="0" w:color="auto"/>
      </w:divBdr>
    </w:div>
    <w:div w:id="419911675">
      <w:bodyDiv w:val="1"/>
      <w:marLeft w:val="0"/>
      <w:marRight w:val="0"/>
      <w:marTop w:val="0"/>
      <w:marBottom w:val="0"/>
      <w:divBdr>
        <w:top w:val="none" w:sz="0" w:space="0" w:color="auto"/>
        <w:left w:val="none" w:sz="0" w:space="0" w:color="auto"/>
        <w:bottom w:val="none" w:sz="0" w:space="0" w:color="auto"/>
        <w:right w:val="none" w:sz="0" w:space="0" w:color="auto"/>
      </w:divBdr>
    </w:div>
    <w:div w:id="525677300">
      <w:bodyDiv w:val="1"/>
      <w:marLeft w:val="0"/>
      <w:marRight w:val="0"/>
      <w:marTop w:val="0"/>
      <w:marBottom w:val="0"/>
      <w:divBdr>
        <w:top w:val="none" w:sz="0" w:space="0" w:color="auto"/>
        <w:left w:val="none" w:sz="0" w:space="0" w:color="auto"/>
        <w:bottom w:val="none" w:sz="0" w:space="0" w:color="auto"/>
        <w:right w:val="none" w:sz="0" w:space="0" w:color="auto"/>
      </w:divBdr>
    </w:div>
    <w:div w:id="543643598">
      <w:bodyDiv w:val="1"/>
      <w:marLeft w:val="0"/>
      <w:marRight w:val="0"/>
      <w:marTop w:val="0"/>
      <w:marBottom w:val="0"/>
      <w:divBdr>
        <w:top w:val="none" w:sz="0" w:space="0" w:color="auto"/>
        <w:left w:val="none" w:sz="0" w:space="0" w:color="auto"/>
        <w:bottom w:val="none" w:sz="0" w:space="0" w:color="auto"/>
        <w:right w:val="none" w:sz="0" w:space="0" w:color="auto"/>
      </w:divBdr>
    </w:div>
    <w:div w:id="560363230">
      <w:bodyDiv w:val="1"/>
      <w:marLeft w:val="0"/>
      <w:marRight w:val="0"/>
      <w:marTop w:val="0"/>
      <w:marBottom w:val="0"/>
      <w:divBdr>
        <w:top w:val="none" w:sz="0" w:space="0" w:color="auto"/>
        <w:left w:val="none" w:sz="0" w:space="0" w:color="auto"/>
        <w:bottom w:val="none" w:sz="0" w:space="0" w:color="auto"/>
        <w:right w:val="none" w:sz="0" w:space="0" w:color="auto"/>
      </w:divBdr>
    </w:div>
    <w:div w:id="575433068">
      <w:bodyDiv w:val="1"/>
      <w:marLeft w:val="0"/>
      <w:marRight w:val="0"/>
      <w:marTop w:val="0"/>
      <w:marBottom w:val="0"/>
      <w:divBdr>
        <w:top w:val="none" w:sz="0" w:space="0" w:color="auto"/>
        <w:left w:val="none" w:sz="0" w:space="0" w:color="auto"/>
        <w:bottom w:val="none" w:sz="0" w:space="0" w:color="auto"/>
        <w:right w:val="none" w:sz="0" w:space="0" w:color="auto"/>
      </w:divBdr>
    </w:div>
    <w:div w:id="586960208">
      <w:bodyDiv w:val="1"/>
      <w:marLeft w:val="0"/>
      <w:marRight w:val="0"/>
      <w:marTop w:val="0"/>
      <w:marBottom w:val="0"/>
      <w:divBdr>
        <w:top w:val="none" w:sz="0" w:space="0" w:color="auto"/>
        <w:left w:val="none" w:sz="0" w:space="0" w:color="auto"/>
        <w:bottom w:val="none" w:sz="0" w:space="0" w:color="auto"/>
        <w:right w:val="none" w:sz="0" w:space="0" w:color="auto"/>
      </w:divBdr>
    </w:div>
    <w:div w:id="613054354">
      <w:bodyDiv w:val="1"/>
      <w:marLeft w:val="0"/>
      <w:marRight w:val="0"/>
      <w:marTop w:val="0"/>
      <w:marBottom w:val="0"/>
      <w:divBdr>
        <w:top w:val="none" w:sz="0" w:space="0" w:color="auto"/>
        <w:left w:val="none" w:sz="0" w:space="0" w:color="auto"/>
        <w:bottom w:val="none" w:sz="0" w:space="0" w:color="auto"/>
        <w:right w:val="none" w:sz="0" w:space="0" w:color="auto"/>
      </w:divBdr>
    </w:div>
    <w:div w:id="703291170">
      <w:bodyDiv w:val="1"/>
      <w:marLeft w:val="0"/>
      <w:marRight w:val="0"/>
      <w:marTop w:val="0"/>
      <w:marBottom w:val="0"/>
      <w:divBdr>
        <w:top w:val="none" w:sz="0" w:space="0" w:color="auto"/>
        <w:left w:val="none" w:sz="0" w:space="0" w:color="auto"/>
        <w:bottom w:val="none" w:sz="0" w:space="0" w:color="auto"/>
        <w:right w:val="none" w:sz="0" w:space="0" w:color="auto"/>
      </w:divBdr>
    </w:div>
    <w:div w:id="759715601">
      <w:bodyDiv w:val="1"/>
      <w:marLeft w:val="0"/>
      <w:marRight w:val="0"/>
      <w:marTop w:val="0"/>
      <w:marBottom w:val="0"/>
      <w:divBdr>
        <w:top w:val="none" w:sz="0" w:space="0" w:color="auto"/>
        <w:left w:val="none" w:sz="0" w:space="0" w:color="auto"/>
        <w:bottom w:val="none" w:sz="0" w:space="0" w:color="auto"/>
        <w:right w:val="none" w:sz="0" w:space="0" w:color="auto"/>
      </w:divBdr>
    </w:div>
    <w:div w:id="790589698">
      <w:bodyDiv w:val="1"/>
      <w:marLeft w:val="0"/>
      <w:marRight w:val="0"/>
      <w:marTop w:val="0"/>
      <w:marBottom w:val="0"/>
      <w:divBdr>
        <w:top w:val="none" w:sz="0" w:space="0" w:color="auto"/>
        <w:left w:val="none" w:sz="0" w:space="0" w:color="auto"/>
        <w:bottom w:val="none" w:sz="0" w:space="0" w:color="auto"/>
        <w:right w:val="none" w:sz="0" w:space="0" w:color="auto"/>
      </w:divBdr>
    </w:div>
    <w:div w:id="794451670">
      <w:bodyDiv w:val="1"/>
      <w:marLeft w:val="0"/>
      <w:marRight w:val="0"/>
      <w:marTop w:val="0"/>
      <w:marBottom w:val="0"/>
      <w:divBdr>
        <w:top w:val="none" w:sz="0" w:space="0" w:color="auto"/>
        <w:left w:val="none" w:sz="0" w:space="0" w:color="auto"/>
        <w:bottom w:val="none" w:sz="0" w:space="0" w:color="auto"/>
        <w:right w:val="none" w:sz="0" w:space="0" w:color="auto"/>
      </w:divBdr>
    </w:div>
    <w:div w:id="800540450">
      <w:bodyDiv w:val="1"/>
      <w:marLeft w:val="0"/>
      <w:marRight w:val="0"/>
      <w:marTop w:val="0"/>
      <w:marBottom w:val="0"/>
      <w:divBdr>
        <w:top w:val="none" w:sz="0" w:space="0" w:color="auto"/>
        <w:left w:val="none" w:sz="0" w:space="0" w:color="auto"/>
        <w:bottom w:val="none" w:sz="0" w:space="0" w:color="auto"/>
        <w:right w:val="none" w:sz="0" w:space="0" w:color="auto"/>
      </w:divBdr>
    </w:div>
    <w:div w:id="805120718">
      <w:bodyDiv w:val="1"/>
      <w:marLeft w:val="0"/>
      <w:marRight w:val="0"/>
      <w:marTop w:val="0"/>
      <w:marBottom w:val="0"/>
      <w:divBdr>
        <w:top w:val="none" w:sz="0" w:space="0" w:color="auto"/>
        <w:left w:val="none" w:sz="0" w:space="0" w:color="auto"/>
        <w:bottom w:val="none" w:sz="0" w:space="0" w:color="auto"/>
        <w:right w:val="none" w:sz="0" w:space="0" w:color="auto"/>
      </w:divBdr>
    </w:div>
    <w:div w:id="812142078">
      <w:bodyDiv w:val="1"/>
      <w:marLeft w:val="0"/>
      <w:marRight w:val="0"/>
      <w:marTop w:val="0"/>
      <w:marBottom w:val="0"/>
      <w:divBdr>
        <w:top w:val="none" w:sz="0" w:space="0" w:color="auto"/>
        <w:left w:val="none" w:sz="0" w:space="0" w:color="auto"/>
        <w:bottom w:val="none" w:sz="0" w:space="0" w:color="auto"/>
        <w:right w:val="none" w:sz="0" w:space="0" w:color="auto"/>
      </w:divBdr>
    </w:div>
    <w:div w:id="812600596">
      <w:bodyDiv w:val="1"/>
      <w:marLeft w:val="0"/>
      <w:marRight w:val="0"/>
      <w:marTop w:val="0"/>
      <w:marBottom w:val="0"/>
      <w:divBdr>
        <w:top w:val="none" w:sz="0" w:space="0" w:color="auto"/>
        <w:left w:val="none" w:sz="0" w:space="0" w:color="auto"/>
        <w:bottom w:val="none" w:sz="0" w:space="0" w:color="auto"/>
        <w:right w:val="none" w:sz="0" w:space="0" w:color="auto"/>
      </w:divBdr>
    </w:div>
    <w:div w:id="814419531">
      <w:bodyDiv w:val="1"/>
      <w:marLeft w:val="0"/>
      <w:marRight w:val="0"/>
      <w:marTop w:val="0"/>
      <w:marBottom w:val="0"/>
      <w:divBdr>
        <w:top w:val="none" w:sz="0" w:space="0" w:color="auto"/>
        <w:left w:val="none" w:sz="0" w:space="0" w:color="auto"/>
        <w:bottom w:val="none" w:sz="0" w:space="0" w:color="auto"/>
        <w:right w:val="none" w:sz="0" w:space="0" w:color="auto"/>
      </w:divBdr>
    </w:div>
    <w:div w:id="818960460">
      <w:bodyDiv w:val="1"/>
      <w:marLeft w:val="0"/>
      <w:marRight w:val="0"/>
      <w:marTop w:val="0"/>
      <w:marBottom w:val="0"/>
      <w:divBdr>
        <w:top w:val="none" w:sz="0" w:space="0" w:color="auto"/>
        <w:left w:val="none" w:sz="0" w:space="0" w:color="auto"/>
        <w:bottom w:val="none" w:sz="0" w:space="0" w:color="auto"/>
        <w:right w:val="none" w:sz="0" w:space="0" w:color="auto"/>
      </w:divBdr>
    </w:div>
    <w:div w:id="864826598">
      <w:bodyDiv w:val="1"/>
      <w:marLeft w:val="0"/>
      <w:marRight w:val="0"/>
      <w:marTop w:val="0"/>
      <w:marBottom w:val="0"/>
      <w:divBdr>
        <w:top w:val="none" w:sz="0" w:space="0" w:color="auto"/>
        <w:left w:val="none" w:sz="0" w:space="0" w:color="auto"/>
        <w:bottom w:val="none" w:sz="0" w:space="0" w:color="auto"/>
        <w:right w:val="none" w:sz="0" w:space="0" w:color="auto"/>
      </w:divBdr>
    </w:div>
    <w:div w:id="881668734">
      <w:bodyDiv w:val="1"/>
      <w:marLeft w:val="0"/>
      <w:marRight w:val="0"/>
      <w:marTop w:val="0"/>
      <w:marBottom w:val="0"/>
      <w:divBdr>
        <w:top w:val="none" w:sz="0" w:space="0" w:color="auto"/>
        <w:left w:val="none" w:sz="0" w:space="0" w:color="auto"/>
        <w:bottom w:val="none" w:sz="0" w:space="0" w:color="auto"/>
        <w:right w:val="none" w:sz="0" w:space="0" w:color="auto"/>
      </w:divBdr>
    </w:div>
    <w:div w:id="893925900">
      <w:bodyDiv w:val="1"/>
      <w:marLeft w:val="0"/>
      <w:marRight w:val="0"/>
      <w:marTop w:val="0"/>
      <w:marBottom w:val="0"/>
      <w:divBdr>
        <w:top w:val="none" w:sz="0" w:space="0" w:color="auto"/>
        <w:left w:val="none" w:sz="0" w:space="0" w:color="auto"/>
        <w:bottom w:val="none" w:sz="0" w:space="0" w:color="auto"/>
        <w:right w:val="none" w:sz="0" w:space="0" w:color="auto"/>
      </w:divBdr>
    </w:div>
    <w:div w:id="896430586">
      <w:bodyDiv w:val="1"/>
      <w:marLeft w:val="0"/>
      <w:marRight w:val="0"/>
      <w:marTop w:val="0"/>
      <w:marBottom w:val="0"/>
      <w:divBdr>
        <w:top w:val="none" w:sz="0" w:space="0" w:color="auto"/>
        <w:left w:val="none" w:sz="0" w:space="0" w:color="auto"/>
        <w:bottom w:val="none" w:sz="0" w:space="0" w:color="auto"/>
        <w:right w:val="none" w:sz="0" w:space="0" w:color="auto"/>
      </w:divBdr>
    </w:div>
    <w:div w:id="919021595">
      <w:bodyDiv w:val="1"/>
      <w:marLeft w:val="0"/>
      <w:marRight w:val="0"/>
      <w:marTop w:val="0"/>
      <w:marBottom w:val="0"/>
      <w:divBdr>
        <w:top w:val="none" w:sz="0" w:space="0" w:color="auto"/>
        <w:left w:val="none" w:sz="0" w:space="0" w:color="auto"/>
        <w:bottom w:val="none" w:sz="0" w:space="0" w:color="auto"/>
        <w:right w:val="none" w:sz="0" w:space="0" w:color="auto"/>
      </w:divBdr>
    </w:div>
    <w:div w:id="934552611">
      <w:bodyDiv w:val="1"/>
      <w:marLeft w:val="0"/>
      <w:marRight w:val="0"/>
      <w:marTop w:val="0"/>
      <w:marBottom w:val="0"/>
      <w:divBdr>
        <w:top w:val="none" w:sz="0" w:space="0" w:color="auto"/>
        <w:left w:val="none" w:sz="0" w:space="0" w:color="auto"/>
        <w:bottom w:val="none" w:sz="0" w:space="0" w:color="auto"/>
        <w:right w:val="none" w:sz="0" w:space="0" w:color="auto"/>
      </w:divBdr>
    </w:div>
    <w:div w:id="957106945">
      <w:bodyDiv w:val="1"/>
      <w:marLeft w:val="0"/>
      <w:marRight w:val="0"/>
      <w:marTop w:val="0"/>
      <w:marBottom w:val="0"/>
      <w:divBdr>
        <w:top w:val="none" w:sz="0" w:space="0" w:color="auto"/>
        <w:left w:val="none" w:sz="0" w:space="0" w:color="auto"/>
        <w:bottom w:val="none" w:sz="0" w:space="0" w:color="auto"/>
        <w:right w:val="none" w:sz="0" w:space="0" w:color="auto"/>
      </w:divBdr>
    </w:div>
    <w:div w:id="982393230">
      <w:bodyDiv w:val="1"/>
      <w:marLeft w:val="0"/>
      <w:marRight w:val="0"/>
      <w:marTop w:val="0"/>
      <w:marBottom w:val="0"/>
      <w:divBdr>
        <w:top w:val="none" w:sz="0" w:space="0" w:color="auto"/>
        <w:left w:val="none" w:sz="0" w:space="0" w:color="auto"/>
        <w:bottom w:val="none" w:sz="0" w:space="0" w:color="auto"/>
        <w:right w:val="none" w:sz="0" w:space="0" w:color="auto"/>
      </w:divBdr>
    </w:div>
    <w:div w:id="984893733">
      <w:bodyDiv w:val="1"/>
      <w:marLeft w:val="0"/>
      <w:marRight w:val="0"/>
      <w:marTop w:val="0"/>
      <w:marBottom w:val="0"/>
      <w:divBdr>
        <w:top w:val="none" w:sz="0" w:space="0" w:color="auto"/>
        <w:left w:val="none" w:sz="0" w:space="0" w:color="auto"/>
        <w:bottom w:val="none" w:sz="0" w:space="0" w:color="auto"/>
        <w:right w:val="none" w:sz="0" w:space="0" w:color="auto"/>
      </w:divBdr>
    </w:div>
    <w:div w:id="986668316">
      <w:bodyDiv w:val="1"/>
      <w:marLeft w:val="0"/>
      <w:marRight w:val="0"/>
      <w:marTop w:val="0"/>
      <w:marBottom w:val="0"/>
      <w:divBdr>
        <w:top w:val="none" w:sz="0" w:space="0" w:color="auto"/>
        <w:left w:val="none" w:sz="0" w:space="0" w:color="auto"/>
        <w:bottom w:val="none" w:sz="0" w:space="0" w:color="auto"/>
        <w:right w:val="none" w:sz="0" w:space="0" w:color="auto"/>
      </w:divBdr>
    </w:div>
    <w:div w:id="992219775">
      <w:bodyDiv w:val="1"/>
      <w:marLeft w:val="0"/>
      <w:marRight w:val="0"/>
      <w:marTop w:val="0"/>
      <w:marBottom w:val="0"/>
      <w:divBdr>
        <w:top w:val="none" w:sz="0" w:space="0" w:color="auto"/>
        <w:left w:val="none" w:sz="0" w:space="0" w:color="auto"/>
        <w:bottom w:val="none" w:sz="0" w:space="0" w:color="auto"/>
        <w:right w:val="none" w:sz="0" w:space="0" w:color="auto"/>
      </w:divBdr>
    </w:div>
    <w:div w:id="1040283269">
      <w:bodyDiv w:val="1"/>
      <w:marLeft w:val="0"/>
      <w:marRight w:val="0"/>
      <w:marTop w:val="0"/>
      <w:marBottom w:val="0"/>
      <w:divBdr>
        <w:top w:val="none" w:sz="0" w:space="0" w:color="auto"/>
        <w:left w:val="none" w:sz="0" w:space="0" w:color="auto"/>
        <w:bottom w:val="none" w:sz="0" w:space="0" w:color="auto"/>
        <w:right w:val="none" w:sz="0" w:space="0" w:color="auto"/>
      </w:divBdr>
    </w:div>
    <w:div w:id="1043746137">
      <w:bodyDiv w:val="1"/>
      <w:marLeft w:val="0"/>
      <w:marRight w:val="0"/>
      <w:marTop w:val="0"/>
      <w:marBottom w:val="0"/>
      <w:divBdr>
        <w:top w:val="none" w:sz="0" w:space="0" w:color="auto"/>
        <w:left w:val="none" w:sz="0" w:space="0" w:color="auto"/>
        <w:bottom w:val="none" w:sz="0" w:space="0" w:color="auto"/>
        <w:right w:val="none" w:sz="0" w:space="0" w:color="auto"/>
      </w:divBdr>
    </w:div>
    <w:div w:id="1045374099">
      <w:bodyDiv w:val="1"/>
      <w:marLeft w:val="0"/>
      <w:marRight w:val="0"/>
      <w:marTop w:val="0"/>
      <w:marBottom w:val="0"/>
      <w:divBdr>
        <w:top w:val="none" w:sz="0" w:space="0" w:color="auto"/>
        <w:left w:val="none" w:sz="0" w:space="0" w:color="auto"/>
        <w:bottom w:val="none" w:sz="0" w:space="0" w:color="auto"/>
        <w:right w:val="none" w:sz="0" w:space="0" w:color="auto"/>
      </w:divBdr>
    </w:div>
    <w:div w:id="1081875688">
      <w:bodyDiv w:val="1"/>
      <w:marLeft w:val="0"/>
      <w:marRight w:val="0"/>
      <w:marTop w:val="0"/>
      <w:marBottom w:val="0"/>
      <w:divBdr>
        <w:top w:val="none" w:sz="0" w:space="0" w:color="auto"/>
        <w:left w:val="none" w:sz="0" w:space="0" w:color="auto"/>
        <w:bottom w:val="none" w:sz="0" w:space="0" w:color="auto"/>
        <w:right w:val="none" w:sz="0" w:space="0" w:color="auto"/>
      </w:divBdr>
    </w:div>
    <w:div w:id="1128158504">
      <w:bodyDiv w:val="1"/>
      <w:marLeft w:val="0"/>
      <w:marRight w:val="0"/>
      <w:marTop w:val="0"/>
      <w:marBottom w:val="0"/>
      <w:divBdr>
        <w:top w:val="none" w:sz="0" w:space="0" w:color="auto"/>
        <w:left w:val="none" w:sz="0" w:space="0" w:color="auto"/>
        <w:bottom w:val="none" w:sz="0" w:space="0" w:color="auto"/>
        <w:right w:val="none" w:sz="0" w:space="0" w:color="auto"/>
      </w:divBdr>
    </w:div>
    <w:div w:id="1167330477">
      <w:bodyDiv w:val="1"/>
      <w:marLeft w:val="0"/>
      <w:marRight w:val="0"/>
      <w:marTop w:val="0"/>
      <w:marBottom w:val="0"/>
      <w:divBdr>
        <w:top w:val="none" w:sz="0" w:space="0" w:color="auto"/>
        <w:left w:val="none" w:sz="0" w:space="0" w:color="auto"/>
        <w:bottom w:val="none" w:sz="0" w:space="0" w:color="auto"/>
        <w:right w:val="none" w:sz="0" w:space="0" w:color="auto"/>
      </w:divBdr>
    </w:div>
    <w:div w:id="1168441859">
      <w:bodyDiv w:val="1"/>
      <w:marLeft w:val="0"/>
      <w:marRight w:val="0"/>
      <w:marTop w:val="0"/>
      <w:marBottom w:val="0"/>
      <w:divBdr>
        <w:top w:val="none" w:sz="0" w:space="0" w:color="auto"/>
        <w:left w:val="none" w:sz="0" w:space="0" w:color="auto"/>
        <w:bottom w:val="none" w:sz="0" w:space="0" w:color="auto"/>
        <w:right w:val="none" w:sz="0" w:space="0" w:color="auto"/>
      </w:divBdr>
    </w:div>
    <w:div w:id="1197815295">
      <w:bodyDiv w:val="1"/>
      <w:marLeft w:val="0"/>
      <w:marRight w:val="0"/>
      <w:marTop w:val="0"/>
      <w:marBottom w:val="0"/>
      <w:divBdr>
        <w:top w:val="none" w:sz="0" w:space="0" w:color="auto"/>
        <w:left w:val="none" w:sz="0" w:space="0" w:color="auto"/>
        <w:bottom w:val="none" w:sz="0" w:space="0" w:color="auto"/>
        <w:right w:val="none" w:sz="0" w:space="0" w:color="auto"/>
      </w:divBdr>
    </w:div>
    <w:div w:id="1307902318">
      <w:bodyDiv w:val="1"/>
      <w:marLeft w:val="0"/>
      <w:marRight w:val="0"/>
      <w:marTop w:val="0"/>
      <w:marBottom w:val="0"/>
      <w:divBdr>
        <w:top w:val="none" w:sz="0" w:space="0" w:color="auto"/>
        <w:left w:val="none" w:sz="0" w:space="0" w:color="auto"/>
        <w:bottom w:val="none" w:sz="0" w:space="0" w:color="auto"/>
        <w:right w:val="none" w:sz="0" w:space="0" w:color="auto"/>
      </w:divBdr>
    </w:div>
    <w:div w:id="1309557883">
      <w:bodyDiv w:val="1"/>
      <w:marLeft w:val="0"/>
      <w:marRight w:val="0"/>
      <w:marTop w:val="0"/>
      <w:marBottom w:val="0"/>
      <w:divBdr>
        <w:top w:val="none" w:sz="0" w:space="0" w:color="auto"/>
        <w:left w:val="none" w:sz="0" w:space="0" w:color="auto"/>
        <w:bottom w:val="none" w:sz="0" w:space="0" w:color="auto"/>
        <w:right w:val="none" w:sz="0" w:space="0" w:color="auto"/>
      </w:divBdr>
    </w:div>
    <w:div w:id="1321348484">
      <w:bodyDiv w:val="1"/>
      <w:marLeft w:val="0"/>
      <w:marRight w:val="0"/>
      <w:marTop w:val="0"/>
      <w:marBottom w:val="0"/>
      <w:divBdr>
        <w:top w:val="none" w:sz="0" w:space="0" w:color="auto"/>
        <w:left w:val="none" w:sz="0" w:space="0" w:color="auto"/>
        <w:bottom w:val="none" w:sz="0" w:space="0" w:color="auto"/>
        <w:right w:val="none" w:sz="0" w:space="0" w:color="auto"/>
      </w:divBdr>
    </w:div>
    <w:div w:id="1333752171">
      <w:bodyDiv w:val="1"/>
      <w:marLeft w:val="0"/>
      <w:marRight w:val="0"/>
      <w:marTop w:val="0"/>
      <w:marBottom w:val="0"/>
      <w:divBdr>
        <w:top w:val="none" w:sz="0" w:space="0" w:color="auto"/>
        <w:left w:val="none" w:sz="0" w:space="0" w:color="auto"/>
        <w:bottom w:val="none" w:sz="0" w:space="0" w:color="auto"/>
        <w:right w:val="none" w:sz="0" w:space="0" w:color="auto"/>
      </w:divBdr>
    </w:div>
    <w:div w:id="1344472166">
      <w:bodyDiv w:val="1"/>
      <w:marLeft w:val="0"/>
      <w:marRight w:val="0"/>
      <w:marTop w:val="0"/>
      <w:marBottom w:val="0"/>
      <w:divBdr>
        <w:top w:val="none" w:sz="0" w:space="0" w:color="auto"/>
        <w:left w:val="none" w:sz="0" w:space="0" w:color="auto"/>
        <w:bottom w:val="none" w:sz="0" w:space="0" w:color="auto"/>
        <w:right w:val="none" w:sz="0" w:space="0" w:color="auto"/>
      </w:divBdr>
    </w:div>
    <w:div w:id="1356082643">
      <w:bodyDiv w:val="1"/>
      <w:marLeft w:val="0"/>
      <w:marRight w:val="0"/>
      <w:marTop w:val="0"/>
      <w:marBottom w:val="0"/>
      <w:divBdr>
        <w:top w:val="none" w:sz="0" w:space="0" w:color="auto"/>
        <w:left w:val="none" w:sz="0" w:space="0" w:color="auto"/>
        <w:bottom w:val="none" w:sz="0" w:space="0" w:color="auto"/>
        <w:right w:val="none" w:sz="0" w:space="0" w:color="auto"/>
      </w:divBdr>
    </w:div>
    <w:div w:id="1361858161">
      <w:bodyDiv w:val="1"/>
      <w:marLeft w:val="0"/>
      <w:marRight w:val="0"/>
      <w:marTop w:val="0"/>
      <w:marBottom w:val="0"/>
      <w:divBdr>
        <w:top w:val="none" w:sz="0" w:space="0" w:color="auto"/>
        <w:left w:val="none" w:sz="0" w:space="0" w:color="auto"/>
        <w:bottom w:val="none" w:sz="0" w:space="0" w:color="auto"/>
        <w:right w:val="none" w:sz="0" w:space="0" w:color="auto"/>
      </w:divBdr>
    </w:div>
    <w:div w:id="1374696263">
      <w:bodyDiv w:val="1"/>
      <w:marLeft w:val="0"/>
      <w:marRight w:val="0"/>
      <w:marTop w:val="0"/>
      <w:marBottom w:val="0"/>
      <w:divBdr>
        <w:top w:val="none" w:sz="0" w:space="0" w:color="auto"/>
        <w:left w:val="none" w:sz="0" w:space="0" w:color="auto"/>
        <w:bottom w:val="none" w:sz="0" w:space="0" w:color="auto"/>
        <w:right w:val="none" w:sz="0" w:space="0" w:color="auto"/>
      </w:divBdr>
    </w:div>
    <w:div w:id="1380471946">
      <w:bodyDiv w:val="1"/>
      <w:marLeft w:val="0"/>
      <w:marRight w:val="0"/>
      <w:marTop w:val="0"/>
      <w:marBottom w:val="0"/>
      <w:divBdr>
        <w:top w:val="none" w:sz="0" w:space="0" w:color="auto"/>
        <w:left w:val="none" w:sz="0" w:space="0" w:color="auto"/>
        <w:bottom w:val="none" w:sz="0" w:space="0" w:color="auto"/>
        <w:right w:val="none" w:sz="0" w:space="0" w:color="auto"/>
      </w:divBdr>
    </w:div>
    <w:div w:id="1419061789">
      <w:bodyDiv w:val="1"/>
      <w:marLeft w:val="0"/>
      <w:marRight w:val="0"/>
      <w:marTop w:val="0"/>
      <w:marBottom w:val="0"/>
      <w:divBdr>
        <w:top w:val="none" w:sz="0" w:space="0" w:color="auto"/>
        <w:left w:val="none" w:sz="0" w:space="0" w:color="auto"/>
        <w:bottom w:val="none" w:sz="0" w:space="0" w:color="auto"/>
        <w:right w:val="none" w:sz="0" w:space="0" w:color="auto"/>
      </w:divBdr>
    </w:div>
    <w:div w:id="1442650540">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533497266">
      <w:bodyDiv w:val="1"/>
      <w:marLeft w:val="0"/>
      <w:marRight w:val="0"/>
      <w:marTop w:val="0"/>
      <w:marBottom w:val="0"/>
      <w:divBdr>
        <w:top w:val="none" w:sz="0" w:space="0" w:color="auto"/>
        <w:left w:val="none" w:sz="0" w:space="0" w:color="auto"/>
        <w:bottom w:val="none" w:sz="0" w:space="0" w:color="auto"/>
        <w:right w:val="none" w:sz="0" w:space="0" w:color="auto"/>
      </w:divBdr>
    </w:div>
    <w:div w:id="1536694644">
      <w:bodyDiv w:val="1"/>
      <w:marLeft w:val="0"/>
      <w:marRight w:val="0"/>
      <w:marTop w:val="0"/>
      <w:marBottom w:val="0"/>
      <w:divBdr>
        <w:top w:val="none" w:sz="0" w:space="0" w:color="auto"/>
        <w:left w:val="none" w:sz="0" w:space="0" w:color="auto"/>
        <w:bottom w:val="none" w:sz="0" w:space="0" w:color="auto"/>
        <w:right w:val="none" w:sz="0" w:space="0" w:color="auto"/>
      </w:divBdr>
    </w:div>
    <w:div w:id="1544754309">
      <w:bodyDiv w:val="1"/>
      <w:marLeft w:val="0"/>
      <w:marRight w:val="0"/>
      <w:marTop w:val="0"/>
      <w:marBottom w:val="0"/>
      <w:divBdr>
        <w:top w:val="none" w:sz="0" w:space="0" w:color="auto"/>
        <w:left w:val="none" w:sz="0" w:space="0" w:color="auto"/>
        <w:bottom w:val="none" w:sz="0" w:space="0" w:color="auto"/>
        <w:right w:val="none" w:sz="0" w:space="0" w:color="auto"/>
      </w:divBdr>
    </w:div>
    <w:div w:id="1590851254">
      <w:bodyDiv w:val="1"/>
      <w:marLeft w:val="0"/>
      <w:marRight w:val="0"/>
      <w:marTop w:val="0"/>
      <w:marBottom w:val="0"/>
      <w:divBdr>
        <w:top w:val="none" w:sz="0" w:space="0" w:color="auto"/>
        <w:left w:val="none" w:sz="0" w:space="0" w:color="auto"/>
        <w:bottom w:val="none" w:sz="0" w:space="0" w:color="auto"/>
        <w:right w:val="none" w:sz="0" w:space="0" w:color="auto"/>
      </w:divBdr>
    </w:div>
    <w:div w:id="1615404216">
      <w:bodyDiv w:val="1"/>
      <w:marLeft w:val="0"/>
      <w:marRight w:val="0"/>
      <w:marTop w:val="0"/>
      <w:marBottom w:val="0"/>
      <w:divBdr>
        <w:top w:val="none" w:sz="0" w:space="0" w:color="auto"/>
        <w:left w:val="none" w:sz="0" w:space="0" w:color="auto"/>
        <w:bottom w:val="none" w:sz="0" w:space="0" w:color="auto"/>
        <w:right w:val="none" w:sz="0" w:space="0" w:color="auto"/>
      </w:divBdr>
    </w:div>
    <w:div w:id="1622418389">
      <w:bodyDiv w:val="1"/>
      <w:marLeft w:val="0"/>
      <w:marRight w:val="0"/>
      <w:marTop w:val="0"/>
      <w:marBottom w:val="0"/>
      <w:divBdr>
        <w:top w:val="none" w:sz="0" w:space="0" w:color="auto"/>
        <w:left w:val="none" w:sz="0" w:space="0" w:color="auto"/>
        <w:bottom w:val="none" w:sz="0" w:space="0" w:color="auto"/>
        <w:right w:val="none" w:sz="0" w:space="0" w:color="auto"/>
      </w:divBdr>
    </w:div>
    <w:div w:id="1666784323">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673341130">
      <w:bodyDiv w:val="1"/>
      <w:marLeft w:val="0"/>
      <w:marRight w:val="0"/>
      <w:marTop w:val="0"/>
      <w:marBottom w:val="0"/>
      <w:divBdr>
        <w:top w:val="none" w:sz="0" w:space="0" w:color="auto"/>
        <w:left w:val="none" w:sz="0" w:space="0" w:color="auto"/>
        <w:bottom w:val="none" w:sz="0" w:space="0" w:color="auto"/>
        <w:right w:val="none" w:sz="0" w:space="0" w:color="auto"/>
      </w:divBdr>
    </w:div>
    <w:div w:id="1678120495">
      <w:bodyDiv w:val="1"/>
      <w:marLeft w:val="0"/>
      <w:marRight w:val="0"/>
      <w:marTop w:val="0"/>
      <w:marBottom w:val="0"/>
      <w:divBdr>
        <w:top w:val="none" w:sz="0" w:space="0" w:color="auto"/>
        <w:left w:val="none" w:sz="0" w:space="0" w:color="auto"/>
        <w:bottom w:val="none" w:sz="0" w:space="0" w:color="auto"/>
        <w:right w:val="none" w:sz="0" w:space="0" w:color="auto"/>
      </w:divBdr>
    </w:div>
    <w:div w:id="1693460078">
      <w:bodyDiv w:val="1"/>
      <w:marLeft w:val="0"/>
      <w:marRight w:val="0"/>
      <w:marTop w:val="0"/>
      <w:marBottom w:val="0"/>
      <w:divBdr>
        <w:top w:val="none" w:sz="0" w:space="0" w:color="auto"/>
        <w:left w:val="none" w:sz="0" w:space="0" w:color="auto"/>
        <w:bottom w:val="none" w:sz="0" w:space="0" w:color="auto"/>
        <w:right w:val="none" w:sz="0" w:space="0" w:color="auto"/>
      </w:divBdr>
    </w:div>
    <w:div w:id="1697579932">
      <w:bodyDiv w:val="1"/>
      <w:marLeft w:val="0"/>
      <w:marRight w:val="0"/>
      <w:marTop w:val="0"/>
      <w:marBottom w:val="0"/>
      <w:divBdr>
        <w:top w:val="none" w:sz="0" w:space="0" w:color="auto"/>
        <w:left w:val="none" w:sz="0" w:space="0" w:color="auto"/>
        <w:bottom w:val="none" w:sz="0" w:space="0" w:color="auto"/>
        <w:right w:val="none" w:sz="0" w:space="0" w:color="auto"/>
      </w:divBdr>
    </w:div>
    <w:div w:id="1739479014">
      <w:bodyDiv w:val="1"/>
      <w:marLeft w:val="0"/>
      <w:marRight w:val="0"/>
      <w:marTop w:val="0"/>
      <w:marBottom w:val="0"/>
      <w:divBdr>
        <w:top w:val="none" w:sz="0" w:space="0" w:color="auto"/>
        <w:left w:val="none" w:sz="0" w:space="0" w:color="auto"/>
        <w:bottom w:val="none" w:sz="0" w:space="0" w:color="auto"/>
        <w:right w:val="none" w:sz="0" w:space="0" w:color="auto"/>
      </w:divBdr>
    </w:div>
    <w:div w:id="1754162390">
      <w:bodyDiv w:val="1"/>
      <w:marLeft w:val="0"/>
      <w:marRight w:val="0"/>
      <w:marTop w:val="0"/>
      <w:marBottom w:val="0"/>
      <w:divBdr>
        <w:top w:val="none" w:sz="0" w:space="0" w:color="auto"/>
        <w:left w:val="none" w:sz="0" w:space="0" w:color="auto"/>
        <w:bottom w:val="none" w:sz="0" w:space="0" w:color="auto"/>
        <w:right w:val="none" w:sz="0" w:space="0" w:color="auto"/>
      </w:divBdr>
    </w:div>
    <w:div w:id="1760253571">
      <w:bodyDiv w:val="1"/>
      <w:marLeft w:val="0"/>
      <w:marRight w:val="0"/>
      <w:marTop w:val="0"/>
      <w:marBottom w:val="0"/>
      <w:divBdr>
        <w:top w:val="none" w:sz="0" w:space="0" w:color="auto"/>
        <w:left w:val="none" w:sz="0" w:space="0" w:color="auto"/>
        <w:bottom w:val="none" w:sz="0" w:space="0" w:color="auto"/>
        <w:right w:val="none" w:sz="0" w:space="0" w:color="auto"/>
      </w:divBdr>
    </w:div>
    <w:div w:id="1806654986">
      <w:bodyDiv w:val="1"/>
      <w:marLeft w:val="0"/>
      <w:marRight w:val="0"/>
      <w:marTop w:val="0"/>
      <w:marBottom w:val="0"/>
      <w:divBdr>
        <w:top w:val="none" w:sz="0" w:space="0" w:color="auto"/>
        <w:left w:val="none" w:sz="0" w:space="0" w:color="auto"/>
        <w:bottom w:val="none" w:sz="0" w:space="0" w:color="auto"/>
        <w:right w:val="none" w:sz="0" w:space="0" w:color="auto"/>
      </w:divBdr>
    </w:div>
    <w:div w:id="1812405243">
      <w:bodyDiv w:val="1"/>
      <w:marLeft w:val="0"/>
      <w:marRight w:val="0"/>
      <w:marTop w:val="0"/>
      <w:marBottom w:val="0"/>
      <w:divBdr>
        <w:top w:val="none" w:sz="0" w:space="0" w:color="auto"/>
        <w:left w:val="none" w:sz="0" w:space="0" w:color="auto"/>
        <w:bottom w:val="none" w:sz="0" w:space="0" w:color="auto"/>
        <w:right w:val="none" w:sz="0" w:space="0" w:color="auto"/>
      </w:divBdr>
    </w:div>
    <w:div w:id="1858277707">
      <w:bodyDiv w:val="1"/>
      <w:marLeft w:val="0"/>
      <w:marRight w:val="0"/>
      <w:marTop w:val="0"/>
      <w:marBottom w:val="0"/>
      <w:divBdr>
        <w:top w:val="none" w:sz="0" w:space="0" w:color="auto"/>
        <w:left w:val="none" w:sz="0" w:space="0" w:color="auto"/>
        <w:bottom w:val="none" w:sz="0" w:space="0" w:color="auto"/>
        <w:right w:val="none" w:sz="0" w:space="0" w:color="auto"/>
      </w:divBdr>
    </w:div>
    <w:div w:id="1923442971">
      <w:bodyDiv w:val="1"/>
      <w:marLeft w:val="0"/>
      <w:marRight w:val="0"/>
      <w:marTop w:val="0"/>
      <w:marBottom w:val="0"/>
      <w:divBdr>
        <w:top w:val="none" w:sz="0" w:space="0" w:color="auto"/>
        <w:left w:val="none" w:sz="0" w:space="0" w:color="auto"/>
        <w:bottom w:val="none" w:sz="0" w:space="0" w:color="auto"/>
        <w:right w:val="none" w:sz="0" w:space="0" w:color="auto"/>
      </w:divBdr>
    </w:div>
    <w:div w:id="1930848955">
      <w:bodyDiv w:val="1"/>
      <w:marLeft w:val="0"/>
      <w:marRight w:val="0"/>
      <w:marTop w:val="0"/>
      <w:marBottom w:val="0"/>
      <w:divBdr>
        <w:top w:val="none" w:sz="0" w:space="0" w:color="auto"/>
        <w:left w:val="none" w:sz="0" w:space="0" w:color="auto"/>
        <w:bottom w:val="none" w:sz="0" w:space="0" w:color="auto"/>
        <w:right w:val="none" w:sz="0" w:space="0" w:color="auto"/>
      </w:divBdr>
    </w:div>
    <w:div w:id="1951666674">
      <w:bodyDiv w:val="1"/>
      <w:marLeft w:val="0"/>
      <w:marRight w:val="0"/>
      <w:marTop w:val="0"/>
      <w:marBottom w:val="0"/>
      <w:divBdr>
        <w:top w:val="none" w:sz="0" w:space="0" w:color="auto"/>
        <w:left w:val="none" w:sz="0" w:space="0" w:color="auto"/>
        <w:bottom w:val="none" w:sz="0" w:space="0" w:color="auto"/>
        <w:right w:val="none" w:sz="0" w:space="0" w:color="auto"/>
      </w:divBdr>
    </w:div>
    <w:div w:id="1964799767">
      <w:bodyDiv w:val="1"/>
      <w:marLeft w:val="0"/>
      <w:marRight w:val="0"/>
      <w:marTop w:val="0"/>
      <w:marBottom w:val="0"/>
      <w:divBdr>
        <w:top w:val="none" w:sz="0" w:space="0" w:color="auto"/>
        <w:left w:val="none" w:sz="0" w:space="0" w:color="auto"/>
        <w:bottom w:val="none" w:sz="0" w:space="0" w:color="auto"/>
        <w:right w:val="none" w:sz="0" w:space="0" w:color="auto"/>
      </w:divBdr>
    </w:div>
    <w:div w:id="2001420133">
      <w:bodyDiv w:val="1"/>
      <w:marLeft w:val="0"/>
      <w:marRight w:val="0"/>
      <w:marTop w:val="0"/>
      <w:marBottom w:val="0"/>
      <w:divBdr>
        <w:top w:val="none" w:sz="0" w:space="0" w:color="auto"/>
        <w:left w:val="none" w:sz="0" w:space="0" w:color="auto"/>
        <w:bottom w:val="none" w:sz="0" w:space="0" w:color="auto"/>
        <w:right w:val="none" w:sz="0" w:space="0" w:color="auto"/>
      </w:divBdr>
    </w:div>
    <w:div w:id="2016372407">
      <w:bodyDiv w:val="1"/>
      <w:marLeft w:val="0"/>
      <w:marRight w:val="0"/>
      <w:marTop w:val="0"/>
      <w:marBottom w:val="0"/>
      <w:divBdr>
        <w:top w:val="none" w:sz="0" w:space="0" w:color="auto"/>
        <w:left w:val="none" w:sz="0" w:space="0" w:color="auto"/>
        <w:bottom w:val="none" w:sz="0" w:space="0" w:color="auto"/>
        <w:right w:val="none" w:sz="0" w:space="0" w:color="auto"/>
      </w:divBdr>
    </w:div>
    <w:div w:id="2025664055">
      <w:bodyDiv w:val="1"/>
      <w:marLeft w:val="0"/>
      <w:marRight w:val="0"/>
      <w:marTop w:val="0"/>
      <w:marBottom w:val="0"/>
      <w:divBdr>
        <w:top w:val="none" w:sz="0" w:space="0" w:color="auto"/>
        <w:left w:val="none" w:sz="0" w:space="0" w:color="auto"/>
        <w:bottom w:val="none" w:sz="0" w:space="0" w:color="auto"/>
        <w:right w:val="none" w:sz="0" w:space="0" w:color="auto"/>
      </w:divBdr>
    </w:div>
    <w:div w:id="2036269526">
      <w:bodyDiv w:val="1"/>
      <w:marLeft w:val="0"/>
      <w:marRight w:val="0"/>
      <w:marTop w:val="0"/>
      <w:marBottom w:val="0"/>
      <w:divBdr>
        <w:top w:val="none" w:sz="0" w:space="0" w:color="auto"/>
        <w:left w:val="none" w:sz="0" w:space="0" w:color="auto"/>
        <w:bottom w:val="none" w:sz="0" w:space="0" w:color="auto"/>
        <w:right w:val="none" w:sz="0" w:space="0" w:color="auto"/>
      </w:divBdr>
    </w:div>
    <w:div w:id="2047176224">
      <w:bodyDiv w:val="1"/>
      <w:marLeft w:val="0"/>
      <w:marRight w:val="0"/>
      <w:marTop w:val="0"/>
      <w:marBottom w:val="0"/>
      <w:divBdr>
        <w:top w:val="none" w:sz="0" w:space="0" w:color="auto"/>
        <w:left w:val="none" w:sz="0" w:space="0" w:color="auto"/>
        <w:bottom w:val="none" w:sz="0" w:space="0" w:color="auto"/>
        <w:right w:val="none" w:sz="0" w:space="0" w:color="auto"/>
      </w:divBdr>
    </w:div>
    <w:div w:id="2049448965">
      <w:bodyDiv w:val="1"/>
      <w:marLeft w:val="0"/>
      <w:marRight w:val="0"/>
      <w:marTop w:val="0"/>
      <w:marBottom w:val="0"/>
      <w:divBdr>
        <w:top w:val="none" w:sz="0" w:space="0" w:color="auto"/>
        <w:left w:val="none" w:sz="0" w:space="0" w:color="auto"/>
        <w:bottom w:val="none" w:sz="0" w:space="0" w:color="auto"/>
        <w:right w:val="none" w:sz="0" w:space="0" w:color="auto"/>
      </w:divBdr>
    </w:div>
    <w:div w:id="2052723131">
      <w:bodyDiv w:val="1"/>
      <w:marLeft w:val="0"/>
      <w:marRight w:val="0"/>
      <w:marTop w:val="0"/>
      <w:marBottom w:val="0"/>
      <w:divBdr>
        <w:top w:val="none" w:sz="0" w:space="0" w:color="auto"/>
        <w:left w:val="none" w:sz="0" w:space="0" w:color="auto"/>
        <w:bottom w:val="none" w:sz="0" w:space="0" w:color="auto"/>
        <w:right w:val="none" w:sz="0" w:space="0" w:color="auto"/>
      </w:divBdr>
    </w:div>
    <w:div w:id="2088570790">
      <w:bodyDiv w:val="1"/>
      <w:marLeft w:val="0"/>
      <w:marRight w:val="0"/>
      <w:marTop w:val="0"/>
      <w:marBottom w:val="0"/>
      <w:divBdr>
        <w:top w:val="none" w:sz="0" w:space="0" w:color="auto"/>
        <w:left w:val="none" w:sz="0" w:space="0" w:color="auto"/>
        <w:bottom w:val="none" w:sz="0" w:space="0" w:color="auto"/>
        <w:right w:val="none" w:sz="0" w:space="0" w:color="auto"/>
      </w:divBdr>
    </w:div>
    <w:div w:id="214646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p.swaggerhub.com/apis/ioane52/Message-Box/1.0.0" TargetMode="External"/><Relationship Id="rId14" Type="http://schemas.openxmlformats.org/officeDocument/2006/relationships/hyperlink" Target="https://developer.chrome.com/extensions/exten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5/Downloads/thesis_template_for_word_2017%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26812C86608EA4381A6017F35F59592"/>
        <w:category>
          <w:name w:val="General"/>
          <w:gallery w:val="placeholder"/>
        </w:category>
        <w:types>
          <w:type w:val="bbPlcHdr"/>
        </w:types>
        <w:behaviors>
          <w:behavior w:val="content"/>
        </w:behaviors>
        <w:guid w:val="{BD8C1871-B266-6048-856F-5490710AE5FE}"/>
      </w:docPartPr>
      <w:docPartBody>
        <w:p w:rsidR="00B3274F" w:rsidRDefault="004043F5">
          <w:pPr>
            <w:pStyle w:val="A26812C86608EA4381A6017F35F59592"/>
          </w:pPr>
          <w:r w:rsidRPr="00AB78A9">
            <w:rPr>
              <w:rStyle w:val="PlaceholderText"/>
            </w:rPr>
            <w:t>[Autor]</w:t>
          </w:r>
        </w:p>
      </w:docPartBody>
    </w:docPart>
    <w:docPart>
      <w:docPartPr>
        <w:name w:val="0309F3806D2656429FAD4C1EE77738ED"/>
        <w:category>
          <w:name w:val="General"/>
          <w:gallery w:val="placeholder"/>
        </w:category>
        <w:types>
          <w:type w:val="bbPlcHdr"/>
        </w:types>
        <w:behaviors>
          <w:behavior w:val="content"/>
        </w:behaviors>
        <w:guid w:val="{3AA3DA84-D7D8-E948-93F1-2FC625E5C510}"/>
      </w:docPartPr>
      <w:docPartBody>
        <w:p w:rsidR="00B3274F" w:rsidRDefault="004043F5">
          <w:pPr>
            <w:pStyle w:val="0309F3806D2656429FAD4C1EE77738ED"/>
          </w:pPr>
          <w:r w:rsidRPr="00AB78A9">
            <w:rPr>
              <w:rStyle w:val="PlaceholderText"/>
            </w:rPr>
            <w:t>[Tiitel]</w:t>
          </w:r>
        </w:p>
      </w:docPartBody>
    </w:docPart>
    <w:docPart>
      <w:docPartPr>
        <w:name w:val="407B3312EFD97B4DAA33B913DB1580C7"/>
        <w:category>
          <w:name w:val="General"/>
          <w:gallery w:val="placeholder"/>
        </w:category>
        <w:types>
          <w:type w:val="bbPlcHdr"/>
        </w:types>
        <w:behaviors>
          <w:behavior w:val="content"/>
        </w:behaviors>
        <w:guid w:val="{F9F0F706-EA4E-6240-910B-1E3F6EDEC6B1}"/>
      </w:docPartPr>
      <w:docPartBody>
        <w:p w:rsidR="00B3274F" w:rsidRDefault="004043F5">
          <w:pPr>
            <w:pStyle w:val="407B3312EFD97B4DAA33B913DB1580C7"/>
          </w:pPr>
          <w:r w:rsidRPr="004D1443">
            <w:rPr>
              <w:rStyle w:val="PlaceholderText"/>
              <w:color w:val="auto"/>
            </w:rPr>
            <w:t>Master’s Thesis (30 EAP)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3F5"/>
    <w:rsid w:val="00052B4D"/>
    <w:rsid w:val="000C537C"/>
    <w:rsid w:val="004043F5"/>
    <w:rsid w:val="005356D2"/>
    <w:rsid w:val="0065588F"/>
    <w:rsid w:val="00693CC6"/>
    <w:rsid w:val="00733479"/>
    <w:rsid w:val="007F3213"/>
    <w:rsid w:val="00805599"/>
    <w:rsid w:val="00A5101B"/>
    <w:rsid w:val="00A85DB8"/>
    <w:rsid w:val="00B03009"/>
    <w:rsid w:val="00B3274F"/>
    <w:rsid w:val="00ED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6812C86608EA4381A6017F35F59592">
    <w:name w:val="A26812C86608EA4381A6017F35F59592"/>
  </w:style>
  <w:style w:type="paragraph" w:customStyle="1" w:styleId="0309F3806D2656429FAD4C1EE77738ED">
    <w:name w:val="0309F3806D2656429FAD4C1EE77738ED"/>
  </w:style>
  <w:style w:type="paragraph" w:customStyle="1" w:styleId="407B3312EFD97B4DAA33B913DB1580C7">
    <w:name w:val="407B3312EFD97B4DAA33B913DB1580C7"/>
  </w:style>
  <w:style w:type="paragraph" w:customStyle="1" w:styleId="CB6C5A03276CB048A01FA6264C7A0D14">
    <w:name w:val="CB6C5A03276CB048A01FA6264C7A0D14"/>
  </w:style>
  <w:style w:type="paragraph" w:customStyle="1" w:styleId="F882340E070CD346B5830B4F03F0495B">
    <w:name w:val="F882340E070CD346B5830B4F03F0495B"/>
  </w:style>
  <w:style w:type="paragraph" w:customStyle="1" w:styleId="5716BD22F3192148B4170DAF0CD9629E">
    <w:name w:val="5716BD22F3192148B4170DAF0CD9629E"/>
  </w:style>
  <w:style w:type="paragraph" w:customStyle="1" w:styleId="BFEFE17F405BA24B96F96FE6B7BCE71E">
    <w:name w:val="BFEFE17F405BA24B96F96FE6B7BCE7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paper gives a template to theses. It provides the styles, automatisation examples, and instructions on how to write effectively using Microsoft Word.</Abstract>
  <CompanyAddress/>
  <CompanyPhone/>
  <CompanyFax/>
  <CompanyEmail/>
</CoverPageProperties>
</file>

<file path=customXml/item2.xml><?xml version="1.0" encoding="utf-8"?>
<b:Sources xmlns:b="http://schemas.openxmlformats.org/officeDocument/2006/bibliography" SelectedStyle="/IEEE2006OfficeOnline.xsl" StyleName="IEEE">
  <b:Source>
    <b:Tag>hyp</b:Tag>
    <b:SourceType>InternetSite</b:SourceType>
    <b:Guid>{49A22023-395B-D441-B554-B5FA20576C70}</b:Guid>
    <b:Title>hypothes.is</b:Title>
    <b:InternetSiteTitle>hypothes.is Web Annotations</b:InternetSiteTitle>
    <b:URL>https://web.hypothes.is/</b:URL>
    <b:RefOrder>4</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1</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2</b:RefOrder>
  </b:Source>
  <b:Source>
    <b:Tag>gen</b:Tag>
    <b:SourceType>InternetSite</b:SourceType>
    <b:Guid>{29D3C6FC-FDA4-F247-94D9-728CE42A74F4}</b:Guid>
    <b:Title>genius.com</b:Title>
    <b:InternetSiteTitle>Genius Web Annotator</b:InternetSiteTitle>
    <b:URL>https://genius.com/web-annotator</b:URL>
    <b:RefOrder>5</b:RefOrder>
  </b:Source>
  <b:Source>
    <b:Tag>Mak</b:Tag>
    <b:SourceType>JournalArticle</b:SourceType>
    <b:Guid>{3143F4E9-EF30-8940-AD6F-4B1965213CBC}</b:Guid>
    <b:Title>Making Web Annotations Dynamically Robust and Semantically Rich</b:Title>
    <b:RefOrder>3</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6</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7</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23</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8</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22</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Rea</b:Tag>
    <b:SourceType>InternetSite</b:SourceType>
    <b:Guid>{8A09726D-B8AA-7F49-9D62-32815498821B}</b:Guid>
    <b:Title> Real-time bidirectional event-based communication.</b:Title>
    <b:URL>Socket.io</b:URL>
    <b:ProductionCompany>Socket.io</b:ProductionCompany>
    <b:RefOrder>10</b:RefOrder>
  </b:Source>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11</b:RefOrder>
  </b:Source>
  <b:Source>
    <b:Tag>Her</b:Tag>
    <b:SourceType>InternetSite</b:SourceType>
    <b:Guid>{E43A46BC-596B-4147-AD47-CC11E3479BD8}</b:Guid>
    <b:Title>Heroku Cloud Application Platform</b:Title>
    <b:URL>Heroku.com</b:URL>
    <b:RefOrder>12</b:RefOrder>
  </b:Source>
  <b:Source>
    <b:Tag>Chr</b:Tag>
    <b:SourceType>InternetSite</b:SourceType>
    <b:Guid>{243DD455-6E72-F542-A192-DECDF028BCAE}</b:Guid>
    <b:Title>Chrome Background Pages</b:Title>
    <b:URL>https://developer.chrome.com/extensions/background_pages</b:URL>
    <b:RefOrder>13</b:RefOrder>
  </b:Source>
  <b:Source>
    <b:Tag>Mos</b:Tag>
    <b:SourceType>InternetSite</b:SourceType>
    <b:Guid>{B4CABDFC-3F0E-0441-8E16-2005C8EAE48B}</b:Guid>
    <b:Title>Most Popular Programming Languages and Frameworks</b:Title>
    <b:URL>https://insights.stackoverflow.com/survey/2017#technology</b:URL>
    <b:RefOrder>14</b:RefOrder>
  </b:Source>
  <b:Source>
    <b:Tag>Pol</b:Tag>
    <b:SourceType>InternetSite</b:SourceType>
    <b:Guid>{EE207F68-F69D-CD4C-A45E-43A043C21188}</b:Guid>
    <b:Title>Polling</b:Title>
    <b:URL>https://en.wikipedia.org/wiki/Polling_(computer_science)</b:URL>
    <b:RefOrder>15</b:RefOrder>
  </b:Source>
  <b:Source>
    <b:Tag>Exp</b:Tag>
    <b:SourceType>InternetSite</b:SourceType>
    <b:Guid>{F0B832A7-B6DC-F14E-92CA-51DB38317813}</b:Guid>
    <b:Title>Express Fast, unopinionated, minimalist web framework for Node.js</b:Title>
    <b:URL>https://expressjs.com/</b:URL>
    <b:RefOrder>16</b:RefOrder>
  </b:Source>
  <b:Source>
    <b:Tag>Mon</b:Tag>
    <b:SourceType>InternetSite</b:SourceType>
    <b:Guid>{2B964462-2BCD-AD4D-BA2F-2D876E719E25}</b:Guid>
    <b:Title>Mongoose</b:Title>
    <b:URL>http://mongoosejs.com/</b:URL>
    <b:RefOrder>17</b:RefOrder>
  </b:Source>
  <b:Source>
    <b:Tag>Mla</b:Tag>
    <b:SourceType>InternetSite</b:SourceType>
    <b:Guid>{0F225D2D-7EF7-064B-A187-C01E50D17179}</b:Guid>
    <b:Title>Mlab</b:Title>
    <b:URL>https://mlab.com/</b:URL>
    <b:RefOrder>18</b:RefOrder>
  </b:Source>
  <b:Source>
    <b:Tag>Web</b:Tag>
    <b:SourceType>InternetSite</b:SourceType>
    <b:Guid>{6CBCAAFE-D631-374C-BC8D-74197FBF2118}</b:Guid>
    <b:Title>WebPack</b:Title>
    <b:URL>https://webpack.js.org/</b:URL>
    <b:RefOrder>21</b:RefOrder>
  </b:Source>
  <b:Source>
    <b:Tag>Ind</b:Tag>
    <b:SourceType>InternetSite</b:SourceType>
    <b:Guid>{671829A0-6219-BB4D-B558-02DE2E26DFBD}</b:Guid>
    <b:Title>IndexedDb</b:Title>
    <b:URL>https://developer.mozilla.org/en-US/docs/Web/API/IndexedDB_API</b:URL>
    <b:RefOrder>19</b:RefOrder>
  </b:Source>
  <b:Source>
    <b:Tag>Chr1</b:Tag>
    <b:SourceType>InternetSite</b:SourceType>
    <b:Guid>{3C3413D8-E666-DE44-9486-754536B7C52B}</b:Guid>
    <b:Title>Chrome Message Passing </b:Title>
    <b:URL>https://developer.chrome.com/extensions/messaging</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B70638-1062-1B42-B914-7A608DA44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thesis_template_for_word_2017 (1).dotx</Template>
  <TotalTime>493</TotalTime>
  <Pages>30</Pages>
  <Words>5851</Words>
  <Characters>33351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Implementation of WebWeaver Platform over P2P Network</vt:lpstr>
    </vt:vector>
  </TitlesOfParts>
  <Company>Institute of Computer Science, University of Tartu</Company>
  <LinksUpToDate>false</LinksUpToDate>
  <CharactersWithSpaces>39124</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of WebWeaver Platform over P2P Network</dc:title>
  <dc:subject>Master’s Thesis (30 ECTS)</dc:subject>
  <dc:creator>Ioane Sharvadze</dc:creator>
  <cp:keywords>Layout, formatting, template</cp:keywords>
  <dc:description>Pealkiri eesti keeles</dc:description>
  <cp:lastModifiedBy>Ioane Sharvadze</cp:lastModifiedBy>
  <cp:revision>33</cp:revision>
  <cp:lastPrinted>2016-02-09T16:25:00Z</cp:lastPrinted>
  <dcterms:created xsi:type="dcterms:W3CDTF">2017-12-06T19:51:00Z</dcterms:created>
  <dcterms:modified xsi:type="dcterms:W3CDTF">2018-04-14T16:42:00Z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